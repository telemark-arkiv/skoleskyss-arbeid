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D5" w:rsidRPr="00146766" w:rsidRDefault="00EC32A2" w:rsidP="00C12DBE">
      <w:pPr>
        <w:pStyle w:val="Recipient"/>
        <w:jc w:val="right"/>
        <w:rPr>
          <w:rFonts w:ascii="Verdana" w:hAnsi="Verdana"/>
          <w:sz w:val="16"/>
          <w:szCs w:val="16"/>
          <w:lang w:val="nb-NO"/>
        </w:rPr>
      </w:pPr>
      <w:r>
        <w:rPr>
          <w:rFonts w:ascii="Verdana" w:hAnsi="Verdana"/>
          <w:sz w:val="16"/>
          <w:szCs w:val="16"/>
          <w:lang w:val="nb-NO"/>
        </w:rPr>
        <w:t>Unntatt</w:t>
      </w:r>
      <w:r w:rsidR="00967676">
        <w:rPr>
          <w:rFonts w:ascii="Verdana" w:hAnsi="Verdana"/>
          <w:sz w:val="16"/>
          <w:szCs w:val="16"/>
          <w:lang w:val="nb-NO"/>
        </w:rPr>
        <w:t xml:space="preserve"> </w:t>
      </w:r>
      <w:r w:rsidR="005761EE">
        <w:rPr>
          <w:rFonts w:ascii="Verdana" w:hAnsi="Verdana"/>
          <w:sz w:val="16"/>
          <w:szCs w:val="16"/>
          <w:lang w:val="nb-NO"/>
        </w:rPr>
        <w:t>offentlig</w:t>
      </w:r>
      <w:r>
        <w:rPr>
          <w:rFonts w:ascii="Verdana" w:hAnsi="Verdana"/>
          <w:sz w:val="16"/>
          <w:szCs w:val="16"/>
          <w:lang w:val="nb-NO"/>
        </w:rPr>
        <w:t xml:space="preserve">het  </w:t>
      </w:r>
      <w:proofErr w:type="spellStart"/>
      <w:r w:rsidR="005761EE">
        <w:rPr>
          <w:rFonts w:ascii="Verdana" w:hAnsi="Verdana"/>
          <w:sz w:val="16"/>
          <w:szCs w:val="16"/>
          <w:lang w:val="nb-NO"/>
        </w:rPr>
        <w:t>jmf</w:t>
      </w:r>
      <w:proofErr w:type="spellEnd"/>
      <w:r w:rsidR="005761EE">
        <w:rPr>
          <w:rFonts w:ascii="Verdana" w:hAnsi="Verdana"/>
          <w:sz w:val="16"/>
          <w:szCs w:val="16"/>
          <w:lang w:val="nb-NO"/>
        </w:rPr>
        <w:t>.</w:t>
      </w:r>
      <w:r>
        <w:rPr>
          <w:rFonts w:ascii="Verdana" w:hAnsi="Verdana"/>
          <w:sz w:val="16"/>
          <w:szCs w:val="16"/>
          <w:lang w:val="nb-NO"/>
        </w:rPr>
        <w:t xml:space="preserve"> </w:t>
      </w:r>
      <w:proofErr w:type="spellStart"/>
      <w:r>
        <w:rPr>
          <w:rFonts w:ascii="Verdana" w:hAnsi="Verdana"/>
          <w:sz w:val="16"/>
          <w:szCs w:val="16"/>
          <w:lang w:val="nb-NO"/>
        </w:rPr>
        <w:t>offl</w:t>
      </w:r>
      <w:proofErr w:type="spellEnd"/>
      <w:r w:rsidR="001D6E84" w:rsidRPr="00146766">
        <w:rPr>
          <w:rFonts w:ascii="Verdana" w:hAnsi="Verdana"/>
          <w:sz w:val="16"/>
          <w:szCs w:val="16"/>
          <w:lang w:val="nb-NO"/>
        </w:rPr>
        <w:t xml:space="preserve"> § 13, Forvaltningslova § 13.1</w:t>
      </w:r>
    </w:p>
    <w:p w:rsidR="008B54D4" w:rsidRPr="00146766" w:rsidRDefault="008B54D4" w:rsidP="008B54D4">
      <w:pPr>
        <w:rPr>
          <w:rFonts w:ascii="Arial" w:hAnsi="Arial" w:cs="Arial"/>
          <w:b/>
          <w:bCs/>
          <w:sz w:val="28"/>
          <w:szCs w:val="28"/>
          <w:lang w:val="nb-NO" w:eastAsia="nb-NO"/>
        </w:rPr>
      </w:pPr>
    </w:p>
    <w:p w:rsidR="008B54D4" w:rsidRPr="00146766" w:rsidRDefault="008B54D4" w:rsidP="008B54D4">
      <w:pPr>
        <w:rPr>
          <w:rFonts w:ascii="Arial" w:hAnsi="Arial" w:cs="Arial"/>
          <w:b/>
          <w:bCs/>
          <w:sz w:val="28"/>
          <w:szCs w:val="28"/>
          <w:lang w:val="nb-NO" w:eastAsia="nb-NO"/>
        </w:rPr>
      </w:pPr>
      <w:r w:rsidRPr="00146766">
        <w:rPr>
          <w:rFonts w:ascii="Arial" w:hAnsi="Arial" w:cs="Arial"/>
          <w:b/>
          <w:bCs/>
          <w:sz w:val="28"/>
          <w:szCs w:val="28"/>
          <w:lang w:val="nb-NO" w:eastAsia="nb-NO"/>
        </w:rPr>
        <w:t>S</w:t>
      </w:r>
      <w:r w:rsidR="00146766" w:rsidRPr="00146766">
        <w:rPr>
          <w:rFonts w:ascii="Arial" w:hAnsi="Arial" w:cs="Arial"/>
          <w:b/>
          <w:bCs/>
          <w:sz w:val="28"/>
          <w:szCs w:val="28"/>
          <w:lang w:val="nb-NO" w:eastAsia="nb-NO"/>
        </w:rPr>
        <w:t>KOLENS</w:t>
      </w:r>
      <w:r w:rsidRPr="00146766">
        <w:rPr>
          <w:rFonts w:ascii="Arial" w:hAnsi="Arial" w:cs="Arial"/>
          <w:b/>
          <w:bCs/>
          <w:sz w:val="28"/>
          <w:szCs w:val="28"/>
          <w:lang w:val="nb-NO" w:eastAsia="nb-NO"/>
        </w:rPr>
        <w:t xml:space="preserve"> PEDAGOGISKE </w:t>
      </w:r>
      <w:r w:rsidR="00FD3B1A">
        <w:rPr>
          <w:rFonts w:ascii="Arial" w:hAnsi="Arial" w:cs="Arial"/>
          <w:b/>
          <w:bCs/>
          <w:sz w:val="28"/>
          <w:szCs w:val="28"/>
          <w:lang w:val="nb-NO" w:eastAsia="nb-NO"/>
        </w:rPr>
        <w:t>RAPPORT</w:t>
      </w:r>
    </w:p>
    <w:p w:rsidR="008B54D4" w:rsidRPr="00146766" w:rsidRDefault="008B54D4" w:rsidP="008B54D4">
      <w:pPr>
        <w:keepNext/>
        <w:outlineLvl w:val="1"/>
        <w:rPr>
          <w:rFonts w:ascii="Arial" w:hAnsi="Arial" w:cs="Arial"/>
          <w:b/>
          <w:bCs/>
          <w:sz w:val="22"/>
          <w:szCs w:val="22"/>
          <w:lang w:val="nb-NO" w:eastAsia="nb-NO"/>
        </w:rPr>
      </w:pP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Vedlegg til søknad </w:t>
      </w:r>
      <w:r w:rsidR="00CA706B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om inntak etter fortrinn eller etter individuell behandling </w:t>
      </w: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for sk</w:t>
      </w:r>
      <w:r w:rsidR="00CA706B">
        <w:rPr>
          <w:rFonts w:ascii="Arial" w:hAnsi="Arial" w:cs="Arial"/>
          <w:b/>
          <w:bCs/>
          <w:sz w:val="22"/>
          <w:szCs w:val="22"/>
          <w:lang w:val="nb-NO" w:eastAsia="nb-NO"/>
        </w:rPr>
        <w:t>oleåret 20</w:t>
      </w:r>
      <w:r w:rsidR="009027A1">
        <w:rPr>
          <w:rFonts w:ascii="Arial" w:hAnsi="Arial" w:cs="Arial"/>
          <w:b/>
          <w:bCs/>
          <w:sz w:val="22"/>
          <w:szCs w:val="22"/>
          <w:lang w:val="nb-NO" w:eastAsia="nb-NO"/>
        </w:rPr>
        <w:t>15</w:t>
      </w:r>
      <w:r w:rsidR="00CA706B">
        <w:rPr>
          <w:rFonts w:ascii="Arial" w:hAnsi="Arial" w:cs="Arial"/>
          <w:b/>
          <w:bCs/>
          <w:sz w:val="22"/>
          <w:szCs w:val="22"/>
          <w:lang w:val="nb-NO" w:eastAsia="nb-NO"/>
        </w:rPr>
        <w:t>/201</w:t>
      </w:r>
      <w:r w:rsidR="009027A1">
        <w:rPr>
          <w:rFonts w:ascii="Arial" w:hAnsi="Arial" w:cs="Arial"/>
          <w:b/>
          <w:bCs/>
          <w:sz w:val="22"/>
          <w:szCs w:val="22"/>
          <w:lang w:val="nb-NO" w:eastAsia="nb-NO"/>
        </w:rPr>
        <w:t>6</w:t>
      </w:r>
    </w:p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tbl>
      <w:tblPr>
        <w:tblW w:w="861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5024"/>
        <w:gridCol w:w="701"/>
        <w:gridCol w:w="1639"/>
      </w:tblGrid>
      <w:tr w:rsidR="008B54D4" w:rsidRPr="00146766" w:rsidTr="00873E67">
        <w:trPr>
          <w:trHeight w:val="405"/>
        </w:trPr>
        <w:tc>
          <w:tcPr>
            <w:tcW w:w="1246" w:type="dxa"/>
            <w:vAlign w:val="center"/>
          </w:tcPr>
          <w:p w:rsidR="008B54D4" w:rsidRPr="00146766" w:rsidRDefault="008B54D4" w:rsidP="008B54D4">
            <w:pPr>
              <w:ind w:left="-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Elev</w:t>
            </w:r>
          </w:p>
        </w:tc>
        <w:tc>
          <w:tcPr>
            <w:tcW w:w="5024" w:type="dxa"/>
            <w:vAlign w:val="center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  <w:tc>
          <w:tcPr>
            <w:tcW w:w="701" w:type="dxa"/>
            <w:vAlign w:val="center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Født</w:t>
            </w:r>
          </w:p>
        </w:tc>
        <w:tc>
          <w:tcPr>
            <w:tcW w:w="1639" w:type="dxa"/>
            <w:vAlign w:val="center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  <w:tr w:rsidR="008B54D4" w:rsidRPr="00146766" w:rsidTr="00873E67">
        <w:trPr>
          <w:trHeight w:val="405"/>
        </w:trPr>
        <w:tc>
          <w:tcPr>
            <w:tcW w:w="1246" w:type="dxa"/>
            <w:vAlign w:val="center"/>
          </w:tcPr>
          <w:p w:rsidR="008B54D4" w:rsidRPr="00146766" w:rsidRDefault="008B54D4" w:rsidP="008B54D4">
            <w:pPr>
              <w:ind w:left="-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Adresse</w:t>
            </w:r>
          </w:p>
        </w:tc>
        <w:tc>
          <w:tcPr>
            <w:tcW w:w="7364" w:type="dxa"/>
            <w:gridSpan w:val="3"/>
            <w:vAlign w:val="center"/>
          </w:tcPr>
          <w:p w:rsidR="008B54D4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CA706B" w:rsidRPr="00146766" w:rsidRDefault="00CA706B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CA706B" w:rsidRDefault="00CA706B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</w:p>
    <w:tbl>
      <w:tblPr>
        <w:tblStyle w:val="Tabellrutenett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1603"/>
        <w:gridCol w:w="4209"/>
      </w:tblGrid>
      <w:tr w:rsidR="00CA706B" w:rsidTr="00CA706B">
        <w:tc>
          <w:tcPr>
            <w:tcW w:w="2835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>Hva søkes det om:</w:t>
            </w:r>
          </w:p>
        </w:tc>
        <w:tc>
          <w:tcPr>
            <w:tcW w:w="1603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 xml:space="preserve">Sett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>X</w:t>
            </w:r>
            <w:proofErr w:type="spellEnd"/>
          </w:p>
        </w:tc>
        <w:tc>
          <w:tcPr>
            <w:tcW w:w="4209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>Kort forklaring</w:t>
            </w:r>
          </w:p>
        </w:tc>
      </w:tr>
      <w:tr w:rsidR="00CA706B" w:rsidTr="00CA706B">
        <w:tc>
          <w:tcPr>
            <w:tcW w:w="2835" w:type="dxa"/>
          </w:tcPr>
          <w:p w:rsidR="00CA706B" w:rsidRPr="00CA706B" w:rsidRDefault="00CA706B" w:rsidP="008B54D4">
            <w:pP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</w:pPr>
            <w:r w:rsidRPr="00CA706B"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  <w:t>Inntak etter fortrinn</w:t>
            </w:r>
          </w:p>
        </w:tc>
        <w:tc>
          <w:tcPr>
            <w:tcW w:w="1603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  <w:tc>
          <w:tcPr>
            <w:tcW w:w="4209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  <w:tr w:rsidR="00CA706B" w:rsidTr="00CA706B">
        <w:tc>
          <w:tcPr>
            <w:tcW w:w="2835" w:type="dxa"/>
          </w:tcPr>
          <w:p w:rsidR="00CA706B" w:rsidRPr="00CA706B" w:rsidRDefault="00CA706B" w:rsidP="008B54D4">
            <w:pP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</w:pPr>
            <w:r w:rsidRPr="00CA706B"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  <w:t>Inntak etter individuell behandling</w:t>
            </w:r>
          </w:p>
        </w:tc>
        <w:tc>
          <w:tcPr>
            <w:tcW w:w="1603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  <w:tc>
          <w:tcPr>
            <w:tcW w:w="4209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  <w:tr w:rsidR="00CA706B" w:rsidRPr="00C40979" w:rsidTr="00CA706B">
        <w:tc>
          <w:tcPr>
            <w:tcW w:w="2835" w:type="dxa"/>
          </w:tcPr>
          <w:p w:rsidR="00CA706B" w:rsidRDefault="00CA706B" w:rsidP="008B54D4">
            <w:pP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</w:pPr>
            <w:r w:rsidRPr="00CA706B"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  <w:t>Spesialundervisning</w:t>
            </w:r>
          </w:p>
          <w:p w:rsidR="00FD3B1A" w:rsidRDefault="00FD3B1A" w:rsidP="008B54D4">
            <w:pP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  <w:t>- vedtak fra u skole</w:t>
            </w:r>
          </w:p>
          <w:p w:rsidR="00FD3B1A" w:rsidRPr="00CA706B" w:rsidRDefault="00FD3B1A" w:rsidP="008B54D4">
            <w:pP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nb-NO" w:eastAsia="nb-NO"/>
              </w:rPr>
              <w:t>- utvidet tid</w:t>
            </w:r>
          </w:p>
        </w:tc>
        <w:tc>
          <w:tcPr>
            <w:tcW w:w="1603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  <w:tc>
          <w:tcPr>
            <w:tcW w:w="4209" w:type="dxa"/>
          </w:tcPr>
          <w:p w:rsidR="00CA706B" w:rsidRDefault="00CA706B" w:rsidP="008B54D4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</w:p>
    <w:tbl>
      <w:tblPr>
        <w:tblW w:w="86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B54D4" w:rsidRPr="00C40979" w:rsidTr="00873E67">
        <w:trPr>
          <w:trHeight w:val="315"/>
        </w:trPr>
        <w:tc>
          <w:tcPr>
            <w:tcW w:w="8655" w:type="dxa"/>
          </w:tcPr>
          <w:p w:rsidR="008B54D4" w:rsidRPr="00146766" w:rsidRDefault="00146766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Ønske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>r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og synspunkt </w:t>
            </w:r>
            <w:r>
              <w:rPr>
                <w:rFonts w:ascii="Arial" w:hAnsi="Arial" w:cs="Arial"/>
                <w:sz w:val="22"/>
                <w:szCs w:val="22"/>
                <w:lang w:val="nb-NO" w:eastAsia="nb-NO"/>
              </w:rPr>
              <w:t>fra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søker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og foresa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tte</w:t>
            </w:r>
          </w:p>
        </w:tc>
      </w:tr>
      <w:tr w:rsidR="008B54D4" w:rsidRPr="00C40979" w:rsidTr="00873E67">
        <w:trPr>
          <w:trHeight w:val="315"/>
        </w:trPr>
        <w:tc>
          <w:tcPr>
            <w:tcW w:w="8655" w:type="dxa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  <w:tr w:rsidR="008B54D4" w:rsidRPr="00C40979" w:rsidTr="00873E67">
        <w:trPr>
          <w:trHeight w:val="315"/>
        </w:trPr>
        <w:tc>
          <w:tcPr>
            <w:tcW w:w="8655" w:type="dxa"/>
          </w:tcPr>
          <w:p w:rsidR="008B54D4" w:rsidRPr="00146766" w:rsidRDefault="00FD3B1A" w:rsidP="00967676">
            <w:pPr>
              <w:keepNext/>
              <w:outlineLvl w:val="1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nb-NO"/>
              </w:rPr>
              <w:t>Pedagogisk vurdering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fra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avgivende 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>sko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le</w:t>
            </w:r>
          </w:p>
        </w:tc>
      </w:tr>
      <w:tr w:rsidR="008B54D4" w:rsidRPr="00C40979" w:rsidTr="00873E67">
        <w:trPr>
          <w:trHeight w:val="315"/>
        </w:trPr>
        <w:tc>
          <w:tcPr>
            <w:tcW w:w="8655" w:type="dxa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146766" w:rsidP="008B54D4">
      <w:pPr>
        <w:keepNext/>
        <w:outlineLvl w:val="1"/>
        <w:rPr>
          <w:rFonts w:ascii="Arial" w:hAnsi="Arial" w:cs="Arial"/>
          <w:b/>
          <w:bCs/>
          <w:sz w:val="22"/>
          <w:szCs w:val="22"/>
          <w:lang w:val="nb-NO" w:eastAsia="nb-NO"/>
        </w:rPr>
      </w:pP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Målsetning</w:t>
      </w:r>
      <w:r w:rsidR="008B54D4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kommende</w:t>
      </w:r>
      <w:r w:rsidR="008B54D4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skoleår</w:t>
      </w:r>
    </w:p>
    <w:tbl>
      <w:tblPr>
        <w:tblW w:w="867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0"/>
        <w:gridCol w:w="390"/>
        <w:gridCol w:w="3945"/>
        <w:gridCol w:w="495"/>
      </w:tblGrid>
      <w:tr w:rsidR="008B54D4" w:rsidRPr="00146766" w:rsidTr="00873E67">
        <w:trPr>
          <w:trHeight w:val="330"/>
        </w:trPr>
        <w:tc>
          <w:tcPr>
            <w:tcW w:w="3840" w:type="dxa"/>
          </w:tcPr>
          <w:p w:rsidR="008B54D4" w:rsidRPr="00146766" w:rsidRDefault="00457A6A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F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ull kompetanse</w:t>
            </w:r>
          </w:p>
        </w:tc>
        <w:tc>
          <w:tcPr>
            <w:tcW w:w="390" w:type="dxa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  <w:tc>
          <w:tcPr>
            <w:tcW w:w="3945" w:type="dxa"/>
          </w:tcPr>
          <w:p w:rsidR="008B54D4" w:rsidRPr="00146766" w:rsidRDefault="00457A6A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G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runnkompetanse</w:t>
            </w:r>
          </w:p>
        </w:tc>
        <w:tc>
          <w:tcPr>
            <w:tcW w:w="495" w:type="dxa"/>
          </w:tcPr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  <w:tr w:rsidR="008B54D4" w:rsidRPr="00146766" w:rsidTr="00873E67">
        <w:trPr>
          <w:cantSplit/>
          <w:trHeight w:val="300"/>
        </w:trPr>
        <w:tc>
          <w:tcPr>
            <w:tcW w:w="8670" w:type="dxa"/>
            <w:gridSpan w:val="4"/>
          </w:tcPr>
          <w:p w:rsidR="008B54D4" w:rsidRPr="00146766" w:rsidRDefault="00146766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Skolens</w:t>
            </w:r>
            <w:r w:rsidR="00FD3B1A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vurdering</w:t>
            </w:r>
          </w:p>
        </w:tc>
      </w:tr>
      <w:tr w:rsidR="008B54D4" w:rsidRPr="00146766" w:rsidTr="00873E67">
        <w:trPr>
          <w:trHeight w:val="510"/>
        </w:trPr>
        <w:tc>
          <w:tcPr>
            <w:tcW w:w="8670" w:type="dxa"/>
            <w:gridSpan w:val="4"/>
          </w:tcPr>
          <w:p w:rsidR="008B54D4" w:rsidRPr="00146766" w:rsidRDefault="008B54D4" w:rsidP="008B54D4">
            <w:pPr>
              <w:keepNext/>
              <w:ind w:left="30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967676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  <w:r>
        <w:rPr>
          <w:rFonts w:ascii="Arial" w:hAnsi="Arial" w:cs="Arial"/>
          <w:b/>
          <w:bCs/>
          <w:sz w:val="22"/>
          <w:szCs w:val="22"/>
          <w:lang w:val="nb-NO" w:eastAsia="nb-NO"/>
        </w:rPr>
        <w:t>Elevens</w:t>
      </w:r>
      <w:r w:rsidR="008B54D4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opplæringstilbud</w:t>
      </w:r>
      <w:r w:rsidR="008B54D4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="00842C1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i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ungdomsskolen</w:t>
      </w:r>
    </w:p>
    <w:tbl>
      <w:tblPr>
        <w:tblW w:w="865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B54D4" w:rsidRPr="00146766" w:rsidTr="00873E67">
        <w:trPr>
          <w:trHeight w:val="367"/>
        </w:trPr>
        <w:tc>
          <w:tcPr>
            <w:tcW w:w="8655" w:type="dxa"/>
          </w:tcPr>
          <w:p w:rsidR="008B54D4" w:rsidRPr="00146766" w:rsidRDefault="008B54D4" w:rsidP="00967676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: </w:t>
            </w:r>
            <w:r w:rsidR="00842C1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Har eleven hatt spesialundervisning og på </w:t>
            </w:r>
            <w:r w:rsidR="00FF6187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hvilket </w:t>
            </w:r>
            <w:r w:rsidR="00842C1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trinn?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Omtal både</w:t>
            </w:r>
            <w:r w:rsidR="00C10A9E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spesialundervisning og tilpasset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opplæring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inn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enfor </w:t>
            </w:r>
            <w:r w:rsidR="005B0643">
              <w:rPr>
                <w:rFonts w:ascii="Arial" w:hAnsi="Arial" w:cs="Arial"/>
                <w:sz w:val="22"/>
                <w:szCs w:val="22"/>
                <w:lang w:val="nb-NO" w:eastAsia="nb-NO"/>
              </w:rPr>
              <w:t>den ordinære opplæringen</w:t>
            </w:r>
            <w:r w:rsidRPr="00146766"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 xml:space="preserve">: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Fag/emne,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timer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, organisering, metodik</w:t>
            </w:r>
            <w:r w:rsidR="007C115A">
              <w:rPr>
                <w:rFonts w:ascii="Arial" w:hAnsi="Arial" w:cs="Arial"/>
                <w:sz w:val="22"/>
                <w:szCs w:val="22"/>
                <w:lang w:val="nb-NO" w:eastAsia="nb-NO"/>
              </w:rPr>
              <w:t>k, utstyr/hjelpemidler</w:t>
            </w:r>
            <w:r w:rsidR="007A43FF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.</w:t>
            </w:r>
            <w:r w:rsidR="00842C1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Tiltak knytt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et </w:t>
            </w:r>
            <w:r w:rsidR="00842C1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til sosial fungering.</w:t>
            </w:r>
          </w:p>
        </w:tc>
      </w:tr>
      <w:tr w:rsidR="008B54D4" w:rsidRPr="00146766" w:rsidTr="00873E67">
        <w:trPr>
          <w:trHeight w:val="405"/>
        </w:trPr>
        <w:tc>
          <w:tcPr>
            <w:tcW w:w="8655" w:type="dxa"/>
          </w:tcPr>
          <w:p w:rsidR="008B54D4" w:rsidRPr="00146766" w:rsidRDefault="008B54D4" w:rsidP="00842C16">
            <w:pPr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15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</w:tbl>
    <w:p w:rsidR="00842C16" w:rsidRPr="00146766" w:rsidRDefault="00842C16" w:rsidP="00842C16">
      <w:pPr>
        <w:rPr>
          <w:rFonts w:ascii="Arial" w:hAnsi="Arial" w:cs="Arial"/>
          <w:sz w:val="22"/>
          <w:szCs w:val="22"/>
          <w:lang w:val="nb-NO" w:eastAsia="nb-NO"/>
        </w:rPr>
      </w:pP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lastRenderedPageBreak/>
        <w:t>Sosial situasjon</w:t>
      </w:r>
    </w:p>
    <w:tbl>
      <w:tblPr>
        <w:tblW w:w="864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842C16" w:rsidRPr="00C40979" w:rsidTr="00BB7C1A">
        <w:trPr>
          <w:trHeight w:val="330"/>
        </w:trPr>
        <w:tc>
          <w:tcPr>
            <w:tcW w:w="8640" w:type="dxa"/>
          </w:tcPr>
          <w:p w:rsidR="00842C16" w:rsidRPr="00146766" w:rsidRDefault="00842C16" w:rsidP="00BB7C1A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: Samhandling med andre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elever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, samhandlin</w:t>
            </w:r>
            <w:r w:rsidR="007A43FF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g med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voksne</w:t>
            </w:r>
            <w:r w:rsidR="00C10A9E">
              <w:rPr>
                <w:rFonts w:ascii="Arial" w:hAnsi="Arial" w:cs="Arial"/>
                <w:sz w:val="22"/>
                <w:szCs w:val="22"/>
                <w:lang w:val="nb-NO" w:eastAsia="nb-NO"/>
              </w:rPr>
              <w:t>, samarbeid hje</w:t>
            </w:r>
            <w:r w:rsidR="007C3FAA">
              <w:rPr>
                <w:rFonts w:ascii="Arial" w:hAnsi="Arial" w:cs="Arial"/>
                <w:sz w:val="22"/>
                <w:szCs w:val="22"/>
                <w:lang w:val="nb-NO" w:eastAsia="nb-NO"/>
              </w:rPr>
              <w:t>m/sko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le,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fritidsaktiviteter</w:t>
            </w:r>
          </w:p>
        </w:tc>
      </w:tr>
      <w:tr w:rsidR="00842C16" w:rsidRPr="00C40979" w:rsidTr="00BB7C1A">
        <w:trPr>
          <w:trHeight w:val="765"/>
        </w:trPr>
        <w:tc>
          <w:tcPr>
            <w:tcW w:w="8640" w:type="dxa"/>
          </w:tcPr>
          <w:p w:rsidR="00842C16" w:rsidRPr="00146766" w:rsidRDefault="00842C16" w:rsidP="00BB7C1A">
            <w:pPr>
              <w:ind w:left="4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42C16" w:rsidRPr="00146766" w:rsidRDefault="00842C16" w:rsidP="00BB7C1A">
            <w:pPr>
              <w:ind w:left="4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42C16" w:rsidRPr="00146766" w:rsidRDefault="00842C16" w:rsidP="00BB7C1A">
            <w:pPr>
              <w:ind w:left="4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42C16" w:rsidRPr="00146766" w:rsidRDefault="00842C16" w:rsidP="00BB7C1A">
            <w:pPr>
              <w:ind w:left="4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42C16" w:rsidRPr="00146766" w:rsidRDefault="00842C16" w:rsidP="00BB7C1A">
            <w:pPr>
              <w:ind w:left="4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8B54D4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</w:p>
    <w:p w:rsidR="008B54D4" w:rsidRPr="00146766" w:rsidRDefault="00146766" w:rsidP="008B54D4">
      <w:pPr>
        <w:rPr>
          <w:rFonts w:ascii="Arial" w:hAnsi="Arial" w:cs="Arial"/>
          <w:sz w:val="22"/>
          <w:szCs w:val="22"/>
          <w:lang w:val="nb-NO" w:eastAsia="nb-NO"/>
        </w:rPr>
      </w:pPr>
      <w:r>
        <w:rPr>
          <w:rFonts w:ascii="Arial" w:hAnsi="Arial" w:cs="Arial"/>
          <w:b/>
          <w:bCs/>
          <w:sz w:val="22"/>
          <w:szCs w:val="22"/>
          <w:lang w:val="nb-NO" w:eastAsia="nb-NO"/>
        </w:rPr>
        <w:t>Område</w:t>
      </w:r>
      <w:r w:rsidR="00967676">
        <w:rPr>
          <w:rFonts w:ascii="Arial" w:hAnsi="Arial" w:cs="Arial"/>
          <w:b/>
          <w:bCs/>
          <w:sz w:val="22"/>
          <w:szCs w:val="22"/>
          <w:lang w:val="nb-NO" w:eastAsia="nb-NO"/>
        </w:rPr>
        <w:t>r</w:t>
      </w:r>
      <w:r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der eleven har ly</w:t>
      </w:r>
      <w:r w:rsidR="00967676">
        <w:rPr>
          <w:rFonts w:ascii="Arial" w:hAnsi="Arial" w:cs="Arial"/>
          <w:b/>
          <w:bCs/>
          <w:sz w:val="22"/>
          <w:szCs w:val="22"/>
          <w:lang w:val="nb-NO" w:eastAsia="nb-NO"/>
        </w:rPr>
        <w:t>k</w:t>
      </w:r>
      <w:r w:rsidR="00C10A9E">
        <w:rPr>
          <w:rFonts w:ascii="Arial" w:hAnsi="Arial" w:cs="Arial"/>
          <w:b/>
          <w:bCs/>
          <w:sz w:val="22"/>
          <w:szCs w:val="22"/>
          <w:lang w:val="nb-NO" w:eastAsia="nb-NO"/>
        </w:rPr>
        <w:t>tes</w:t>
      </w:r>
      <w:r w:rsidR="008B54D4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faglig</w:t>
      </w:r>
      <w:r w:rsidR="00842C1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og sosialt</w:t>
      </w:r>
    </w:p>
    <w:tbl>
      <w:tblPr>
        <w:tblW w:w="86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B54D4" w:rsidRPr="00C40979" w:rsidTr="00873E67">
        <w:trPr>
          <w:trHeight w:val="330"/>
        </w:trPr>
        <w:tc>
          <w:tcPr>
            <w:tcW w:w="8655" w:type="dxa"/>
          </w:tcPr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: </w:t>
            </w:r>
            <w:r w:rsidR="007C3FAA">
              <w:rPr>
                <w:rFonts w:ascii="Arial" w:hAnsi="Arial" w:cs="Arial"/>
                <w:sz w:val="22"/>
                <w:szCs w:val="22"/>
                <w:lang w:val="nb-NO" w:eastAsia="nb-NO"/>
              </w:rPr>
              <w:t>Hva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er elevens</w:t>
            </w:r>
            <w:r w:rsid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sterke sider?</w:t>
            </w:r>
            <w:r w:rsidR="007C3FAA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Hva</w:t>
            </w:r>
            <w:r w:rsid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har eleven ly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>kt</w:t>
            </w:r>
            <w:r w:rsidR="002246B4">
              <w:rPr>
                <w:rFonts w:ascii="Arial" w:hAnsi="Arial" w:cs="Arial"/>
                <w:sz w:val="22"/>
                <w:szCs w:val="22"/>
                <w:lang w:val="nb-NO" w:eastAsia="nb-NO"/>
              </w:rPr>
              <w:t>es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med på skolen? </w:t>
            </w:r>
          </w:p>
          <w:p w:rsidR="008B54D4" w:rsidRPr="00146766" w:rsidRDefault="00AF30C9" w:rsidP="002246B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Vurder arbeidssitua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>sjon, sosiale forhold, orden osv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. </w:t>
            </w:r>
            <w:r w:rsidR="002246B4">
              <w:rPr>
                <w:rFonts w:ascii="Arial" w:hAnsi="Arial" w:cs="Arial"/>
                <w:sz w:val="22"/>
                <w:szCs w:val="22"/>
                <w:lang w:val="nb-NO" w:eastAsia="nb-NO"/>
              </w:rPr>
              <w:t>Hva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må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videreføres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?</w:t>
            </w:r>
            <w:r w:rsidRPr="00146766"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  <w:t xml:space="preserve">  </w:t>
            </w:r>
            <w:r w:rsid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En</w:t>
            </w:r>
            <w:r w:rsidR="008B54D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mest </w:t>
            </w:r>
            <w:r w:rsidR="002246B4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mulig </w:t>
            </w:r>
            <w:r w:rsidR="002246B4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konkret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beskri</w:t>
            </w:r>
            <w:r w:rsidR="002246B4">
              <w:rPr>
                <w:rFonts w:ascii="Arial" w:hAnsi="Arial" w:cs="Arial"/>
                <w:sz w:val="22"/>
                <w:szCs w:val="22"/>
                <w:lang w:val="nb-NO" w:eastAsia="nb-NO"/>
              </w:rPr>
              <w:t>velse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.</w:t>
            </w:r>
          </w:p>
        </w:tc>
      </w:tr>
      <w:tr w:rsidR="008B54D4" w:rsidRPr="00C40979" w:rsidTr="00283AD1">
        <w:trPr>
          <w:trHeight w:val="1378"/>
        </w:trPr>
        <w:tc>
          <w:tcPr>
            <w:tcW w:w="8655" w:type="dxa"/>
          </w:tcPr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</w:p>
    <w:p w:rsidR="008B54D4" w:rsidRPr="00146766" w:rsidRDefault="008B54D4" w:rsidP="008B54D4">
      <w:pPr>
        <w:rPr>
          <w:rFonts w:ascii="Arial" w:hAnsi="Arial" w:cs="Arial"/>
          <w:b/>
          <w:bCs/>
          <w:sz w:val="22"/>
          <w:szCs w:val="22"/>
          <w:lang w:val="nb-NO" w:eastAsia="nb-NO"/>
        </w:rPr>
      </w:pP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Utviklingsområde</w:t>
      </w:r>
      <w:r w:rsidR="00967676">
        <w:rPr>
          <w:rFonts w:ascii="Arial" w:hAnsi="Arial" w:cs="Arial"/>
          <w:b/>
          <w:bCs/>
          <w:sz w:val="22"/>
          <w:szCs w:val="22"/>
          <w:lang w:val="nb-NO" w:eastAsia="nb-NO"/>
        </w:rPr>
        <w:t>r</w:t>
      </w:r>
      <w:r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faglig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og sosialt </w:t>
      </w:r>
    </w:p>
    <w:tbl>
      <w:tblPr>
        <w:tblW w:w="86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5"/>
      </w:tblGrid>
      <w:tr w:rsidR="008B54D4" w:rsidRPr="00C40979" w:rsidTr="00873E67">
        <w:trPr>
          <w:trHeight w:val="330"/>
        </w:trPr>
        <w:tc>
          <w:tcPr>
            <w:tcW w:w="8655" w:type="dxa"/>
          </w:tcPr>
          <w:p w:rsidR="008B54D4" w:rsidRPr="00146766" w:rsidRDefault="008B54D4" w:rsidP="007C3FAA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="00AF30C9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: F</w:t>
            </w:r>
            <w:r w:rsid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orhold som hindre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r e</w:t>
            </w:r>
            <w:r w:rsidR="00AF30C9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t godt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læringsutbytte</w:t>
            </w:r>
            <w:r w:rsidR="0096767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: </w:t>
            </w:r>
            <w:r w:rsidR="00AF30C9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Fag/emne</w:t>
            </w:r>
            <w:r w:rsidR="001D5B86">
              <w:rPr>
                <w:rFonts w:ascii="Arial" w:hAnsi="Arial" w:cs="Arial"/>
                <w:sz w:val="22"/>
                <w:szCs w:val="22"/>
                <w:lang w:val="nb-NO" w:eastAsia="nb-NO"/>
              </w:rPr>
              <w:t>r</w:t>
            </w:r>
            <w:r w:rsidR="00AF30C9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,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undervisningssituasjon, arbeidsform, fysiske/psykiske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vansker</w:t>
            </w:r>
            <w:r w:rsidR="007C3FAA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, sosiale 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og/eller andre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faktorer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.</w:t>
            </w:r>
          </w:p>
        </w:tc>
      </w:tr>
      <w:tr w:rsidR="008B54D4" w:rsidRPr="00C40979" w:rsidTr="00283AD1">
        <w:trPr>
          <w:trHeight w:val="1531"/>
        </w:trPr>
        <w:tc>
          <w:tcPr>
            <w:tcW w:w="8655" w:type="dxa"/>
          </w:tcPr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ind w:left="30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1D5B86" w:rsidP="008B54D4">
      <w:pPr>
        <w:keepNext/>
        <w:outlineLvl w:val="1"/>
        <w:rPr>
          <w:rFonts w:ascii="Arial" w:hAnsi="Arial" w:cs="Arial"/>
          <w:b/>
          <w:bCs/>
          <w:sz w:val="22"/>
          <w:szCs w:val="22"/>
          <w:lang w:val="nb-NO" w:eastAsia="nb-NO"/>
        </w:rPr>
      </w:pPr>
      <w:r>
        <w:rPr>
          <w:rFonts w:ascii="Arial" w:hAnsi="Arial" w:cs="Arial"/>
          <w:b/>
          <w:bCs/>
          <w:sz w:val="22"/>
          <w:szCs w:val="22"/>
          <w:lang w:val="nb-NO" w:eastAsia="nb-NO"/>
        </w:rPr>
        <w:t>Hva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bør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mottakende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nb-NO" w:eastAsia="nb-NO"/>
        </w:rPr>
        <w:t>skole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være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oppmerksom </w:t>
      </w:r>
      <w:r w:rsidR="00AF30C9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 xml:space="preserve">på i starten av </w:t>
      </w:r>
      <w:r w:rsidR="00146766" w:rsidRPr="00146766">
        <w:rPr>
          <w:rFonts w:ascii="Arial" w:hAnsi="Arial" w:cs="Arial"/>
          <w:b/>
          <w:bCs/>
          <w:sz w:val="22"/>
          <w:szCs w:val="22"/>
          <w:lang w:val="nb-NO" w:eastAsia="nb-NO"/>
        </w:rPr>
        <w:t>skoleåret</w:t>
      </w:r>
    </w:p>
    <w:tbl>
      <w:tblPr>
        <w:tblW w:w="85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0"/>
      </w:tblGrid>
      <w:tr w:rsidR="008B54D4" w:rsidRPr="00146766" w:rsidTr="00873E67">
        <w:trPr>
          <w:trHeight w:val="345"/>
        </w:trPr>
        <w:tc>
          <w:tcPr>
            <w:tcW w:w="8580" w:type="dxa"/>
          </w:tcPr>
          <w:p w:rsidR="008B54D4" w:rsidRPr="00146766" w:rsidRDefault="008B54D4" w:rsidP="00AF30C9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: Spesielle fag- tilretteleggingsbehov, ulike tilretteleggingstiltak både </w:t>
            </w:r>
            <w:r w:rsidR="007C3FAA">
              <w:rPr>
                <w:rFonts w:ascii="Arial" w:hAnsi="Arial" w:cs="Arial"/>
                <w:sz w:val="22"/>
                <w:szCs w:val="22"/>
                <w:lang w:val="nb-NO" w:eastAsia="nb-NO"/>
              </w:rPr>
              <w:t>fagli</w:t>
            </w:r>
            <w:r w:rsidR="00AF30C9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g og sosialt</w:t>
            </w:r>
            <w:r w:rsidR="009A4142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.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Vær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konkret f</w:t>
            </w:r>
            <w:r w:rsidR="009A4142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or det som må/bør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videreføres</w:t>
            </w:r>
            <w:r w:rsidR="009A4142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.</w:t>
            </w:r>
          </w:p>
        </w:tc>
      </w:tr>
      <w:tr w:rsidR="008B54D4" w:rsidRPr="00146766" w:rsidTr="00873E67">
        <w:trPr>
          <w:trHeight w:val="465"/>
        </w:trPr>
        <w:tc>
          <w:tcPr>
            <w:tcW w:w="8580" w:type="dxa"/>
          </w:tcPr>
          <w:p w:rsidR="008B54D4" w:rsidRPr="00146766" w:rsidRDefault="008B54D4" w:rsidP="008B54D4">
            <w:pPr>
              <w:keepNext/>
              <w:ind w:left="60"/>
              <w:outlineLvl w:val="1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keepNext/>
              <w:ind w:left="60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</w:tc>
      </w:tr>
    </w:tbl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FD3B1A" w:rsidP="008B54D4">
      <w:pPr>
        <w:keepNext/>
        <w:outlineLvl w:val="1"/>
        <w:rPr>
          <w:rFonts w:ascii="Arial" w:hAnsi="Arial" w:cs="Arial"/>
          <w:b/>
          <w:bCs/>
          <w:sz w:val="22"/>
          <w:szCs w:val="22"/>
          <w:lang w:val="nb-NO" w:eastAsia="nb-NO"/>
        </w:rPr>
      </w:pPr>
      <w:r>
        <w:rPr>
          <w:rFonts w:ascii="Arial" w:hAnsi="Arial" w:cs="Arial"/>
          <w:b/>
          <w:bCs/>
          <w:sz w:val="22"/>
          <w:szCs w:val="22"/>
          <w:lang w:val="nb-NO" w:eastAsia="nb-NO"/>
        </w:rPr>
        <w:t>Fritak for vurdering i fag</w:t>
      </w:r>
    </w:p>
    <w:tbl>
      <w:tblPr>
        <w:tblW w:w="859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8B54D4" w:rsidRPr="00C40979" w:rsidTr="00873E67">
        <w:trPr>
          <w:trHeight w:val="330"/>
        </w:trPr>
        <w:tc>
          <w:tcPr>
            <w:tcW w:w="8595" w:type="dxa"/>
            <w:vAlign w:val="center"/>
          </w:tcPr>
          <w:p w:rsidR="008B54D4" w:rsidRPr="00146766" w:rsidRDefault="008B54D4" w:rsidP="00FD3B1A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="00FD3B1A">
              <w:rPr>
                <w:rFonts w:ascii="Arial" w:hAnsi="Arial" w:cs="Arial"/>
                <w:sz w:val="22"/>
                <w:szCs w:val="22"/>
                <w:lang w:val="nb-NO" w:eastAsia="nb-NO"/>
              </w:rPr>
              <w:t>: F</w:t>
            </w:r>
            <w:r w:rsidR="009A4142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ritak for vurdering med </w:t>
            </w:r>
            <w:r w:rsidR="00146766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karakterer</w:t>
            </w:r>
            <w:r w:rsidR="009A4142"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.</w:t>
            </w:r>
          </w:p>
        </w:tc>
      </w:tr>
      <w:tr w:rsidR="008B54D4" w:rsidRPr="00C40979" w:rsidTr="00873E67">
        <w:trPr>
          <w:trHeight w:val="765"/>
        </w:trPr>
        <w:tc>
          <w:tcPr>
            <w:tcW w:w="8595" w:type="dxa"/>
          </w:tcPr>
          <w:p w:rsidR="008B54D4" w:rsidRPr="00146766" w:rsidRDefault="008B54D4" w:rsidP="008B54D4">
            <w:pPr>
              <w:ind w:left="10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8B54D4" w:rsidRPr="00146766" w:rsidRDefault="008B54D4" w:rsidP="008B54D4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</w:tbl>
    <w:p w:rsidR="006A62E0" w:rsidRDefault="006A62E0" w:rsidP="008B54D4">
      <w:pPr>
        <w:rPr>
          <w:rFonts w:ascii="Arial" w:hAnsi="Arial" w:cs="Arial"/>
          <w:b/>
          <w:sz w:val="22"/>
          <w:szCs w:val="22"/>
          <w:lang w:val="nb-NO" w:eastAsia="nb-NO"/>
        </w:rPr>
      </w:pPr>
    </w:p>
    <w:p w:rsidR="008B54D4" w:rsidRPr="00FD3B1A" w:rsidRDefault="006A62E0" w:rsidP="008B54D4">
      <w:pPr>
        <w:rPr>
          <w:rFonts w:ascii="Arial" w:hAnsi="Arial" w:cs="Arial"/>
          <w:b/>
          <w:sz w:val="22"/>
          <w:szCs w:val="22"/>
          <w:lang w:val="nb-NO" w:eastAsia="nb-NO"/>
        </w:rPr>
      </w:pPr>
      <w:r>
        <w:rPr>
          <w:rFonts w:ascii="Arial" w:hAnsi="Arial" w:cs="Arial"/>
          <w:b/>
          <w:sz w:val="22"/>
          <w:szCs w:val="22"/>
          <w:lang w:val="nb-NO" w:eastAsia="nb-NO"/>
        </w:rPr>
        <w:t>Praksiserfaring</w:t>
      </w:r>
    </w:p>
    <w:tbl>
      <w:tblPr>
        <w:tblW w:w="859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FD3B1A" w:rsidRPr="00C40979" w:rsidTr="00F57809">
        <w:trPr>
          <w:trHeight w:val="330"/>
        </w:trPr>
        <w:tc>
          <w:tcPr>
            <w:tcW w:w="8595" w:type="dxa"/>
            <w:vAlign w:val="center"/>
          </w:tcPr>
          <w:p w:rsidR="00FD3B1A" w:rsidRPr="00146766" w:rsidRDefault="00FD3B1A" w:rsidP="006A62E0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: Erfaring fr</w:t>
            </w:r>
            <w:r>
              <w:rPr>
                <w:rFonts w:ascii="Arial" w:hAnsi="Arial" w:cs="Arial"/>
                <w:sz w:val="22"/>
                <w:szCs w:val="22"/>
                <w:lang w:val="nb-NO" w:eastAsia="nb-NO"/>
              </w:rPr>
              <w:t>a</w:t>
            </w:r>
            <w:r w:rsidR="006A62E0"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alternative opplæringsarenaer, eks; utplassering i bedrift. </w:t>
            </w:r>
          </w:p>
        </w:tc>
      </w:tr>
      <w:tr w:rsidR="00FD3B1A" w:rsidRPr="00C40979" w:rsidTr="00F57809">
        <w:trPr>
          <w:trHeight w:val="765"/>
        </w:trPr>
        <w:tc>
          <w:tcPr>
            <w:tcW w:w="8595" w:type="dxa"/>
          </w:tcPr>
          <w:p w:rsidR="00FD3B1A" w:rsidRPr="00146766" w:rsidRDefault="00FD3B1A" w:rsidP="00F57809">
            <w:pPr>
              <w:ind w:left="10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FD3B1A" w:rsidRPr="00146766" w:rsidRDefault="00FD3B1A" w:rsidP="00F57809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FD3B1A" w:rsidRPr="00146766" w:rsidRDefault="00FD3B1A" w:rsidP="00F57809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</w:tbl>
    <w:p w:rsidR="006A62E0" w:rsidRPr="006A62E0" w:rsidRDefault="006A62E0" w:rsidP="008B54D4">
      <w:pPr>
        <w:rPr>
          <w:rFonts w:ascii="Arial" w:hAnsi="Arial" w:cs="Arial"/>
          <w:b/>
          <w:sz w:val="22"/>
          <w:szCs w:val="22"/>
          <w:lang w:val="nb-NO" w:eastAsia="nb-NO"/>
        </w:rPr>
      </w:pPr>
      <w:r w:rsidRPr="006A62E0">
        <w:rPr>
          <w:rFonts w:ascii="Arial" w:hAnsi="Arial" w:cs="Arial"/>
          <w:b/>
          <w:sz w:val="22"/>
          <w:szCs w:val="22"/>
          <w:lang w:val="nb-NO" w:eastAsia="nb-NO"/>
        </w:rPr>
        <w:t>Andre relevante opplysninger</w:t>
      </w:r>
    </w:p>
    <w:tbl>
      <w:tblPr>
        <w:tblW w:w="859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6A62E0" w:rsidRPr="00C40979" w:rsidTr="00F57809">
        <w:trPr>
          <w:trHeight w:val="330"/>
        </w:trPr>
        <w:tc>
          <w:tcPr>
            <w:tcW w:w="8595" w:type="dxa"/>
            <w:vAlign w:val="center"/>
          </w:tcPr>
          <w:p w:rsidR="006A62E0" w:rsidRPr="00146766" w:rsidRDefault="006A62E0" w:rsidP="006A62E0">
            <w:pPr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  <w:r w:rsidRPr="00146766">
              <w:rPr>
                <w:rFonts w:ascii="Arial" w:hAnsi="Arial" w:cs="Arial"/>
                <w:sz w:val="22"/>
                <w:szCs w:val="22"/>
                <w:u w:val="single"/>
                <w:lang w:val="nb-NO" w:eastAsia="nb-NO"/>
              </w:rPr>
              <w:t>Stikkord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nb-NO" w:eastAsia="nb-NO"/>
              </w:rPr>
              <w:t>. F</w:t>
            </w:r>
            <w:r w:rsidRPr="00146766">
              <w:rPr>
                <w:rFonts w:ascii="Arial" w:hAnsi="Arial" w:cs="Arial"/>
                <w:sz w:val="22"/>
                <w:szCs w:val="22"/>
                <w:lang w:val="nb-NO" w:eastAsia="nb-NO"/>
              </w:rPr>
              <w:t>ravær, samarbeid med andre instanser</w:t>
            </w:r>
            <w:r>
              <w:rPr>
                <w:rFonts w:ascii="Arial" w:hAnsi="Arial" w:cs="Arial"/>
                <w:sz w:val="22"/>
                <w:szCs w:val="22"/>
                <w:lang w:val="nb-NO" w:eastAsia="nb-NO"/>
              </w:rPr>
              <w:t xml:space="preserve"> med mer</w:t>
            </w:r>
          </w:p>
        </w:tc>
      </w:tr>
      <w:tr w:rsidR="006A62E0" w:rsidRPr="00C40979" w:rsidTr="00F57809">
        <w:trPr>
          <w:trHeight w:val="765"/>
        </w:trPr>
        <w:tc>
          <w:tcPr>
            <w:tcW w:w="8595" w:type="dxa"/>
          </w:tcPr>
          <w:p w:rsidR="006A62E0" w:rsidRPr="00146766" w:rsidRDefault="006A62E0" w:rsidP="00F57809">
            <w:pPr>
              <w:ind w:left="105"/>
              <w:rPr>
                <w:rFonts w:ascii="Arial" w:hAnsi="Arial" w:cs="Arial"/>
                <w:sz w:val="22"/>
                <w:szCs w:val="22"/>
                <w:lang w:val="nb-NO" w:eastAsia="nb-NO"/>
              </w:rPr>
            </w:pPr>
          </w:p>
          <w:p w:rsidR="006A62E0" w:rsidRPr="00146766" w:rsidRDefault="006A62E0" w:rsidP="00F57809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  <w:p w:rsidR="006A62E0" w:rsidRPr="00146766" w:rsidRDefault="006A62E0" w:rsidP="00F57809">
            <w:pPr>
              <w:keepNext/>
              <w:ind w:left="105"/>
              <w:outlineLvl w:val="1"/>
              <w:rPr>
                <w:rFonts w:ascii="Arial" w:hAnsi="Arial" w:cs="Arial"/>
                <w:b/>
                <w:bCs/>
                <w:sz w:val="22"/>
                <w:szCs w:val="22"/>
                <w:lang w:val="nb-NO" w:eastAsia="nb-NO"/>
              </w:rPr>
            </w:pPr>
          </w:p>
        </w:tc>
      </w:tr>
    </w:tbl>
    <w:p w:rsidR="006A62E0" w:rsidRDefault="006A62E0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6A62E0" w:rsidRDefault="006A62E0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6A62E0" w:rsidRPr="00146766" w:rsidRDefault="006A62E0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  <w:r w:rsidRPr="00146766">
        <w:rPr>
          <w:rFonts w:ascii="Arial" w:hAnsi="Arial" w:cs="Arial"/>
          <w:sz w:val="22"/>
          <w:szCs w:val="22"/>
          <w:lang w:val="nb-NO" w:eastAsia="nb-NO"/>
        </w:rPr>
        <w:t xml:space="preserve">Dato : ………… </w:t>
      </w:r>
      <w:r w:rsidR="00FD3B1A">
        <w:rPr>
          <w:rFonts w:ascii="Arial" w:hAnsi="Arial" w:cs="Arial"/>
          <w:sz w:val="22"/>
          <w:szCs w:val="22"/>
          <w:lang w:val="nb-NO" w:eastAsia="nb-NO"/>
        </w:rPr>
        <w:t>...........</w:t>
      </w:r>
    </w:p>
    <w:p w:rsidR="008B54D4" w:rsidRPr="00146766" w:rsidRDefault="008B54D4" w:rsidP="008B54D4">
      <w:pPr>
        <w:rPr>
          <w:rFonts w:ascii="Arial" w:hAnsi="Arial" w:cs="Arial"/>
          <w:sz w:val="22"/>
          <w:szCs w:val="22"/>
          <w:lang w:val="nb-NO" w:eastAsia="nb-NO"/>
        </w:rPr>
      </w:pPr>
    </w:p>
    <w:p w:rsidR="008B54D4" w:rsidRPr="00146766" w:rsidRDefault="00146766" w:rsidP="008B54D4">
      <w:pPr>
        <w:rPr>
          <w:rFonts w:ascii="Arial" w:hAnsi="Arial" w:cs="Arial"/>
          <w:sz w:val="22"/>
          <w:szCs w:val="22"/>
          <w:lang w:val="nb-NO" w:eastAsia="nb-NO"/>
        </w:rPr>
      </w:pPr>
      <w:r w:rsidRPr="00146766">
        <w:rPr>
          <w:rFonts w:ascii="Arial" w:hAnsi="Arial" w:cs="Arial"/>
          <w:sz w:val="22"/>
          <w:szCs w:val="22"/>
          <w:lang w:val="nb-NO" w:eastAsia="nb-NO"/>
        </w:rPr>
        <w:t>Underskrifter</w:t>
      </w:r>
      <w:r w:rsidR="00FD3B1A">
        <w:rPr>
          <w:rFonts w:ascii="Arial" w:hAnsi="Arial" w:cs="Arial"/>
          <w:sz w:val="22"/>
          <w:szCs w:val="22"/>
          <w:lang w:val="nb-NO" w:eastAsia="nb-NO"/>
        </w:rPr>
        <w:t>:</w:t>
      </w:r>
      <w:r w:rsidR="00FD3B1A">
        <w:rPr>
          <w:rFonts w:ascii="Arial" w:hAnsi="Arial" w:cs="Arial"/>
          <w:sz w:val="22"/>
          <w:szCs w:val="22"/>
          <w:lang w:val="nb-NO" w:eastAsia="nb-NO"/>
        </w:rPr>
        <w:tab/>
      </w:r>
      <w:r w:rsidR="008B54D4" w:rsidRPr="00146766">
        <w:rPr>
          <w:rFonts w:ascii="Arial" w:hAnsi="Arial" w:cs="Arial"/>
          <w:sz w:val="22"/>
          <w:szCs w:val="22"/>
          <w:lang w:val="nb-NO" w:eastAsia="nb-NO"/>
        </w:rPr>
        <w:t>……………………………………</w:t>
      </w:r>
      <w:r w:rsidR="00FD3B1A">
        <w:rPr>
          <w:rFonts w:ascii="Arial" w:hAnsi="Arial" w:cs="Arial"/>
          <w:sz w:val="22"/>
          <w:szCs w:val="22"/>
          <w:lang w:val="nb-NO" w:eastAsia="nb-NO"/>
        </w:rPr>
        <w:t xml:space="preserve">  </w:t>
      </w:r>
      <w:r w:rsidR="00FD3B1A">
        <w:rPr>
          <w:rFonts w:ascii="Arial" w:hAnsi="Arial" w:cs="Arial"/>
          <w:sz w:val="22"/>
          <w:szCs w:val="22"/>
          <w:lang w:val="nb-NO" w:eastAsia="nb-NO"/>
        </w:rPr>
        <w:tab/>
        <w:t>………………………………………..</w:t>
      </w:r>
    </w:p>
    <w:p w:rsidR="005603FA" w:rsidRDefault="00FD3B1A" w:rsidP="00283AD1">
      <w:pPr>
        <w:rPr>
          <w:rFonts w:ascii="Arial" w:hAnsi="Arial" w:cs="Arial"/>
          <w:sz w:val="22"/>
          <w:szCs w:val="22"/>
          <w:lang w:val="nb-NO" w:eastAsia="nb-NO"/>
        </w:rPr>
      </w:pPr>
      <w:r>
        <w:rPr>
          <w:rFonts w:ascii="Arial" w:hAnsi="Arial" w:cs="Arial"/>
          <w:sz w:val="22"/>
          <w:szCs w:val="22"/>
          <w:lang w:val="nb-NO" w:eastAsia="nb-NO"/>
        </w:rPr>
        <w:tab/>
      </w:r>
      <w:r>
        <w:rPr>
          <w:rFonts w:ascii="Arial" w:hAnsi="Arial" w:cs="Arial"/>
          <w:sz w:val="22"/>
          <w:szCs w:val="22"/>
          <w:lang w:val="nb-NO" w:eastAsia="nb-NO"/>
        </w:rPr>
        <w:tab/>
      </w:r>
      <w:r>
        <w:rPr>
          <w:rFonts w:ascii="Arial" w:hAnsi="Arial" w:cs="Arial"/>
          <w:sz w:val="22"/>
          <w:szCs w:val="22"/>
          <w:lang w:val="nb-NO" w:eastAsia="nb-NO"/>
        </w:rPr>
        <w:tab/>
      </w:r>
      <w:r w:rsidR="00146766" w:rsidRPr="00146766">
        <w:rPr>
          <w:rFonts w:ascii="Arial" w:hAnsi="Arial" w:cs="Arial"/>
          <w:sz w:val="22"/>
          <w:szCs w:val="22"/>
          <w:lang w:val="nb-NO" w:eastAsia="nb-NO"/>
        </w:rPr>
        <w:t>Kontaktlærer</w:t>
      </w:r>
      <w:r>
        <w:rPr>
          <w:rFonts w:ascii="Arial" w:hAnsi="Arial" w:cs="Arial"/>
          <w:sz w:val="22"/>
          <w:szCs w:val="22"/>
          <w:lang w:val="nb-NO" w:eastAsia="nb-NO"/>
        </w:rPr>
        <w:tab/>
      </w:r>
      <w:r>
        <w:rPr>
          <w:rFonts w:ascii="Arial" w:hAnsi="Arial" w:cs="Arial"/>
          <w:sz w:val="22"/>
          <w:szCs w:val="22"/>
          <w:lang w:val="nb-NO" w:eastAsia="nb-NO"/>
        </w:rPr>
        <w:tab/>
      </w:r>
      <w:r>
        <w:rPr>
          <w:rFonts w:ascii="Arial" w:hAnsi="Arial" w:cs="Arial"/>
          <w:sz w:val="22"/>
          <w:szCs w:val="22"/>
          <w:lang w:val="nb-NO" w:eastAsia="nb-NO"/>
        </w:rPr>
        <w:tab/>
      </w:r>
      <w:r>
        <w:rPr>
          <w:rFonts w:ascii="Arial" w:hAnsi="Arial" w:cs="Arial"/>
          <w:sz w:val="22"/>
          <w:szCs w:val="22"/>
          <w:lang w:val="nb-NO" w:eastAsia="nb-NO"/>
        </w:rPr>
        <w:tab/>
        <w:t>Rektor</w:t>
      </w:r>
    </w:p>
    <w:p w:rsidR="006A62E0" w:rsidRDefault="006A62E0" w:rsidP="00283AD1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Default="006A62E0" w:rsidP="00283AD1">
      <w:pPr>
        <w:rPr>
          <w:rFonts w:ascii="Arial" w:hAnsi="Arial" w:cs="Arial"/>
          <w:sz w:val="22"/>
          <w:szCs w:val="22"/>
          <w:lang w:val="nb-NO" w:eastAsia="nb-NO"/>
        </w:rPr>
      </w:pPr>
      <w:r>
        <w:rPr>
          <w:rFonts w:ascii="Arial" w:hAnsi="Arial" w:cs="Arial"/>
          <w:sz w:val="22"/>
          <w:szCs w:val="22"/>
          <w:lang w:val="nb-NO" w:eastAsia="nb-NO"/>
        </w:rPr>
        <w:t>Kopi: til eleven og foresatte</w:t>
      </w: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P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CA1CCB" w:rsidRDefault="00CA1CCB" w:rsidP="00CA1CCB">
      <w:pPr>
        <w:rPr>
          <w:rFonts w:ascii="Arial" w:hAnsi="Arial" w:cs="Arial"/>
          <w:sz w:val="22"/>
          <w:szCs w:val="22"/>
          <w:lang w:val="nb-NO" w:eastAsia="nb-NO"/>
        </w:rPr>
      </w:pPr>
    </w:p>
    <w:p w:rsidR="006A62E0" w:rsidRPr="00CA1CCB" w:rsidRDefault="00CA1CCB" w:rsidP="00CA1CCB">
      <w:pPr>
        <w:tabs>
          <w:tab w:val="left" w:pos="4045"/>
        </w:tabs>
        <w:rPr>
          <w:rFonts w:ascii="Arial" w:hAnsi="Arial" w:cs="Arial"/>
          <w:sz w:val="22"/>
          <w:szCs w:val="22"/>
          <w:lang w:val="nb-NO" w:eastAsia="nb-NO"/>
        </w:rPr>
      </w:pPr>
      <w:r>
        <w:rPr>
          <w:rFonts w:ascii="Arial" w:hAnsi="Arial" w:cs="Arial"/>
          <w:sz w:val="22"/>
          <w:szCs w:val="22"/>
          <w:lang w:val="nb-NO" w:eastAsia="nb-NO"/>
        </w:rPr>
        <w:tab/>
      </w:r>
    </w:p>
    <w:sectPr w:rsidR="006A62E0" w:rsidRPr="00CA1CCB" w:rsidSect="006A62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701" w:right="1134" w:bottom="1560" w:left="1134" w:header="425" w:footer="15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7D" w:rsidRDefault="00800F7D" w:rsidP="00430966">
      <w:r>
        <w:separator/>
      </w:r>
    </w:p>
  </w:endnote>
  <w:endnote w:type="continuationSeparator" w:id="0">
    <w:p w:rsidR="00800F7D" w:rsidRDefault="00800F7D" w:rsidP="0043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CB" w:rsidRDefault="00CA1CCB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CB" w:rsidRPr="00CC7C59" w:rsidRDefault="0085074D" w:rsidP="00CA1CCB">
    <w:pPr>
      <w:pStyle w:val="Topptekst"/>
      <w:spacing w:line="276" w:lineRule="auto"/>
      <w:jc w:val="center"/>
      <w:rPr>
        <w:color w:val="3D3114"/>
        <w:sz w:val="20"/>
        <w:szCs w:val="20"/>
        <w:lang w:val="nb-NO"/>
      </w:rPr>
    </w:pPr>
    <w:r>
      <w:rPr>
        <w:noProof/>
        <w:sz w:val="20"/>
        <w:szCs w:val="20"/>
        <w:lang w:val="nb-NO" w:eastAsia="nb-NO"/>
      </w:rPr>
      <w:t>Telemark fylkeskommune</w:t>
    </w:r>
  </w:p>
  <w:p w:rsidR="00CA1CCB" w:rsidRPr="00CC7C59" w:rsidRDefault="00CA1CCB" w:rsidP="00CA1CCB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 w:rsidRPr="00CC7C59">
      <w:rPr>
        <w:iCs/>
        <w:color w:val="3D3114"/>
        <w:sz w:val="20"/>
        <w:szCs w:val="20"/>
        <w:lang w:val="nb-NO"/>
      </w:rPr>
      <w:t>Besøksadresse: Fylkeshuset</w:t>
    </w:r>
  </w:p>
  <w:p w:rsidR="00CA1CCB" w:rsidRPr="00CC7C59" w:rsidRDefault="00CA1CCB" w:rsidP="00CA1CCB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 w:rsidRPr="00CC7C59">
      <w:rPr>
        <w:iCs/>
        <w:color w:val="3D3114"/>
        <w:sz w:val="20"/>
        <w:szCs w:val="20"/>
        <w:lang w:val="nb-NO"/>
      </w:rPr>
      <w:t>Postadresse: Postboks, 2844, 3702 Skien</w:t>
    </w:r>
  </w:p>
  <w:p w:rsidR="00CA1CCB" w:rsidRPr="00CC7C59" w:rsidRDefault="0085074D" w:rsidP="00CA1CCB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>
      <w:rPr>
        <w:iCs/>
        <w:color w:val="3D3114"/>
        <w:sz w:val="20"/>
        <w:szCs w:val="20"/>
        <w:lang w:val="nb-NO"/>
      </w:rPr>
      <w:t xml:space="preserve">Telefon: 35 91 73 </w:t>
    </w:r>
    <w:r>
      <w:rPr>
        <w:iCs/>
        <w:color w:val="3D3114"/>
        <w:sz w:val="20"/>
        <w:szCs w:val="20"/>
        <w:lang w:val="nb-NO"/>
      </w:rPr>
      <w:t>7</w:t>
    </w:r>
    <w:bookmarkStart w:id="0" w:name="_GoBack"/>
    <w:bookmarkEnd w:id="0"/>
    <w:r w:rsidR="00CA1CCB" w:rsidRPr="00CC7C59">
      <w:rPr>
        <w:iCs/>
        <w:color w:val="3D3114"/>
        <w:sz w:val="20"/>
        <w:szCs w:val="20"/>
        <w:lang w:val="nb-NO"/>
      </w:rPr>
      <w:t>0</w:t>
    </w:r>
  </w:p>
  <w:p w:rsidR="00147AA5" w:rsidRDefault="00147AA5" w:rsidP="002E3740">
    <w:pPr>
      <w:pStyle w:val="Topptekst"/>
      <w:rPr>
        <w:rFonts w:ascii="Arial" w:hAnsi="Arial" w:cs="Arial"/>
        <w:b/>
        <w:color w:val="3D3114"/>
        <w:sz w:val="20"/>
        <w:szCs w:val="20"/>
        <w:lang w:val="nb-NO"/>
      </w:rPr>
    </w:pPr>
  </w:p>
  <w:p w:rsidR="003F09C4" w:rsidRPr="00457A6A" w:rsidRDefault="002E3740" w:rsidP="002E3740">
    <w:pPr>
      <w:pStyle w:val="Topptekst"/>
      <w:rPr>
        <w:rFonts w:ascii="Verdana" w:hAnsi="Verdana"/>
        <w:sz w:val="20"/>
        <w:szCs w:val="20"/>
        <w:lang w:val="nb-NO"/>
      </w:rPr>
    </w:pPr>
    <w:r>
      <w:rPr>
        <w:rFonts w:ascii="Arial" w:hAnsi="Arial" w:cs="Arial"/>
        <w:b/>
        <w:color w:val="3D3114"/>
        <w:sz w:val="20"/>
        <w:szCs w:val="20"/>
        <w:lang w:val="nb-NO"/>
      </w:rPr>
      <w:tab/>
    </w:r>
    <w:r>
      <w:rPr>
        <w:rFonts w:ascii="Arial" w:hAnsi="Arial" w:cs="Arial"/>
        <w:b/>
        <w:color w:val="3D3114"/>
        <w:sz w:val="20"/>
        <w:szCs w:val="20"/>
        <w:lang w:val="nb-NO"/>
      </w:rPr>
      <w:tab/>
    </w:r>
    <w:r w:rsidR="003F09C4" w:rsidRPr="00D75142">
      <w:rPr>
        <w:rFonts w:ascii="Arial" w:hAnsi="Arial" w:cs="Arial"/>
        <w:color w:val="3D3114"/>
        <w:sz w:val="20"/>
        <w:szCs w:val="20"/>
        <w:lang w:val="nb-NO"/>
      </w:rPr>
      <w:t xml:space="preserve">  </w:t>
    </w:r>
    <w:r w:rsidR="003F09C4" w:rsidRPr="00457A6A">
      <w:rPr>
        <w:rFonts w:ascii="Verdana" w:hAnsi="Verdana"/>
        <w:sz w:val="20"/>
        <w:szCs w:val="20"/>
        <w:lang w:val="nb-NO"/>
      </w:rPr>
      <w:t xml:space="preserve">- </w:t>
    </w:r>
    <w:r w:rsidR="003F09C4" w:rsidRPr="00457A6A">
      <w:rPr>
        <w:rFonts w:ascii="Arial" w:hAnsi="Arial" w:cs="Arial"/>
        <w:sz w:val="20"/>
        <w:szCs w:val="20"/>
        <w:lang w:val="nb-NO"/>
      </w:rPr>
      <w:t xml:space="preserve">Side </w:t>
    </w:r>
    <w:r w:rsidR="003F09C4" w:rsidRPr="00457A6A">
      <w:rPr>
        <w:rFonts w:ascii="Arial" w:hAnsi="Arial" w:cs="Arial"/>
        <w:sz w:val="20"/>
        <w:szCs w:val="20"/>
        <w:lang w:val="nb-NO"/>
      </w:rPr>
      <w:fldChar w:fldCharType="begin"/>
    </w:r>
    <w:r w:rsidR="003F09C4" w:rsidRPr="00457A6A">
      <w:rPr>
        <w:rFonts w:ascii="Arial" w:hAnsi="Arial" w:cs="Arial"/>
        <w:sz w:val="20"/>
        <w:szCs w:val="20"/>
        <w:lang w:val="nb-NO"/>
      </w:rPr>
      <w:instrText>PAGE   \* MERGEFORMAT</w:instrText>
    </w:r>
    <w:r w:rsidR="003F09C4" w:rsidRPr="00457A6A">
      <w:rPr>
        <w:rFonts w:ascii="Arial" w:hAnsi="Arial" w:cs="Arial"/>
        <w:sz w:val="20"/>
        <w:szCs w:val="20"/>
        <w:lang w:val="nb-NO"/>
      </w:rPr>
      <w:fldChar w:fldCharType="separate"/>
    </w:r>
    <w:r w:rsidR="0085074D">
      <w:rPr>
        <w:rFonts w:ascii="Arial" w:hAnsi="Arial" w:cs="Arial"/>
        <w:noProof/>
        <w:sz w:val="20"/>
        <w:szCs w:val="20"/>
        <w:lang w:val="nb-NO"/>
      </w:rPr>
      <w:t>3</w:t>
    </w:r>
    <w:r w:rsidR="003F09C4" w:rsidRPr="00457A6A">
      <w:rPr>
        <w:rFonts w:ascii="Arial" w:hAnsi="Arial" w:cs="Arial"/>
        <w:sz w:val="20"/>
        <w:szCs w:val="20"/>
        <w:lang w:val="nb-NO"/>
      </w:rPr>
      <w:fldChar w:fldCharType="end"/>
    </w:r>
  </w:p>
  <w:p w:rsidR="003F09C4" w:rsidRPr="00457A6A" w:rsidRDefault="003F09C4">
    <w:pPr>
      <w:pStyle w:val="Bunntekst"/>
      <w:rPr>
        <w:lang w:val="nb-N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C4" w:rsidRPr="00CC7C59" w:rsidRDefault="00C40979" w:rsidP="00337467">
    <w:pPr>
      <w:pStyle w:val="Topptekst"/>
      <w:spacing w:line="276" w:lineRule="auto"/>
      <w:jc w:val="center"/>
      <w:rPr>
        <w:color w:val="3D3114"/>
        <w:sz w:val="20"/>
        <w:szCs w:val="20"/>
        <w:lang w:val="nb-NO"/>
      </w:rPr>
    </w:pPr>
    <w:r>
      <w:rPr>
        <w:noProof/>
        <w:sz w:val="20"/>
        <w:szCs w:val="20"/>
        <w:lang w:val="nb-NO" w:eastAsia="nb-NO"/>
      </w:rPr>
      <w:t>Telemark fylkeskommune</w:t>
    </w:r>
  </w:p>
  <w:p w:rsidR="003A3EA1" w:rsidRPr="00CC7C59" w:rsidRDefault="003F09C4" w:rsidP="003A3EA1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 w:rsidRPr="00CC7C59">
      <w:rPr>
        <w:iCs/>
        <w:color w:val="3D3114"/>
        <w:sz w:val="20"/>
        <w:szCs w:val="20"/>
        <w:lang w:val="nb-NO"/>
      </w:rPr>
      <w:t xml:space="preserve">Besøksadresse: </w:t>
    </w:r>
    <w:r w:rsidR="00CC7C59" w:rsidRPr="00CC7C59">
      <w:rPr>
        <w:iCs/>
        <w:color w:val="3D3114"/>
        <w:sz w:val="20"/>
        <w:szCs w:val="20"/>
        <w:lang w:val="nb-NO"/>
      </w:rPr>
      <w:t>Fylkeshuset</w:t>
    </w:r>
  </w:p>
  <w:p w:rsidR="003F09C4" w:rsidRPr="00CC7C59" w:rsidRDefault="003F09C4" w:rsidP="003A3EA1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 w:rsidRPr="00CC7C59">
      <w:rPr>
        <w:iCs/>
        <w:color w:val="3D3114"/>
        <w:sz w:val="20"/>
        <w:szCs w:val="20"/>
        <w:lang w:val="nb-NO"/>
      </w:rPr>
      <w:t xml:space="preserve">Postadresse: </w:t>
    </w:r>
    <w:r w:rsidR="002E3740" w:rsidRPr="00CC7C59">
      <w:rPr>
        <w:iCs/>
        <w:color w:val="3D3114"/>
        <w:sz w:val="20"/>
        <w:szCs w:val="20"/>
        <w:lang w:val="nb-NO"/>
      </w:rPr>
      <w:t xml:space="preserve">Postboks, </w:t>
    </w:r>
    <w:r w:rsidR="00CC7C59" w:rsidRPr="00CC7C59">
      <w:rPr>
        <w:iCs/>
        <w:color w:val="3D3114"/>
        <w:sz w:val="20"/>
        <w:szCs w:val="20"/>
        <w:lang w:val="nb-NO"/>
      </w:rPr>
      <w:t xml:space="preserve">2844, </w:t>
    </w:r>
    <w:r w:rsidR="002E3740" w:rsidRPr="00CC7C59">
      <w:rPr>
        <w:iCs/>
        <w:color w:val="3D3114"/>
        <w:sz w:val="20"/>
        <w:szCs w:val="20"/>
        <w:lang w:val="nb-NO"/>
      </w:rPr>
      <w:t>370</w:t>
    </w:r>
    <w:r w:rsidR="00CC7C59" w:rsidRPr="00CC7C59">
      <w:rPr>
        <w:iCs/>
        <w:color w:val="3D3114"/>
        <w:sz w:val="20"/>
        <w:szCs w:val="20"/>
        <w:lang w:val="nb-NO"/>
      </w:rPr>
      <w:t>2 Skien</w:t>
    </w:r>
  </w:p>
  <w:p w:rsidR="003F09C4" w:rsidRPr="00CC7C59" w:rsidRDefault="003F09C4" w:rsidP="002E3740">
    <w:pPr>
      <w:pStyle w:val="Bunntekst"/>
      <w:spacing w:line="276" w:lineRule="auto"/>
      <w:jc w:val="center"/>
      <w:rPr>
        <w:iCs/>
        <w:color w:val="3D3114"/>
        <w:sz w:val="20"/>
        <w:szCs w:val="20"/>
        <w:lang w:val="nb-NO"/>
      </w:rPr>
    </w:pPr>
    <w:r w:rsidRPr="00CC7C59">
      <w:rPr>
        <w:iCs/>
        <w:color w:val="3D3114"/>
        <w:sz w:val="20"/>
        <w:szCs w:val="20"/>
        <w:lang w:val="nb-NO"/>
      </w:rPr>
      <w:t xml:space="preserve">Telefon: </w:t>
    </w:r>
    <w:r w:rsidR="00C40979">
      <w:rPr>
        <w:iCs/>
        <w:color w:val="3D3114"/>
        <w:sz w:val="20"/>
        <w:szCs w:val="20"/>
        <w:lang w:val="nb-NO"/>
      </w:rPr>
      <w:t>35 91 73 7</w:t>
    </w:r>
    <w:r w:rsidR="00CC7C59" w:rsidRPr="00CC7C59">
      <w:rPr>
        <w:iCs/>
        <w:color w:val="3D3114"/>
        <w:sz w:val="20"/>
        <w:szCs w:val="20"/>
        <w:lang w:val="nb-NO"/>
      </w:rPr>
      <w:t>0</w:t>
    </w:r>
  </w:p>
  <w:p w:rsidR="003F09C4" w:rsidRPr="003A3EA1" w:rsidRDefault="003F09C4" w:rsidP="004C7944">
    <w:pPr>
      <w:pStyle w:val="Bunntekst"/>
      <w:rPr>
        <w:sz w:val="18"/>
        <w:szCs w:val="18"/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7D" w:rsidRDefault="00800F7D" w:rsidP="00430966">
      <w:r>
        <w:separator/>
      </w:r>
    </w:p>
  </w:footnote>
  <w:footnote w:type="continuationSeparator" w:id="0">
    <w:p w:rsidR="00800F7D" w:rsidRDefault="00800F7D" w:rsidP="00430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CB" w:rsidRDefault="00CA1CCB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CCB" w:rsidRDefault="00CA1CCB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"/>
      <w:gridCol w:w="5580"/>
    </w:tblGrid>
    <w:tr w:rsidR="00954FEE" w:rsidRPr="00C40979" w:rsidTr="00B217D1">
      <w:tc>
        <w:tcPr>
          <w:tcW w:w="970" w:type="dxa"/>
          <w:tcBorders>
            <w:top w:val="nil"/>
            <w:left w:val="nil"/>
            <w:bottom w:val="nil"/>
            <w:right w:val="nil"/>
          </w:tcBorders>
        </w:tcPr>
        <w:p w:rsidR="00954FEE" w:rsidRPr="00954FEE" w:rsidRDefault="001627BA" w:rsidP="00954FEE">
          <w:pPr>
            <w:tabs>
              <w:tab w:val="center" w:pos="4536"/>
              <w:tab w:val="right" w:pos="9072"/>
            </w:tabs>
            <w:rPr>
              <w:rFonts w:eastAsia="Times New Roman"/>
              <w:lang w:val="nb-NO" w:eastAsia="nb-NO"/>
            </w:rPr>
          </w:pPr>
          <w:r>
            <w:rPr>
              <w:rFonts w:eastAsia="Times New Roman"/>
              <w:noProof/>
              <w:lang w:val="nb-NO" w:eastAsia="nb-NO"/>
            </w:rPr>
            <w:drawing>
              <wp:inline distT="0" distB="0" distL="0" distR="0">
                <wp:extent cx="561975" cy="1171575"/>
                <wp:effectExtent l="0" t="0" r="0" b="0"/>
                <wp:docPr id="2" name="Bilde 4" descr="Logo, a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4" descr="Logo, a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:rsidR="00954FEE" w:rsidRPr="00954FEE" w:rsidRDefault="00954FEE" w:rsidP="00954FEE">
          <w:pPr>
            <w:tabs>
              <w:tab w:val="center" w:pos="4536"/>
              <w:tab w:val="right" w:pos="9072"/>
            </w:tabs>
            <w:rPr>
              <w:rFonts w:eastAsia="Times New Roman"/>
              <w:sz w:val="29"/>
              <w:lang w:val="nb-NO" w:eastAsia="nb-NO"/>
            </w:rPr>
          </w:pPr>
        </w:p>
        <w:p w:rsidR="00954FEE" w:rsidRPr="00954FEE" w:rsidRDefault="00954FEE" w:rsidP="00954FEE">
          <w:pPr>
            <w:rPr>
              <w:rFonts w:eastAsia="Times New Roman"/>
              <w:sz w:val="20"/>
              <w:lang w:val="nb-NO" w:eastAsia="nb-NO"/>
            </w:rPr>
          </w:pPr>
        </w:p>
        <w:p w:rsidR="00954FEE" w:rsidRPr="00954FEE" w:rsidRDefault="00954FEE" w:rsidP="00954FEE">
          <w:pPr>
            <w:tabs>
              <w:tab w:val="center" w:pos="4536"/>
              <w:tab w:val="right" w:pos="9072"/>
            </w:tabs>
            <w:rPr>
              <w:rFonts w:eastAsia="Times New Roman"/>
              <w:sz w:val="18"/>
              <w:lang w:val="nb-NO" w:eastAsia="nb-NO"/>
            </w:rPr>
          </w:pPr>
        </w:p>
        <w:p w:rsidR="00954FEE" w:rsidRPr="00954FEE" w:rsidRDefault="00954FEE" w:rsidP="00954FEE">
          <w:pPr>
            <w:tabs>
              <w:tab w:val="center" w:pos="4536"/>
              <w:tab w:val="right" w:pos="9072"/>
            </w:tabs>
            <w:rPr>
              <w:rFonts w:eastAsia="Times New Roman"/>
              <w:sz w:val="27"/>
              <w:lang w:val="nb-NO" w:eastAsia="nb-NO"/>
            </w:rPr>
          </w:pPr>
          <w:r w:rsidRPr="00954FEE">
            <w:rPr>
              <w:rFonts w:eastAsia="Times New Roman"/>
              <w:sz w:val="27"/>
              <w:lang w:val="nb-NO" w:eastAsia="nb-NO"/>
            </w:rPr>
            <w:t>TELEMARK FYLKESKOMMUNE</w:t>
          </w:r>
        </w:p>
        <w:p w:rsidR="00954FEE" w:rsidRPr="00954FEE" w:rsidRDefault="00CC7C59" w:rsidP="00954FEE">
          <w:pPr>
            <w:tabs>
              <w:tab w:val="center" w:pos="4536"/>
              <w:tab w:val="right" w:pos="9072"/>
            </w:tabs>
            <w:rPr>
              <w:rFonts w:eastAsia="Times New Roman"/>
              <w:i/>
              <w:iCs/>
              <w:lang w:val="nb-NO" w:eastAsia="nb-NO"/>
            </w:rPr>
          </w:pPr>
          <w:r w:rsidRPr="00CC7C59">
            <w:rPr>
              <w:rFonts w:eastAsia="Times New Roman"/>
              <w:i/>
              <w:iCs/>
              <w:lang w:val="nb-NO" w:eastAsia="nb-NO"/>
            </w:rPr>
            <w:t>Avdeling for videregående opplæring</w:t>
          </w:r>
        </w:p>
      </w:tc>
    </w:tr>
  </w:tbl>
  <w:p w:rsidR="003F09C4" w:rsidRPr="00954FEE" w:rsidRDefault="003F09C4" w:rsidP="00954FEE">
    <w:pPr>
      <w:pStyle w:val="Topptekst"/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C794D"/>
    <w:multiLevelType w:val="hybridMultilevel"/>
    <w:tmpl w:val="27EAAD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C38C1"/>
    <w:multiLevelType w:val="hybridMultilevel"/>
    <w:tmpl w:val="0896D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3"/>
    <w:rsid w:val="000140B7"/>
    <w:rsid w:val="00095118"/>
    <w:rsid w:val="000A1F49"/>
    <w:rsid w:val="000B3773"/>
    <w:rsid w:val="000C0F6B"/>
    <w:rsid w:val="000C7B64"/>
    <w:rsid w:val="000E34AE"/>
    <w:rsid w:val="001011E0"/>
    <w:rsid w:val="00103475"/>
    <w:rsid w:val="0012575C"/>
    <w:rsid w:val="00146766"/>
    <w:rsid w:val="00147AA5"/>
    <w:rsid w:val="00147ED9"/>
    <w:rsid w:val="0015611D"/>
    <w:rsid w:val="001627BA"/>
    <w:rsid w:val="001B68B2"/>
    <w:rsid w:val="001B6DA9"/>
    <w:rsid w:val="001D5B86"/>
    <w:rsid w:val="001D6E84"/>
    <w:rsid w:val="002246B4"/>
    <w:rsid w:val="0024456A"/>
    <w:rsid w:val="00262868"/>
    <w:rsid w:val="00283AD1"/>
    <w:rsid w:val="002867E4"/>
    <w:rsid w:val="00295544"/>
    <w:rsid w:val="002D3DA9"/>
    <w:rsid w:val="002E3740"/>
    <w:rsid w:val="002F207E"/>
    <w:rsid w:val="002F2B35"/>
    <w:rsid w:val="00304924"/>
    <w:rsid w:val="00331A0C"/>
    <w:rsid w:val="00337467"/>
    <w:rsid w:val="00351889"/>
    <w:rsid w:val="00354AB3"/>
    <w:rsid w:val="00360F2F"/>
    <w:rsid w:val="0036697E"/>
    <w:rsid w:val="003714B6"/>
    <w:rsid w:val="003A3EA1"/>
    <w:rsid w:val="003A658F"/>
    <w:rsid w:val="003A6CD5"/>
    <w:rsid w:val="003C6C54"/>
    <w:rsid w:val="003E1720"/>
    <w:rsid w:val="003F09C4"/>
    <w:rsid w:val="003F36AF"/>
    <w:rsid w:val="00400901"/>
    <w:rsid w:val="00424BDA"/>
    <w:rsid w:val="00430966"/>
    <w:rsid w:val="00444AE7"/>
    <w:rsid w:val="00457A6A"/>
    <w:rsid w:val="00483448"/>
    <w:rsid w:val="00483540"/>
    <w:rsid w:val="00484D37"/>
    <w:rsid w:val="00494A30"/>
    <w:rsid w:val="004C73FF"/>
    <w:rsid w:val="004C7944"/>
    <w:rsid w:val="004D43FF"/>
    <w:rsid w:val="004E0595"/>
    <w:rsid w:val="004E5715"/>
    <w:rsid w:val="00534484"/>
    <w:rsid w:val="0053554E"/>
    <w:rsid w:val="00535CA7"/>
    <w:rsid w:val="005603FA"/>
    <w:rsid w:val="0056326A"/>
    <w:rsid w:val="00567571"/>
    <w:rsid w:val="005761EE"/>
    <w:rsid w:val="00597449"/>
    <w:rsid w:val="005A1D6E"/>
    <w:rsid w:val="005B0643"/>
    <w:rsid w:val="005C0277"/>
    <w:rsid w:val="005D28A2"/>
    <w:rsid w:val="005E5FA1"/>
    <w:rsid w:val="006008A1"/>
    <w:rsid w:val="006111AC"/>
    <w:rsid w:val="00635CEA"/>
    <w:rsid w:val="006522B6"/>
    <w:rsid w:val="00674204"/>
    <w:rsid w:val="006A5C98"/>
    <w:rsid w:val="006A62E0"/>
    <w:rsid w:val="006B4F37"/>
    <w:rsid w:val="006C58E5"/>
    <w:rsid w:val="006D3916"/>
    <w:rsid w:val="006E0E57"/>
    <w:rsid w:val="006F41FA"/>
    <w:rsid w:val="00707909"/>
    <w:rsid w:val="00717CEA"/>
    <w:rsid w:val="00725353"/>
    <w:rsid w:val="00725DEF"/>
    <w:rsid w:val="0077172D"/>
    <w:rsid w:val="00785DC2"/>
    <w:rsid w:val="00797D19"/>
    <w:rsid w:val="007A43FF"/>
    <w:rsid w:val="007C115A"/>
    <w:rsid w:val="007C3FAA"/>
    <w:rsid w:val="007C5D4D"/>
    <w:rsid w:val="007D660F"/>
    <w:rsid w:val="007E7FF4"/>
    <w:rsid w:val="007F797F"/>
    <w:rsid w:val="00800F7D"/>
    <w:rsid w:val="008116A7"/>
    <w:rsid w:val="00824CCC"/>
    <w:rsid w:val="00842C16"/>
    <w:rsid w:val="0085074D"/>
    <w:rsid w:val="008508D4"/>
    <w:rsid w:val="00873E67"/>
    <w:rsid w:val="00874971"/>
    <w:rsid w:val="008B54D4"/>
    <w:rsid w:val="008E5101"/>
    <w:rsid w:val="009027A1"/>
    <w:rsid w:val="00940538"/>
    <w:rsid w:val="00954FEE"/>
    <w:rsid w:val="00960DE4"/>
    <w:rsid w:val="0096164F"/>
    <w:rsid w:val="00961CC1"/>
    <w:rsid w:val="00967676"/>
    <w:rsid w:val="00967895"/>
    <w:rsid w:val="0098425D"/>
    <w:rsid w:val="009A0D88"/>
    <w:rsid w:val="009A29FC"/>
    <w:rsid w:val="009A4142"/>
    <w:rsid w:val="009F292D"/>
    <w:rsid w:val="009F66C3"/>
    <w:rsid w:val="00AD4B20"/>
    <w:rsid w:val="00AF0A79"/>
    <w:rsid w:val="00AF30C9"/>
    <w:rsid w:val="00B17548"/>
    <w:rsid w:val="00B217D1"/>
    <w:rsid w:val="00B26247"/>
    <w:rsid w:val="00B4727B"/>
    <w:rsid w:val="00B72D0C"/>
    <w:rsid w:val="00B73477"/>
    <w:rsid w:val="00B82893"/>
    <w:rsid w:val="00B830AA"/>
    <w:rsid w:val="00BA1107"/>
    <w:rsid w:val="00BA7504"/>
    <w:rsid w:val="00BB7C1A"/>
    <w:rsid w:val="00BD6637"/>
    <w:rsid w:val="00C10A9E"/>
    <w:rsid w:val="00C12DBE"/>
    <w:rsid w:val="00C31C1C"/>
    <w:rsid w:val="00C40979"/>
    <w:rsid w:val="00C429BD"/>
    <w:rsid w:val="00C5046D"/>
    <w:rsid w:val="00C90535"/>
    <w:rsid w:val="00C91AC2"/>
    <w:rsid w:val="00CA1CCB"/>
    <w:rsid w:val="00CA55A3"/>
    <w:rsid w:val="00CA706B"/>
    <w:rsid w:val="00CA7421"/>
    <w:rsid w:val="00CB06E0"/>
    <w:rsid w:val="00CC0BE7"/>
    <w:rsid w:val="00CC7C59"/>
    <w:rsid w:val="00CD293F"/>
    <w:rsid w:val="00CD65AB"/>
    <w:rsid w:val="00CF202F"/>
    <w:rsid w:val="00D10460"/>
    <w:rsid w:val="00D11C08"/>
    <w:rsid w:val="00D21687"/>
    <w:rsid w:val="00D22453"/>
    <w:rsid w:val="00D55522"/>
    <w:rsid w:val="00D625A5"/>
    <w:rsid w:val="00D75142"/>
    <w:rsid w:val="00D94A97"/>
    <w:rsid w:val="00DA320A"/>
    <w:rsid w:val="00DA35B7"/>
    <w:rsid w:val="00DC67B1"/>
    <w:rsid w:val="00E07C32"/>
    <w:rsid w:val="00E2013F"/>
    <w:rsid w:val="00E609FA"/>
    <w:rsid w:val="00E856D7"/>
    <w:rsid w:val="00E95F46"/>
    <w:rsid w:val="00EC05CC"/>
    <w:rsid w:val="00EC32A2"/>
    <w:rsid w:val="00EC5118"/>
    <w:rsid w:val="00EE7171"/>
    <w:rsid w:val="00EE7365"/>
    <w:rsid w:val="00EF3426"/>
    <w:rsid w:val="00EF5A73"/>
    <w:rsid w:val="00F43866"/>
    <w:rsid w:val="00F57809"/>
    <w:rsid w:val="00F85DAC"/>
    <w:rsid w:val="00F96933"/>
    <w:rsid w:val="00FD3B1A"/>
    <w:rsid w:val="00FE282C"/>
    <w:rsid w:val="00FE4562"/>
    <w:rsid w:val="00FF27AE"/>
    <w:rsid w:val="00FF564A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5A7BB2-6937-43E3-92AD-D0CA3B8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30966"/>
    <w:pPr>
      <w:tabs>
        <w:tab w:val="center" w:pos="4703"/>
        <w:tab w:val="right" w:pos="94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430966"/>
    <w:rPr>
      <w:rFonts w:cs="Times New Roman"/>
      <w:sz w:val="24"/>
      <w:lang w:val="x-none" w:eastAsia="en-US"/>
    </w:rPr>
  </w:style>
  <w:style w:type="paragraph" w:styleId="Bunntekst">
    <w:name w:val="footer"/>
    <w:basedOn w:val="Normal"/>
    <w:link w:val="BunntekstTegn"/>
    <w:uiPriority w:val="99"/>
    <w:unhideWhenUsed/>
    <w:rsid w:val="00430966"/>
    <w:pPr>
      <w:tabs>
        <w:tab w:val="center" w:pos="4703"/>
        <w:tab w:val="right" w:pos="94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430966"/>
    <w:rPr>
      <w:rFonts w:cs="Times New Roman"/>
      <w:sz w:val="24"/>
      <w:lang w:val="x-none"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30966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locked/>
    <w:rsid w:val="00430966"/>
    <w:rPr>
      <w:rFonts w:ascii="Lucida Grande" w:hAnsi="Lucida Grande" w:cs="Times New Roman"/>
      <w:sz w:val="18"/>
      <w:lang w:val="x-none" w:eastAsia="en-US"/>
    </w:rPr>
  </w:style>
  <w:style w:type="paragraph" w:styleId="NormalWeb">
    <w:name w:val="Normal (Web)"/>
    <w:basedOn w:val="Normal"/>
    <w:uiPriority w:val="99"/>
    <w:unhideWhenUsed/>
    <w:rsid w:val="007E7FF4"/>
    <w:pPr>
      <w:spacing w:before="100" w:beforeAutospacing="1" w:after="100" w:afterAutospacing="1"/>
    </w:pPr>
    <w:rPr>
      <w:rFonts w:ascii="Times" w:hAnsi="Times"/>
      <w:sz w:val="20"/>
      <w:szCs w:val="20"/>
      <w:lang w:eastAsia="nb-NO"/>
    </w:rPr>
  </w:style>
  <w:style w:type="paragraph" w:customStyle="1" w:styleId="Recipient">
    <w:name w:val="Recipient"/>
    <w:basedOn w:val="Normal"/>
    <w:uiPriority w:val="1"/>
    <w:qFormat/>
    <w:rsid w:val="00EC05CC"/>
    <w:rPr>
      <w:rFonts w:ascii="Cambria" w:hAnsi="Cambria"/>
      <w:color w:val="7F7F7F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rsid w:val="004C7944"/>
    <w:rPr>
      <w:rFonts w:cs="Times New Roman"/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C91AC2"/>
    <w:rPr>
      <w:rFonts w:cs="Times New Roman"/>
      <w:color w:val="800080"/>
      <w:u w:val="single"/>
    </w:rPr>
  </w:style>
  <w:style w:type="paragraph" w:styleId="Dokumentkart">
    <w:name w:val="Document Map"/>
    <w:basedOn w:val="Normal"/>
    <w:link w:val="DokumentkartTegn"/>
    <w:uiPriority w:val="99"/>
    <w:semiHidden/>
    <w:rsid w:val="00F969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ellrutenett">
    <w:name w:val="Table Grid"/>
    <w:basedOn w:val="Vanligtabell"/>
    <w:uiPriority w:val="59"/>
    <w:rsid w:val="00CD293F"/>
    <w:rPr>
      <w:lang w:val="nn-NO" w:eastAsia="nn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960DE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orunn\Lokale%20innstillinger\Temporary%20Internet%20Files\OLKBA\Ikkje%20offentleg%20jmf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40075-10CE-49E6-87DA-86A518CF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Ikkje offentleg jmf</Template>
  <TotalTime>2</TotalTime>
  <Pages>3</Pages>
  <Words>248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 Telemark PPT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Torunn Kittilsen</dc:creator>
  <cp:lastModifiedBy>Natalia Gundersen</cp:lastModifiedBy>
  <cp:revision>4</cp:revision>
  <cp:lastPrinted>2013-08-12T13:59:00Z</cp:lastPrinted>
  <dcterms:created xsi:type="dcterms:W3CDTF">2014-09-09T13:04:00Z</dcterms:created>
  <dcterms:modified xsi:type="dcterms:W3CDTF">2014-09-10T06:10:00Z</dcterms:modified>
</cp:coreProperties>
</file>