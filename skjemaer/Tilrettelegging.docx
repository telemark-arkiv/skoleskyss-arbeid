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E62" w:rsidRPr="00B843A4" w:rsidRDefault="006B51B1" w:rsidP="00B843A4">
      <w:pPr>
        <w:rPr>
          <w:b/>
          <w:sz w:val="28"/>
          <w:szCs w:val="28"/>
        </w:rPr>
      </w:pPr>
      <w:r w:rsidRPr="00B843A4">
        <w:rPr>
          <w:b/>
          <w:sz w:val="28"/>
          <w:szCs w:val="28"/>
        </w:rPr>
        <w:t>Tilrettelegging</w:t>
      </w:r>
      <w:r w:rsidR="00B843A4">
        <w:rPr>
          <w:b/>
          <w:sz w:val="28"/>
          <w:szCs w:val="28"/>
        </w:rPr>
        <w:t>/meldeskjema</w:t>
      </w:r>
    </w:p>
    <w:p w:rsidR="006B51B1" w:rsidRPr="00B843A4" w:rsidRDefault="00A30E62" w:rsidP="00B843A4">
      <w:r w:rsidRPr="00B843A4">
        <w:t xml:space="preserve">Skjemaet skal benyttes av søkere </w:t>
      </w:r>
      <w:r w:rsidRPr="00B843A4">
        <w:rPr>
          <w:b/>
        </w:rPr>
        <w:t>med tilretteleggingsbehov</w:t>
      </w:r>
      <w:r w:rsidRPr="00B843A4">
        <w:t xml:space="preserve">. </w:t>
      </w:r>
    </w:p>
    <w:p w:rsidR="00013F76" w:rsidRPr="00B843A4" w:rsidRDefault="00F413B5" w:rsidP="00B843A4">
      <w:pPr>
        <w:rPr>
          <w:b/>
        </w:rPr>
      </w:pPr>
      <w:r w:rsidRPr="00F413B5">
        <w:rPr>
          <w:b/>
        </w:rPr>
        <w:t>Ungdomsskole</w:t>
      </w:r>
      <w:r>
        <w:rPr>
          <w:b/>
        </w:rPr>
        <w:t>elever</w:t>
      </w:r>
      <w:r w:rsidRPr="00F413B5">
        <w:rPr>
          <w:b/>
        </w:rPr>
        <w:t xml:space="preserve"> med </w:t>
      </w:r>
      <w:r w:rsidR="005F035F" w:rsidRPr="00F413B5">
        <w:rPr>
          <w:b/>
        </w:rPr>
        <w:t>vedtak om</w:t>
      </w:r>
      <w:r w:rsidR="005F035F" w:rsidRPr="00B843A4">
        <w:t xml:space="preserve"> </w:t>
      </w:r>
      <w:r w:rsidR="005F035F" w:rsidRPr="00B843A4">
        <w:rPr>
          <w:b/>
        </w:rPr>
        <w:t>spesialundervisning</w:t>
      </w:r>
      <w:r w:rsidR="00224256">
        <w:rPr>
          <w:b/>
        </w:rPr>
        <w:t xml:space="preserve"> bør</w:t>
      </w:r>
      <w:bookmarkStart w:id="0" w:name="_GoBack"/>
      <w:bookmarkEnd w:id="0"/>
      <w:r w:rsidR="00694318" w:rsidRPr="00B843A4">
        <w:rPr>
          <w:b/>
        </w:rPr>
        <w:t xml:space="preserve"> </w:t>
      </w:r>
      <w:r w:rsidR="00694318" w:rsidRPr="00B843A4">
        <w:t>fylle ut skjemaet</w:t>
      </w:r>
      <w:r w:rsidR="005F035F" w:rsidRPr="00B843A4">
        <w:t xml:space="preserve">. </w:t>
      </w:r>
    </w:p>
    <w:tbl>
      <w:tblPr>
        <w:tblW w:w="9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0"/>
        <w:gridCol w:w="3857"/>
      </w:tblGrid>
      <w:tr w:rsidR="00FA7BD1" w:rsidRPr="00B843A4" w:rsidTr="00E54213">
        <w:trPr>
          <w:trHeight w:val="692"/>
        </w:trPr>
        <w:tc>
          <w:tcPr>
            <w:tcW w:w="5920" w:type="dxa"/>
            <w:shd w:val="clear" w:color="auto" w:fill="auto"/>
          </w:tcPr>
          <w:p w:rsidR="00FA7BD1" w:rsidRPr="00B843A4" w:rsidRDefault="00FA7BD1" w:rsidP="00B843A4">
            <w:r w:rsidRPr="00B843A4">
              <w:t xml:space="preserve">Etternavn, fornavn </w:t>
            </w:r>
          </w:p>
          <w:p w:rsidR="00CB1BF7" w:rsidRPr="00B843A4" w:rsidRDefault="00CB1BF7" w:rsidP="00B843A4"/>
        </w:tc>
        <w:tc>
          <w:tcPr>
            <w:tcW w:w="3857" w:type="dxa"/>
            <w:shd w:val="clear" w:color="auto" w:fill="auto"/>
          </w:tcPr>
          <w:p w:rsidR="00FA7BD1" w:rsidRPr="00B843A4" w:rsidRDefault="00FA7BD1" w:rsidP="00B843A4">
            <w:r w:rsidRPr="00B843A4">
              <w:t>Fødselsnummer (11 siffer)</w:t>
            </w:r>
          </w:p>
        </w:tc>
      </w:tr>
      <w:tr w:rsidR="00FA7BD1" w:rsidRPr="00B843A4" w:rsidTr="00E54213">
        <w:trPr>
          <w:trHeight w:val="405"/>
        </w:trPr>
        <w:tc>
          <w:tcPr>
            <w:tcW w:w="5920" w:type="dxa"/>
            <w:shd w:val="clear" w:color="auto" w:fill="auto"/>
          </w:tcPr>
          <w:p w:rsidR="00FA7BD1" w:rsidRPr="00B843A4" w:rsidRDefault="00FA7BD1" w:rsidP="00B843A4">
            <w:r w:rsidRPr="00B843A4">
              <w:t>Etternavn, fornavn til en foresatt</w:t>
            </w:r>
          </w:p>
          <w:p w:rsidR="00CB1BF7" w:rsidRPr="00B843A4" w:rsidRDefault="00CB1BF7" w:rsidP="00B843A4"/>
        </w:tc>
        <w:tc>
          <w:tcPr>
            <w:tcW w:w="3857" w:type="dxa"/>
            <w:shd w:val="clear" w:color="auto" w:fill="auto"/>
          </w:tcPr>
          <w:p w:rsidR="00FA7BD1" w:rsidRPr="00B843A4" w:rsidRDefault="00FA7BD1" w:rsidP="00B843A4">
            <w:r w:rsidRPr="00B843A4">
              <w:t>Telefon</w:t>
            </w:r>
            <w:r w:rsidR="00107D28" w:rsidRPr="00B843A4">
              <w:t>.</w:t>
            </w:r>
            <w:r w:rsidRPr="00B843A4">
              <w:t>nr /E-post</w:t>
            </w:r>
          </w:p>
        </w:tc>
      </w:tr>
    </w:tbl>
    <w:p w:rsidR="00E54213" w:rsidRPr="00B843A4" w:rsidRDefault="00E54213" w:rsidP="00B843A4"/>
    <w:tbl>
      <w:tblPr>
        <w:tblStyle w:val="Tabellrutenett"/>
        <w:tblW w:w="9776" w:type="dxa"/>
        <w:tblLook w:val="04A0" w:firstRow="1" w:lastRow="0" w:firstColumn="1" w:lastColumn="0" w:noHBand="0" w:noVBand="1"/>
      </w:tblPr>
      <w:tblGrid>
        <w:gridCol w:w="3020"/>
        <w:gridCol w:w="2929"/>
        <w:gridCol w:w="3827"/>
      </w:tblGrid>
      <w:tr w:rsidR="004A4882" w:rsidRPr="00B843A4" w:rsidTr="004A4882">
        <w:tc>
          <w:tcPr>
            <w:tcW w:w="3020" w:type="dxa"/>
          </w:tcPr>
          <w:p w:rsidR="004A4882" w:rsidRPr="00B843A4" w:rsidRDefault="004A4882" w:rsidP="00B843A4">
            <w:r w:rsidRPr="00B843A4">
              <w:t>Avgiverskole</w:t>
            </w:r>
          </w:p>
          <w:p w:rsidR="004A4882" w:rsidRPr="00B843A4" w:rsidRDefault="004A4882" w:rsidP="00B843A4"/>
        </w:tc>
        <w:tc>
          <w:tcPr>
            <w:tcW w:w="2929" w:type="dxa"/>
          </w:tcPr>
          <w:p w:rsidR="004A4882" w:rsidRPr="00B843A4" w:rsidRDefault="004A4882" w:rsidP="00B843A4">
            <w:r w:rsidRPr="00B843A4">
              <w:t>Kontaktperson</w:t>
            </w:r>
          </w:p>
        </w:tc>
        <w:tc>
          <w:tcPr>
            <w:tcW w:w="3827" w:type="dxa"/>
          </w:tcPr>
          <w:p w:rsidR="004A4882" w:rsidRPr="00B843A4" w:rsidRDefault="004A4882" w:rsidP="00B843A4">
            <w:r w:rsidRPr="00B843A4">
              <w:t xml:space="preserve">Telefon </w:t>
            </w:r>
            <w:proofErr w:type="spellStart"/>
            <w:r w:rsidRPr="00B843A4">
              <w:t>nr</w:t>
            </w:r>
            <w:proofErr w:type="spellEnd"/>
            <w:r w:rsidR="00B843A4">
              <w:t>:</w:t>
            </w:r>
          </w:p>
        </w:tc>
      </w:tr>
    </w:tbl>
    <w:p w:rsidR="004A4882" w:rsidRPr="00B843A4" w:rsidRDefault="004A4882" w:rsidP="00B843A4"/>
    <w:tbl>
      <w:tblPr>
        <w:tblStyle w:val="Tabellrutenett"/>
        <w:tblW w:w="9807" w:type="dxa"/>
        <w:tblLook w:val="04A0" w:firstRow="1" w:lastRow="0" w:firstColumn="1" w:lastColumn="0" w:noHBand="0" w:noVBand="1"/>
      </w:tblPr>
      <w:tblGrid>
        <w:gridCol w:w="5968"/>
        <w:gridCol w:w="3839"/>
      </w:tblGrid>
      <w:tr w:rsidR="00B843A4" w:rsidRPr="00B843A4" w:rsidTr="00B843A4">
        <w:trPr>
          <w:trHeight w:val="443"/>
        </w:trPr>
        <w:tc>
          <w:tcPr>
            <w:tcW w:w="5968" w:type="dxa"/>
          </w:tcPr>
          <w:p w:rsidR="00B843A4" w:rsidRPr="00B843A4" w:rsidRDefault="00B843A4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B843A4">
              <w:rPr>
                <w:rFonts w:ascii="Times New Roman" w:hAnsi="Times New Roman"/>
                <w:sz w:val="24"/>
              </w:rPr>
              <w:t>Spesialundervisning:</w:t>
            </w:r>
          </w:p>
        </w:tc>
        <w:tc>
          <w:tcPr>
            <w:tcW w:w="3839" w:type="dxa"/>
          </w:tcPr>
          <w:p w:rsidR="00B843A4" w:rsidRPr="00B843A4" w:rsidRDefault="00B843A4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B843A4">
              <w:rPr>
                <w:rFonts w:ascii="Times New Roman" w:hAnsi="Times New Roman"/>
                <w:sz w:val="24"/>
              </w:rPr>
              <w:t>Vedlagt dokumentasjon:</w:t>
            </w:r>
          </w:p>
        </w:tc>
      </w:tr>
      <w:tr w:rsidR="0080444F" w:rsidRPr="00B843A4" w:rsidTr="00B843A4">
        <w:trPr>
          <w:trHeight w:val="2066"/>
        </w:trPr>
        <w:tc>
          <w:tcPr>
            <w:tcW w:w="5968" w:type="dxa"/>
          </w:tcPr>
          <w:p w:rsidR="0080444F" w:rsidRDefault="00224256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182269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3FA5" w:rsidRPr="00B843A4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sdtContent>
            </w:sdt>
            <w:r w:rsidR="0021680C" w:rsidRPr="00B843A4">
              <w:rPr>
                <w:rFonts w:ascii="Times New Roman" w:hAnsi="Times New Roman"/>
                <w:sz w:val="24"/>
              </w:rPr>
              <w:tab/>
            </w:r>
            <w:r w:rsidR="0080444F" w:rsidRPr="00B843A4">
              <w:rPr>
                <w:rFonts w:ascii="Times New Roman" w:hAnsi="Times New Roman"/>
                <w:sz w:val="24"/>
              </w:rPr>
              <w:t>Vedtak om spesialundervisning</w:t>
            </w:r>
          </w:p>
          <w:p w:rsidR="00B843A4" w:rsidRPr="00B843A4" w:rsidRDefault="00B843A4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</w:p>
          <w:p w:rsidR="0080444F" w:rsidRDefault="00224256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noProof/>
                <w:sz w:val="24"/>
              </w:rPr>
            </w:pPr>
            <w:sdt>
              <w:sdtPr>
                <w:rPr>
                  <w:rFonts w:ascii="Times New Roman" w:hAnsi="Times New Roman"/>
                  <w:noProof/>
                  <w:sz w:val="24"/>
                </w:rPr>
                <w:id w:val="567146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80C" w:rsidRPr="00B843A4">
                  <w:rPr>
                    <w:rFonts w:ascii="Segoe UI Symbol" w:eastAsia="MS Gothic" w:hAnsi="Segoe UI Symbol" w:cs="Segoe UI Symbol"/>
                    <w:noProof/>
                    <w:sz w:val="24"/>
                  </w:rPr>
                  <w:t>☐</w:t>
                </w:r>
              </w:sdtContent>
            </w:sdt>
            <w:r w:rsidR="0021680C" w:rsidRPr="00B843A4">
              <w:rPr>
                <w:rFonts w:ascii="Times New Roman" w:hAnsi="Times New Roman"/>
                <w:noProof/>
                <w:sz w:val="24"/>
              </w:rPr>
              <w:tab/>
            </w:r>
            <w:r w:rsidR="0080444F" w:rsidRPr="00B843A4">
              <w:rPr>
                <w:rFonts w:ascii="Times New Roman" w:hAnsi="Times New Roman"/>
                <w:noProof/>
                <w:sz w:val="24"/>
              </w:rPr>
              <w:t>Fritak i fag, hvilke:</w:t>
            </w:r>
          </w:p>
          <w:p w:rsidR="00B843A4" w:rsidRPr="00B843A4" w:rsidRDefault="00B843A4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</w:p>
          <w:p w:rsidR="0080444F" w:rsidRDefault="00224256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lang w:val="nb-NO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1164355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80C" w:rsidRPr="00B843A4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sdtContent>
            </w:sdt>
            <w:r w:rsidR="00B843A4" w:rsidRPr="00B843A4">
              <w:rPr>
                <w:rFonts w:ascii="Times New Roman" w:hAnsi="Times New Roman"/>
                <w:sz w:val="24"/>
              </w:rPr>
              <w:t xml:space="preserve"> </w:t>
            </w:r>
            <w:r w:rsidR="004A4882" w:rsidRPr="00B843A4">
              <w:rPr>
                <w:rFonts w:ascii="Times New Roman" w:hAnsi="Times New Roman"/>
                <w:sz w:val="24"/>
              </w:rPr>
              <w:t>L</w:t>
            </w:r>
            <w:r w:rsidR="0080444F" w:rsidRPr="00B843A4">
              <w:rPr>
                <w:rFonts w:ascii="Times New Roman" w:hAnsi="Times New Roman"/>
                <w:sz w:val="24"/>
              </w:rPr>
              <w:t xml:space="preserve">ese- og </w:t>
            </w:r>
            <w:r w:rsidR="0080444F" w:rsidRPr="00B843A4">
              <w:rPr>
                <w:rFonts w:ascii="Times New Roman" w:hAnsi="Times New Roman"/>
                <w:sz w:val="24"/>
                <w:lang w:val="nb-NO"/>
              </w:rPr>
              <w:t>skrivevansker</w:t>
            </w:r>
          </w:p>
          <w:p w:rsidR="00B843A4" w:rsidRPr="00B843A4" w:rsidRDefault="00B843A4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</w:p>
          <w:p w:rsidR="0080444F" w:rsidRPr="00B843A4" w:rsidRDefault="00224256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-138348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80C" w:rsidRPr="00B843A4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sdtContent>
            </w:sdt>
            <w:r w:rsidR="0021680C" w:rsidRPr="00B843A4">
              <w:rPr>
                <w:rFonts w:ascii="Times New Roman" w:hAnsi="Times New Roman"/>
                <w:sz w:val="24"/>
              </w:rPr>
              <w:tab/>
            </w:r>
            <w:r w:rsidR="004A4882" w:rsidRPr="00B843A4">
              <w:rPr>
                <w:rFonts w:ascii="Times New Roman" w:hAnsi="Times New Roman"/>
                <w:sz w:val="24"/>
                <w:lang w:val="nb-NO"/>
              </w:rPr>
              <w:t>M</w:t>
            </w:r>
            <w:r w:rsidR="0080444F" w:rsidRPr="00B843A4">
              <w:rPr>
                <w:rFonts w:ascii="Times New Roman" w:hAnsi="Times New Roman"/>
                <w:sz w:val="24"/>
                <w:lang w:val="nb-NO"/>
              </w:rPr>
              <w:t>atematikkvansker</w:t>
            </w:r>
          </w:p>
        </w:tc>
        <w:tc>
          <w:tcPr>
            <w:tcW w:w="3839" w:type="dxa"/>
          </w:tcPr>
          <w:p w:rsidR="0080444F" w:rsidRDefault="00224256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-456257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80C" w:rsidRPr="00B843A4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sdtContent>
            </w:sdt>
            <w:r w:rsidR="0080444F" w:rsidRPr="00B843A4">
              <w:rPr>
                <w:rFonts w:ascii="Times New Roman" w:hAnsi="Times New Roman"/>
                <w:sz w:val="24"/>
              </w:rPr>
              <w:t>Sakkyndig vurdering</w:t>
            </w:r>
          </w:p>
          <w:p w:rsidR="00B843A4" w:rsidRPr="00B843A4" w:rsidRDefault="00B843A4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</w:p>
          <w:p w:rsidR="0080444F" w:rsidRPr="00B843A4" w:rsidRDefault="00224256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-1218349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80C" w:rsidRPr="00B843A4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sdtContent>
            </w:sdt>
            <w:r w:rsidR="0080444F" w:rsidRPr="00B843A4">
              <w:rPr>
                <w:rFonts w:ascii="Times New Roman" w:hAnsi="Times New Roman"/>
                <w:sz w:val="24"/>
              </w:rPr>
              <w:t>Enkeltvedtak</w:t>
            </w:r>
          </w:p>
          <w:p w:rsidR="0080444F" w:rsidRPr="00B843A4" w:rsidRDefault="0080444F" w:rsidP="00B843A4">
            <w:pPr>
              <w:rPr>
                <w:b/>
              </w:rPr>
            </w:pPr>
          </w:p>
        </w:tc>
      </w:tr>
    </w:tbl>
    <w:p w:rsidR="006B51B1" w:rsidRPr="00B843A4" w:rsidRDefault="006B51B1" w:rsidP="00B843A4">
      <w:pPr>
        <w:rPr>
          <w:b/>
        </w:rPr>
      </w:pPr>
    </w:p>
    <w:tbl>
      <w:tblPr>
        <w:tblStyle w:val="Tabellrutenett"/>
        <w:tblW w:w="9822" w:type="dxa"/>
        <w:tblLook w:val="04A0" w:firstRow="1" w:lastRow="0" w:firstColumn="1" w:lastColumn="0" w:noHBand="0" w:noVBand="1"/>
      </w:tblPr>
      <w:tblGrid>
        <w:gridCol w:w="2986"/>
        <w:gridCol w:w="6836"/>
      </w:tblGrid>
      <w:tr w:rsidR="004A4882" w:rsidRPr="00B843A4" w:rsidTr="00B843A4">
        <w:trPr>
          <w:trHeight w:val="358"/>
        </w:trPr>
        <w:tc>
          <w:tcPr>
            <w:tcW w:w="2986" w:type="dxa"/>
          </w:tcPr>
          <w:p w:rsidR="004A4882" w:rsidRPr="00B843A4" w:rsidRDefault="004A4882" w:rsidP="00B843A4">
            <w:pPr>
              <w:jc w:val="both"/>
            </w:pPr>
            <w:r w:rsidRPr="00B843A4">
              <w:t xml:space="preserve">Andre </w:t>
            </w:r>
            <w:r w:rsidR="00B843A4" w:rsidRPr="00B843A4">
              <w:t xml:space="preserve">tilretteleggingsbehov: </w:t>
            </w:r>
          </w:p>
        </w:tc>
        <w:tc>
          <w:tcPr>
            <w:tcW w:w="6836" w:type="dxa"/>
          </w:tcPr>
          <w:p w:rsidR="00B843A4" w:rsidRPr="00B843A4" w:rsidRDefault="004A4882" w:rsidP="00B843A4">
            <w:pPr>
              <w:jc w:val="both"/>
            </w:pPr>
            <w:r w:rsidRPr="00B843A4">
              <w:t>Vedlagt dokumentasjon:</w:t>
            </w:r>
          </w:p>
        </w:tc>
      </w:tr>
      <w:tr w:rsidR="003919AB" w:rsidRPr="00B843A4" w:rsidTr="00B843A4">
        <w:trPr>
          <w:trHeight w:val="2414"/>
        </w:trPr>
        <w:tc>
          <w:tcPr>
            <w:tcW w:w="2986" w:type="dxa"/>
          </w:tcPr>
          <w:p w:rsidR="003919AB" w:rsidRDefault="00224256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lang w:val="nb-NO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1412350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3D92" w:rsidRPr="00B843A4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sdtContent>
            </w:sdt>
            <w:r w:rsidR="003919AB" w:rsidRPr="00B843A4">
              <w:rPr>
                <w:rFonts w:ascii="Times New Roman" w:hAnsi="Times New Roman"/>
                <w:sz w:val="24"/>
                <w:lang w:val="nb-NO"/>
              </w:rPr>
              <w:t>Psykososiale</w:t>
            </w:r>
            <w:r w:rsidR="003919AB" w:rsidRPr="00B843A4">
              <w:rPr>
                <w:rFonts w:ascii="Times New Roman" w:hAnsi="Times New Roman"/>
                <w:sz w:val="24"/>
              </w:rPr>
              <w:t xml:space="preserve"> </w:t>
            </w:r>
            <w:r w:rsidR="003919AB" w:rsidRPr="00B843A4">
              <w:rPr>
                <w:rFonts w:ascii="Times New Roman" w:hAnsi="Times New Roman"/>
                <w:sz w:val="24"/>
                <w:lang w:val="nb-NO"/>
              </w:rPr>
              <w:t>vansker</w:t>
            </w:r>
          </w:p>
          <w:p w:rsidR="00B843A4" w:rsidRPr="00B843A4" w:rsidRDefault="00B843A4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</w:p>
          <w:p w:rsidR="003919AB" w:rsidRDefault="00224256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lang w:val="nb-NO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-650446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80C" w:rsidRPr="00B843A4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sdtContent>
            </w:sdt>
            <w:r w:rsidR="003919AB" w:rsidRPr="00B843A4">
              <w:rPr>
                <w:rFonts w:ascii="Times New Roman" w:hAnsi="Times New Roman"/>
                <w:sz w:val="24"/>
                <w:lang w:val="nb-NO"/>
              </w:rPr>
              <w:t>Hørselsvansker</w:t>
            </w:r>
          </w:p>
          <w:p w:rsidR="00B843A4" w:rsidRPr="00B843A4" w:rsidRDefault="00B843A4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lang w:val="nb-NO"/>
              </w:rPr>
            </w:pPr>
          </w:p>
          <w:p w:rsidR="003919AB" w:rsidRDefault="00224256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lang w:val="nb-NO"/>
              </w:rPr>
            </w:pPr>
            <w:sdt>
              <w:sdtPr>
                <w:rPr>
                  <w:rFonts w:ascii="Times New Roman" w:hAnsi="Times New Roman"/>
                  <w:sz w:val="24"/>
                  <w:lang w:val="nb-NO"/>
                </w:rPr>
                <w:id w:val="816691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3D92" w:rsidRPr="00B843A4">
                  <w:rPr>
                    <w:rFonts w:ascii="Segoe UI Symbol" w:eastAsia="MS Gothic" w:hAnsi="Segoe UI Symbol" w:cs="Segoe UI Symbol"/>
                    <w:sz w:val="24"/>
                    <w:lang w:val="nb-NO"/>
                  </w:rPr>
                  <w:t>☐</w:t>
                </w:r>
              </w:sdtContent>
            </w:sdt>
            <w:r w:rsidR="003919AB" w:rsidRPr="00B843A4">
              <w:rPr>
                <w:rFonts w:ascii="Times New Roman" w:hAnsi="Times New Roman"/>
                <w:sz w:val="24"/>
                <w:lang w:val="nb-NO"/>
              </w:rPr>
              <w:t>Hjelpemidler</w:t>
            </w:r>
          </w:p>
          <w:p w:rsidR="00B843A4" w:rsidRPr="00B843A4" w:rsidRDefault="00B843A4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lang w:val="nb-NO"/>
              </w:rPr>
            </w:pPr>
          </w:p>
          <w:p w:rsidR="003919AB" w:rsidRDefault="00224256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lang w:val="nb-NO"/>
              </w:rPr>
            </w:pPr>
            <w:sdt>
              <w:sdtPr>
                <w:rPr>
                  <w:rFonts w:ascii="Times New Roman" w:hAnsi="Times New Roman"/>
                  <w:sz w:val="24"/>
                  <w:lang w:val="nb-NO"/>
                </w:rPr>
                <w:id w:val="-1945759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3D92" w:rsidRPr="00B843A4">
                  <w:rPr>
                    <w:rFonts w:ascii="Segoe UI Symbol" w:eastAsia="MS Gothic" w:hAnsi="Segoe UI Symbol" w:cs="Segoe UI Symbol"/>
                    <w:sz w:val="24"/>
                    <w:lang w:val="nb-NO"/>
                  </w:rPr>
                  <w:t>☐</w:t>
                </w:r>
              </w:sdtContent>
            </w:sdt>
            <w:r w:rsidR="003919AB" w:rsidRPr="00B843A4">
              <w:rPr>
                <w:rFonts w:ascii="Times New Roman" w:hAnsi="Times New Roman"/>
                <w:sz w:val="24"/>
                <w:lang w:val="nb-NO"/>
              </w:rPr>
              <w:t>Fysiske tilpasninger</w:t>
            </w:r>
          </w:p>
          <w:p w:rsidR="00B843A4" w:rsidRPr="00B843A4" w:rsidRDefault="00B843A4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lang w:val="nb-NO"/>
              </w:rPr>
            </w:pPr>
          </w:p>
          <w:p w:rsidR="00E54213" w:rsidRPr="00B843A4" w:rsidRDefault="00224256" w:rsidP="00B843A4">
            <w:pPr>
              <w:pStyle w:val="Punkt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769592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199F" w:rsidRPr="00B843A4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sdtContent>
            </w:sdt>
            <w:r w:rsidR="003919AB" w:rsidRPr="00B843A4">
              <w:rPr>
                <w:rFonts w:ascii="Times New Roman" w:hAnsi="Times New Roman"/>
                <w:sz w:val="24"/>
              </w:rPr>
              <w:t>Helsemessige forhold</w:t>
            </w:r>
          </w:p>
        </w:tc>
        <w:tc>
          <w:tcPr>
            <w:tcW w:w="6836" w:type="dxa"/>
          </w:tcPr>
          <w:p w:rsidR="00E54213" w:rsidRPr="00B843A4" w:rsidRDefault="00E54213" w:rsidP="00B843A4">
            <w:r w:rsidRPr="00B843A4">
              <w:t>Beskrivelse av eleven</w:t>
            </w:r>
            <w:r w:rsidRPr="00B843A4">
              <w:rPr>
                <w:b/>
              </w:rPr>
              <w:t>:</w:t>
            </w:r>
          </w:p>
          <w:p w:rsidR="003919AB" w:rsidRPr="00B843A4" w:rsidRDefault="003919AB" w:rsidP="00B843A4"/>
        </w:tc>
      </w:tr>
    </w:tbl>
    <w:p w:rsidR="00E54213" w:rsidRDefault="00E54213" w:rsidP="00B843A4">
      <w:pPr>
        <w:pStyle w:val="Punkt"/>
        <w:numPr>
          <w:ilvl w:val="0"/>
          <w:numId w:val="0"/>
        </w:numPr>
        <w:rPr>
          <w:rFonts w:ascii="Times New Roman" w:hAnsi="Times New Roman"/>
          <w:sz w:val="24"/>
        </w:rPr>
      </w:pPr>
    </w:p>
    <w:p w:rsidR="0021680C" w:rsidRPr="00B843A4" w:rsidRDefault="00224256" w:rsidP="00B843A4">
      <w:pPr>
        <w:pStyle w:val="Punkt"/>
        <w:numPr>
          <w:ilvl w:val="0"/>
          <w:numId w:val="0"/>
        </w:numPr>
        <w:rPr>
          <w:rFonts w:ascii="Times New Roman" w:hAnsi="Times New Roman"/>
          <w:sz w:val="24"/>
          <w:lang w:val="nb-NO"/>
        </w:rPr>
      </w:pPr>
      <w:sdt>
        <w:sdtPr>
          <w:rPr>
            <w:rFonts w:ascii="Times New Roman" w:hAnsi="Times New Roman"/>
            <w:sz w:val="24"/>
          </w:rPr>
          <w:id w:val="624660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680C" w:rsidRPr="00B843A4">
            <w:rPr>
              <w:rFonts w:ascii="Segoe UI Symbol" w:eastAsia="MS Gothic" w:hAnsi="Segoe UI Symbol" w:cs="Segoe UI Symbol"/>
              <w:sz w:val="24"/>
            </w:rPr>
            <w:t>☐</w:t>
          </w:r>
        </w:sdtContent>
      </w:sdt>
      <w:proofErr w:type="spellStart"/>
      <w:r w:rsidR="00E54213" w:rsidRPr="00B843A4">
        <w:rPr>
          <w:rFonts w:ascii="Times New Roman" w:hAnsi="Times New Roman"/>
          <w:sz w:val="24"/>
        </w:rPr>
        <w:t>Jeg</w:t>
      </w:r>
      <w:proofErr w:type="spellEnd"/>
      <w:r w:rsidR="00E54213" w:rsidRPr="00B843A4">
        <w:rPr>
          <w:rFonts w:ascii="Times New Roman" w:hAnsi="Times New Roman"/>
          <w:sz w:val="24"/>
        </w:rPr>
        <w:t xml:space="preserve"> samtykker i at denne informasjonen kan bli sendt til den skolen/</w:t>
      </w:r>
      <w:r w:rsidR="00E54213" w:rsidRPr="00B843A4">
        <w:rPr>
          <w:rFonts w:ascii="Times New Roman" w:hAnsi="Times New Roman"/>
          <w:sz w:val="24"/>
          <w:lang w:val="nb-NO"/>
        </w:rPr>
        <w:t>bedriften jeg kommer inn på.</w:t>
      </w:r>
    </w:p>
    <w:p w:rsidR="00E54213" w:rsidRPr="00B843A4" w:rsidRDefault="00224256" w:rsidP="00B843A4">
      <w:pPr>
        <w:pStyle w:val="Punkt"/>
        <w:numPr>
          <w:ilvl w:val="0"/>
          <w:numId w:val="0"/>
        </w:numPr>
        <w:rPr>
          <w:rFonts w:ascii="Times New Roman" w:hAnsi="Times New Roman"/>
          <w:sz w:val="24"/>
          <w:lang w:val="nb-NO"/>
        </w:rPr>
      </w:pPr>
      <w:sdt>
        <w:sdtPr>
          <w:rPr>
            <w:rFonts w:ascii="Times New Roman" w:hAnsi="Times New Roman"/>
            <w:sz w:val="24"/>
            <w:lang w:val="nb-NO"/>
          </w:rPr>
          <w:id w:val="13476712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680C" w:rsidRPr="00B843A4">
            <w:rPr>
              <w:rFonts w:ascii="Segoe UI Symbol" w:eastAsia="MS Gothic" w:hAnsi="Segoe UI Symbol" w:cs="Segoe UI Symbol"/>
              <w:sz w:val="24"/>
              <w:lang w:val="nb-NO"/>
            </w:rPr>
            <w:t>☐</w:t>
          </w:r>
        </w:sdtContent>
      </w:sdt>
      <w:r w:rsidR="00E54213" w:rsidRPr="00B843A4">
        <w:rPr>
          <w:rFonts w:ascii="Times New Roman" w:hAnsi="Times New Roman"/>
          <w:sz w:val="24"/>
          <w:lang w:val="nb-NO"/>
        </w:rPr>
        <w:t>Jeg samtykker i at skolen kan innhente informasjon fra avgiverskolen og PPT.</w:t>
      </w:r>
    </w:p>
    <w:p w:rsidR="00E54213" w:rsidRPr="0020037D" w:rsidRDefault="00E54213" w:rsidP="00B843A4"/>
    <w:p w:rsidR="00E54213" w:rsidRPr="00E54213" w:rsidRDefault="00224256" w:rsidP="00B843A4">
      <w:r>
        <w:t>Dato,</w:t>
      </w:r>
      <w:r w:rsidR="00E54213" w:rsidRPr="00E54213">
        <w:t xml:space="preserve"> søkers</w:t>
      </w:r>
      <w:r>
        <w:t xml:space="preserve"> og foresattes underskrift:</w:t>
      </w:r>
    </w:p>
    <w:sectPr w:rsidR="00E54213" w:rsidRPr="00E54213" w:rsidSect="00723E2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197" w:rsidRDefault="00E82197" w:rsidP="004642AF">
      <w:r>
        <w:separator/>
      </w:r>
    </w:p>
  </w:endnote>
  <w:endnote w:type="continuationSeparator" w:id="0">
    <w:p w:rsidR="00E82197" w:rsidRDefault="00E82197" w:rsidP="00464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0833611"/>
      <w:docPartObj>
        <w:docPartGallery w:val="Page Numbers (Bottom of Page)"/>
        <w:docPartUnique/>
      </w:docPartObj>
    </w:sdtPr>
    <w:sdtEndPr/>
    <w:sdtContent>
      <w:p w:rsidR="00EE7135" w:rsidRDefault="00EE7135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4256">
          <w:rPr>
            <w:noProof/>
          </w:rPr>
          <w:t>2</w:t>
        </w:r>
        <w:r>
          <w:fldChar w:fldCharType="end"/>
        </w:r>
      </w:p>
    </w:sdtContent>
  </w:sdt>
  <w:p w:rsidR="00EE7135" w:rsidRPr="00EE7135" w:rsidRDefault="00EE7135">
    <w:pPr>
      <w:pStyle w:val="Bunntekst"/>
      <w:rPr>
        <w:lang w:val="de-D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AF" w:rsidRPr="00CF17AF" w:rsidRDefault="00CF17AF" w:rsidP="00CF17AF">
    <w:pPr>
      <w:pStyle w:val="Bunntekst"/>
      <w:rPr>
        <w:rFonts w:ascii="Times New Roman" w:hAnsi="Times New Roman" w:cs="Times New Roman"/>
        <w:sz w:val="20"/>
        <w:szCs w:val="20"/>
      </w:rPr>
    </w:pPr>
    <w:r>
      <w:tab/>
    </w:r>
    <w:r w:rsidRPr="00CF17AF">
      <w:rPr>
        <w:rFonts w:ascii="Times New Roman" w:hAnsi="Times New Roman" w:cs="Times New Roman"/>
        <w:sz w:val="20"/>
        <w:szCs w:val="20"/>
      </w:rPr>
      <w:t>Sendes til</w:t>
    </w:r>
  </w:p>
  <w:p w:rsidR="00CF17AF" w:rsidRPr="00CF17AF" w:rsidRDefault="00CF17AF" w:rsidP="00CF17AF">
    <w:pPr>
      <w:pStyle w:val="Bunntekst"/>
      <w:jc w:val="center"/>
      <w:rPr>
        <w:rFonts w:ascii="Times New Roman" w:hAnsi="Times New Roman" w:cs="Times New Roman"/>
        <w:sz w:val="20"/>
        <w:szCs w:val="20"/>
      </w:rPr>
    </w:pPr>
    <w:r w:rsidRPr="00CF17AF">
      <w:rPr>
        <w:rFonts w:ascii="Times New Roman" w:hAnsi="Times New Roman" w:cs="Times New Roman"/>
        <w:sz w:val="20"/>
        <w:szCs w:val="20"/>
      </w:rPr>
      <w:t>Telemark Fylkeskommune, Inntak</w:t>
    </w:r>
  </w:p>
  <w:p w:rsidR="00CF17AF" w:rsidRPr="00CF17AF" w:rsidRDefault="00CF17AF" w:rsidP="00CF17AF">
    <w:pPr>
      <w:pStyle w:val="Bunntekst"/>
      <w:jc w:val="center"/>
      <w:rPr>
        <w:rFonts w:ascii="Times New Roman" w:hAnsi="Times New Roman" w:cs="Times New Roman"/>
        <w:sz w:val="20"/>
        <w:szCs w:val="20"/>
      </w:rPr>
    </w:pPr>
    <w:r w:rsidRPr="00CF17AF">
      <w:rPr>
        <w:rFonts w:ascii="Times New Roman" w:hAnsi="Times New Roman" w:cs="Times New Roman"/>
        <w:sz w:val="20"/>
        <w:szCs w:val="20"/>
      </w:rPr>
      <w:t>Postboks 2844, 3702 Skien</w:t>
    </w:r>
  </w:p>
  <w:p w:rsidR="00CF17AF" w:rsidRPr="00CF17AF" w:rsidRDefault="00CF17AF" w:rsidP="00CF17AF">
    <w:pPr>
      <w:pStyle w:val="Bunntekst"/>
      <w:jc w:val="center"/>
      <w:rPr>
        <w:rFonts w:ascii="Times New Roman" w:hAnsi="Times New Roman" w:cs="Times New Roman"/>
        <w:sz w:val="20"/>
        <w:szCs w:val="20"/>
        <w:lang w:val="de-DE"/>
      </w:rPr>
    </w:pPr>
    <w:r w:rsidRPr="00CF17AF">
      <w:rPr>
        <w:rFonts w:ascii="Times New Roman" w:hAnsi="Times New Roman" w:cs="Times New Roman"/>
        <w:sz w:val="20"/>
        <w:szCs w:val="20"/>
        <w:lang w:val="de-DE"/>
      </w:rPr>
      <w:t xml:space="preserve">Telefon 35 91 73 70  E-post: </w:t>
    </w:r>
    <w:hyperlink r:id="rId1" w:history="1">
      <w:r w:rsidRPr="00CF17AF">
        <w:rPr>
          <w:rStyle w:val="Hyperkobling"/>
          <w:rFonts w:ascii="Times New Roman" w:hAnsi="Times New Roman" w:cs="Times New Roman"/>
          <w:sz w:val="20"/>
          <w:szCs w:val="20"/>
          <w:lang w:val="de-DE"/>
        </w:rPr>
        <w:t>post.inntak@t-fk.no</w:t>
      </w:r>
    </w:hyperlink>
    <w:r w:rsidRPr="00CF17AF">
      <w:rPr>
        <w:rFonts w:ascii="Times New Roman" w:hAnsi="Times New Roman" w:cs="Times New Roman"/>
        <w:sz w:val="20"/>
        <w:szCs w:val="20"/>
        <w:lang w:val="de-DE"/>
      </w:rPr>
      <w:t xml:space="preserve"> </w:t>
    </w:r>
  </w:p>
  <w:p w:rsidR="00CF17AF" w:rsidRPr="00566B23" w:rsidRDefault="00CF17AF" w:rsidP="00CF17AF">
    <w:pPr>
      <w:pStyle w:val="Bunntekst"/>
      <w:jc w:val="center"/>
      <w:rPr>
        <w:sz w:val="20"/>
        <w:szCs w:val="20"/>
        <w:lang w:val="de-DE"/>
      </w:rPr>
    </w:pPr>
  </w:p>
  <w:p w:rsidR="00CF17AF" w:rsidRPr="00CF17AF" w:rsidRDefault="00CF17AF" w:rsidP="00CF17AF">
    <w:pPr>
      <w:pStyle w:val="Bunntekst"/>
      <w:tabs>
        <w:tab w:val="clear" w:pos="4536"/>
        <w:tab w:val="clear" w:pos="9072"/>
        <w:tab w:val="left" w:pos="3825"/>
      </w:tabs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197" w:rsidRDefault="00E82197" w:rsidP="004642AF">
      <w:r>
        <w:separator/>
      </w:r>
    </w:p>
  </w:footnote>
  <w:footnote w:type="continuationSeparator" w:id="0">
    <w:p w:rsidR="00E82197" w:rsidRDefault="00E82197" w:rsidP="004642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135" w:rsidRDefault="00EE7135">
    <w:pPr>
      <w:pStyle w:val="Topptekst"/>
      <w:jc w:val="right"/>
    </w:pPr>
  </w:p>
  <w:p w:rsidR="00EE7135" w:rsidRDefault="00EE7135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36"/>
      <w:gridCol w:w="5383"/>
    </w:tblGrid>
    <w:tr w:rsidR="004642AF" w:rsidTr="004D776A">
      <w:trPr>
        <w:trHeight w:val="1831"/>
      </w:trPr>
      <w:tc>
        <w:tcPr>
          <w:tcW w:w="936" w:type="dxa"/>
          <w:tcBorders>
            <w:top w:val="nil"/>
            <w:left w:val="nil"/>
            <w:bottom w:val="nil"/>
            <w:right w:val="nil"/>
          </w:tcBorders>
        </w:tcPr>
        <w:p w:rsidR="004642AF" w:rsidRDefault="004642AF" w:rsidP="004642AF">
          <w:pPr>
            <w:pStyle w:val="Topptekst"/>
          </w:pPr>
          <w:r>
            <w:rPr>
              <w:noProof/>
              <w:lang w:eastAsia="nb-NO"/>
            </w:rPr>
            <w:drawing>
              <wp:inline distT="0" distB="0" distL="0" distR="0" wp14:anchorId="74FE82DC" wp14:editId="62EF2888">
                <wp:extent cx="579120" cy="1173480"/>
                <wp:effectExtent l="0" t="0" r="0" b="7620"/>
                <wp:docPr id="1" name="Bilde 1" descr="Logo, ad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, ad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117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3" w:type="dxa"/>
          <w:tcBorders>
            <w:top w:val="nil"/>
            <w:left w:val="nil"/>
            <w:bottom w:val="nil"/>
            <w:right w:val="nil"/>
          </w:tcBorders>
        </w:tcPr>
        <w:p w:rsidR="004642AF" w:rsidRDefault="004642AF" w:rsidP="004642AF">
          <w:pPr>
            <w:pStyle w:val="Topptekst"/>
            <w:rPr>
              <w:sz w:val="29"/>
            </w:rPr>
          </w:pPr>
        </w:p>
        <w:p w:rsidR="004642AF" w:rsidRDefault="004642AF" w:rsidP="004642AF">
          <w:pPr>
            <w:pStyle w:val="Topptekst"/>
            <w:tabs>
              <w:tab w:val="clear" w:pos="4536"/>
              <w:tab w:val="clear" w:pos="9072"/>
            </w:tabs>
            <w:rPr>
              <w:sz w:val="20"/>
            </w:rPr>
          </w:pPr>
        </w:p>
        <w:p w:rsidR="004642AF" w:rsidRDefault="004642AF" w:rsidP="004642AF">
          <w:pPr>
            <w:pStyle w:val="Topptekst"/>
            <w:rPr>
              <w:sz w:val="18"/>
            </w:rPr>
          </w:pPr>
        </w:p>
        <w:p w:rsidR="004642AF" w:rsidRPr="004642AF" w:rsidRDefault="004642AF" w:rsidP="004642AF">
          <w:pPr>
            <w:pStyle w:val="Topptekst"/>
            <w:rPr>
              <w:rFonts w:ascii="Times New Roman" w:hAnsi="Times New Roman" w:cs="Times New Roman"/>
              <w:sz w:val="27"/>
            </w:rPr>
          </w:pPr>
          <w:r w:rsidRPr="004642AF">
            <w:rPr>
              <w:rFonts w:ascii="Times New Roman" w:hAnsi="Times New Roman" w:cs="Times New Roman"/>
              <w:sz w:val="27"/>
            </w:rPr>
            <w:t>TELEMARK FYLKESKOMMUNE</w:t>
          </w:r>
        </w:p>
        <w:p w:rsidR="004642AF" w:rsidRDefault="004642AF" w:rsidP="004642AF">
          <w:pPr>
            <w:pStyle w:val="Topptekst"/>
            <w:rPr>
              <w:i/>
              <w:iCs/>
              <w:sz w:val="27"/>
            </w:rPr>
          </w:pPr>
          <w:r w:rsidRPr="004642AF">
            <w:rPr>
              <w:rFonts w:ascii="Times New Roman" w:hAnsi="Times New Roman" w:cs="Times New Roman"/>
              <w:i/>
              <w:iCs/>
              <w:sz w:val="27"/>
            </w:rPr>
            <w:t>Administrasjonen</w:t>
          </w:r>
        </w:p>
      </w:tc>
    </w:tr>
  </w:tbl>
  <w:p w:rsidR="000253EF" w:rsidRDefault="0044424D" w:rsidP="000253EF">
    <w:pPr>
      <w:pStyle w:val="Topptekst"/>
      <w:jc w:val="right"/>
      <w:rPr>
        <w:rFonts w:ascii="Times New Roman" w:hAnsi="Times New Roman" w:cs="Times New Roman"/>
        <w:sz w:val="24"/>
        <w:szCs w:val="24"/>
      </w:rPr>
    </w:pPr>
    <w:r>
      <w:rPr>
        <w:color w:val="FF0000"/>
      </w:rPr>
      <w:tab/>
    </w:r>
    <w:r>
      <w:rPr>
        <w:color w:val="FF0000"/>
      </w:rPr>
      <w:tab/>
    </w:r>
    <w:r w:rsidRPr="000253EF">
      <w:rPr>
        <w:rFonts w:ascii="Times New Roman" w:hAnsi="Times New Roman" w:cs="Times New Roman"/>
        <w:sz w:val="24"/>
        <w:szCs w:val="24"/>
      </w:rPr>
      <w:t xml:space="preserve">Unntatt offentlighet </w:t>
    </w:r>
    <w:proofErr w:type="spellStart"/>
    <w:r w:rsidRPr="000253EF">
      <w:rPr>
        <w:rFonts w:ascii="Times New Roman" w:hAnsi="Times New Roman" w:cs="Times New Roman"/>
        <w:sz w:val="24"/>
        <w:szCs w:val="24"/>
      </w:rPr>
      <w:t>jf</w:t>
    </w:r>
    <w:proofErr w:type="spellEnd"/>
  </w:p>
  <w:p w:rsidR="00F32EA8" w:rsidRPr="000253EF" w:rsidRDefault="0044424D" w:rsidP="000253EF">
    <w:pPr>
      <w:pStyle w:val="Topptekst"/>
      <w:jc w:val="right"/>
      <w:rPr>
        <w:rFonts w:ascii="Times New Roman" w:hAnsi="Times New Roman" w:cs="Times New Roman"/>
        <w:color w:val="FF0000"/>
        <w:sz w:val="24"/>
        <w:szCs w:val="24"/>
      </w:rPr>
    </w:pPr>
    <w:r w:rsidRPr="000253EF">
      <w:rPr>
        <w:rFonts w:ascii="Times New Roman" w:hAnsi="Times New Roman" w:cs="Times New Roman"/>
        <w:sz w:val="24"/>
        <w:szCs w:val="24"/>
      </w:rPr>
      <w:t xml:space="preserve"> Off. lov § 13 og </w:t>
    </w:r>
    <w:proofErr w:type="spellStart"/>
    <w:r w:rsidRPr="000253EF">
      <w:rPr>
        <w:rFonts w:ascii="Times New Roman" w:hAnsi="Times New Roman" w:cs="Times New Roman"/>
        <w:sz w:val="24"/>
        <w:szCs w:val="24"/>
      </w:rPr>
      <w:t>Fvl</w:t>
    </w:r>
    <w:proofErr w:type="spellEnd"/>
    <w:r w:rsidRPr="000253EF">
      <w:rPr>
        <w:rFonts w:ascii="Times New Roman" w:hAnsi="Times New Roman" w:cs="Times New Roman"/>
        <w:sz w:val="24"/>
        <w:szCs w:val="24"/>
      </w:rPr>
      <w:t>. § 13.1</w:t>
    </w:r>
  </w:p>
  <w:p w:rsidR="000253EF" w:rsidRDefault="000253E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02488"/>
    <w:multiLevelType w:val="hybridMultilevel"/>
    <w:tmpl w:val="530A00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60FDD"/>
    <w:multiLevelType w:val="hybridMultilevel"/>
    <w:tmpl w:val="1D94FBA2"/>
    <w:lvl w:ilvl="0" w:tplc="F338678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D37A3"/>
    <w:multiLevelType w:val="hybridMultilevel"/>
    <w:tmpl w:val="5DAE6644"/>
    <w:lvl w:ilvl="0" w:tplc="F338678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A5D2D"/>
    <w:multiLevelType w:val="hybridMultilevel"/>
    <w:tmpl w:val="49281776"/>
    <w:lvl w:ilvl="0" w:tplc="825C6994">
      <w:start w:val="1"/>
      <w:numFmt w:val="bullet"/>
      <w:pStyle w:val="Punkt"/>
      <w:lvlText w:val=""/>
      <w:lvlJc w:val="left"/>
      <w:pPr>
        <w:tabs>
          <w:tab w:val="num" w:pos="3053"/>
        </w:tabs>
        <w:ind w:left="2920" w:hanging="227"/>
      </w:pPr>
      <w:rPr>
        <w:rFonts w:ascii="Webdings" w:hAnsi="Webdings" w:hint="default"/>
        <w:sz w:val="16"/>
      </w:rPr>
    </w:lvl>
    <w:lvl w:ilvl="1" w:tplc="C9AC5574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1F4F66"/>
    <w:multiLevelType w:val="hybridMultilevel"/>
    <w:tmpl w:val="6FCAF4A8"/>
    <w:lvl w:ilvl="0" w:tplc="C9AC557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isplayBackgroundShape/>
  <w:proofState w:spelling="clean"/>
  <w:documentProtection w:edit="forms" w:enforcement="0"/>
  <w:defaultTabStop w:val="708"/>
  <w:hyphenationZone w:val="425"/>
  <w:evenAndOddHeaders/>
  <w:characterSpacingControl w:val="doNotCompress"/>
  <w:hdrShapeDefaults>
    <o:shapedefaults v:ext="edit" spidmax="4300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AF"/>
    <w:rsid w:val="00013F76"/>
    <w:rsid w:val="000253EF"/>
    <w:rsid w:val="0003581D"/>
    <w:rsid w:val="00071325"/>
    <w:rsid w:val="00107D28"/>
    <w:rsid w:val="001105CF"/>
    <w:rsid w:val="0012292A"/>
    <w:rsid w:val="00130209"/>
    <w:rsid w:val="0013491F"/>
    <w:rsid w:val="001733CD"/>
    <w:rsid w:val="00181B00"/>
    <w:rsid w:val="0018337E"/>
    <w:rsid w:val="00197B72"/>
    <w:rsid w:val="001E395F"/>
    <w:rsid w:val="001E5909"/>
    <w:rsid w:val="001E7C95"/>
    <w:rsid w:val="0020037D"/>
    <w:rsid w:val="002046B4"/>
    <w:rsid w:val="00215761"/>
    <w:rsid w:val="0021680C"/>
    <w:rsid w:val="00224256"/>
    <w:rsid w:val="0022648A"/>
    <w:rsid w:val="002817FA"/>
    <w:rsid w:val="002823AA"/>
    <w:rsid w:val="002B4AB8"/>
    <w:rsid w:val="002C592E"/>
    <w:rsid w:val="002C7F21"/>
    <w:rsid w:val="002F2387"/>
    <w:rsid w:val="00301F90"/>
    <w:rsid w:val="00357C3F"/>
    <w:rsid w:val="00361BD8"/>
    <w:rsid w:val="0037135C"/>
    <w:rsid w:val="003919AB"/>
    <w:rsid w:val="003B0667"/>
    <w:rsid w:val="003B3C0E"/>
    <w:rsid w:val="003C32B0"/>
    <w:rsid w:val="003C3D92"/>
    <w:rsid w:val="004261A5"/>
    <w:rsid w:val="00430B51"/>
    <w:rsid w:val="004417F3"/>
    <w:rsid w:val="0044424D"/>
    <w:rsid w:val="004527CC"/>
    <w:rsid w:val="004642AF"/>
    <w:rsid w:val="00484937"/>
    <w:rsid w:val="004A39C2"/>
    <w:rsid w:val="004A4882"/>
    <w:rsid w:val="004B3C4A"/>
    <w:rsid w:val="004E5749"/>
    <w:rsid w:val="00532A6B"/>
    <w:rsid w:val="00534732"/>
    <w:rsid w:val="005B3FA5"/>
    <w:rsid w:val="005C7DF4"/>
    <w:rsid w:val="005E03C1"/>
    <w:rsid w:val="005F035F"/>
    <w:rsid w:val="005F3A00"/>
    <w:rsid w:val="0060407D"/>
    <w:rsid w:val="00617340"/>
    <w:rsid w:val="006659BE"/>
    <w:rsid w:val="00671A64"/>
    <w:rsid w:val="00694318"/>
    <w:rsid w:val="006A0092"/>
    <w:rsid w:val="006B51B1"/>
    <w:rsid w:val="00711859"/>
    <w:rsid w:val="00717F8A"/>
    <w:rsid w:val="00723E22"/>
    <w:rsid w:val="00727D18"/>
    <w:rsid w:val="007A15F6"/>
    <w:rsid w:val="007B6797"/>
    <w:rsid w:val="0080444F"/>
    <w:rsid w:val="00826437"/>
    <w:rsid w:val="008947E7"/>
    <w:rsid w:val="008A69B6"/>
    <w:rsid w:val="008B180F"/>
    <w:rsid w:val="008E3752"/>
    <w:rsid w:val="00925F0E"/>
    <w:rsid w:val="00945B93"/>
    <w:rsid w:val="00953A4A"/>
    <w:rsid w:val="009A3D13"/>
    <w:rsid w:val="009F11FE"/>
    <w:rsid w:val="00A23AFD"/>
    <w:rsid w:val="00A30E62"/>
    <w:rsid w:val="00A408B9"/>
    <w:rsid w:val="00A53BBB"/>
    <w:rsid w:val="00AA755E"/>
    <w:rsid w:val="00AF39FC"/>
    <w:rsid w:val="00B25080"/>
    <w:rsid w:val="00B4104C"/>
    <w:rsid w:val="00B843A4"/>
    <w:rsid w:val="00B872C0"/>
    <w:rsid w:val="00BB231F"/>
    <w:rsid w:val="00BC4CC2"/>
    <w:rsid w:val="00BD303D"/>
    <w:rsid w:val="00BE469D"/>
    <w:rsid w:val="00BE56D0"/>
    <w:rsid w:val="00C03E11"/>
    <w:rsid w:val="00C3696F"/>
    <w:rsid w:val="00C40483"/>
    <w:rsid w:val="00C47EE0"/>
    <w:rsid w:val="00C8628D"/>
    <w:rsid w:val="00CB1BF7"/>
    <w:rsid w:val="00CB5BF4"/>
    <w:rsid w:val="00CD3DC3"/>
    <w:rsid w:val="00CF17AF"/>
    <w:rsid w:val="00D001B9"/>
    <w:rsid w:val="00D03B41"/>
    <w:rsid w:val="00D35BB0"/>
    <w:rsid w:val="00D46905"/>
    <w:rsid w:val="00D50953"/>
    <w:rsid w:val="00D53316"/>
    <w:rsid w:val="00D87A83"/>
    <w:rsid w:val="00D90B9B"/>
    <w:rsid w:val="00DA6128"/>
    <w:rsid w:val="00DB7F75"/>
    <w:rsid w:val="00DE1FC0"/>
    <w:rsid w:val="00DE283B"/>
    <w:rsid w:val="00DE500C"/>
    <w:rsid w:val="00DF18BF"/>
    <w:rsid w:val="00E04244"/>
    <w:rsid w:val="00E273C9"/>
    <w:rsid w:val="00E54213"/>
    <w:rsid w:val="00E82197"/>
    <w:rsid w:val="00EC0A84"/>
    <w:rsid w:val="00EC0B16"/>
    <w:rsid w:val="00ED2FD7"/>
    <w:rsid w:val="00EE7135"/>
    <w:rsid w:val="00EF5539"/>
    <w:rsid w:val="00F24B4A"/>
    <w:rsid w:val="00F317D5"/>
    <w:rsid w:val="00F324F1"/>
    <w:rsid w:val="00F32DE6"/>
    <w:rsid w:val="00F32EA8"/>
    <w:rsid w:val="00F413B5"/>
    <w:rsid w:val="00F41E23"/>
    <w:rsid w:val="00F5199F"/>
    <w:rsid w:val="00F564F4"/>
    <w:rsid w:val="00F62E79"/>
    <w:rsid w:val="00F84218"/>
    <w:rsid w:val="00FA5001"/>
    <w:rsid w:val="00FA7BD1"/>
    <w:rsid w:val="00FD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o:colormenu v:ext="edit" fillcolor="none"/>
    </o:shapedefaults>
    <o:shapelayout v:ext="edit">
      <o:idmap v:ext="edit" data="1"/>
    </o:shapelayout>
  </w:shapeDefaults>
  <w:decimalSymbol w:val=","/>
  <w:listSeparator w:val=";"/>
  <w15:docId w15:val="{6A25AC9D-32E6-4EE1-B371-58A7ECD2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2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642A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opptekstTegn">
    <w:name w:val="Topptekst Tegn"/>
    <w:basedOn w:val="Standardskriftforavsnitt"/>
    <w:link w:val="Topptekst"/>
    <w:uiPriority w:val="99"/>
    <w:rsid w:val="004642AF"/>
  </w:style>
  <w:style w:type="paragraph" w:styleId="Bunntekst">
    <w:name w:val="footer"/>
    <w:basedOn w:val="Normal"/>
    <w:link w:val="BunntekstTegn"/>
    <w:uiPriority w:val="99"/>
    <w:unhideWhenUsed/>
    <w:rsid w:val="004642A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unntekstTegn">
    <w:name w:val="Bunntekst Tegn"/>
    <w:basedOn w:val="Standardskriftforavsnitt"/>
    <w:link w:val="Bunntekst"/>
    <w:uiPriority w:val="99"/>
    <w:rsid w:val="004642AF"/>
  </w:style>
  <w:style w:type="table" w:styleId="Tabellrutenett">
    <w:name w:val="Table Grid"/>
    <w:basedOn w:val="Vanligtabell"/>
    <w:uiPriority w:val="39"/>
    <w:rsid w:val="00464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rsid w:val="00B4104C"/>
    <w:rPr>
      <w:color w:val="0000FF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53316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53316"/>
    <w:rPr>
      <w:rFonts w:ascii="Tahoma" w:eastAsia="Times New Roman" w:hAnsi="Tahoma" w:cs="Tahoma"/>
      <w:sz w:val="16"/>
      <w:szCs w:val="16"/>
      <w:lang w:eastAsia="nb-NO"/>
    </w:rPr>
  </w:style>
  <w:style w:type="paragraph" w:customStyle="1" w:styleId="Punkt">
    <w:name w:val="Punkt"/>
    <w:basedOn w:val="Normal"/>
    <w:rsid w:val="006B51B1"/>
    <w:pPr>
      <w:numPr>
        <w:numId w:val="1"/>
      </w:numPr>
      <w:tabs>
        <w:tab w:val="left" w:pos="284"/>
      </w:tabs>
      <w:ind w:left="0" w:firstLine="0"/>
    </w:pPr>
    <w:rPr>
      <w:rFonts w:ascii="Arial" w:hAnsi="Arial"/>
      <w:sz w:val="20"/>
      <w:lang w:val="nn-NO"/>
    </w:rPr>
  </w:style>
  <w:style w:type="paragraph" w:styleId="Listeavsnitt">
    <w:name w:val="List Paragraph"/>
    <w:basedOn w:val="Normal"/>
    <w:uiPriority w:val="34"/>
    <w:qFormat/>
    <w:rsid w:val="00804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9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ost.inntak@t-fk.n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A76B6-57CC-4B6B-B75B-CDFEA281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4DEB65EB</Template>
  <TotalTime>42</TotalTime>
  <Pages>1</Pages>
  <Words>146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Snorre Knudsen</dc:creator>
  <cp:lastModifiedBy>Irene Helgesen</cp:lastModifiedBy>
  <cp:revision>12</cp:revision>
  <cp:lastPrinted>2014-11-11T13:57:00Z</cp:lastPrinted>
  <dcterms:created xsi:type="dcterms:W3CDTF">2014-11-11T09:02:00Z</dcterms:created>
  <dcterms:modified xsi:type="dcterms:W3CDTF">2015-02-06T13:08:00Z</dcterms:modified>
</cp:coreProperties>
</file>