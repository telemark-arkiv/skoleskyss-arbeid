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A30" w:rsidRDefault="00BF5180" w:rsidP="008922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1877">
        <w:rPr>
          <w:rFonts w:ascii="Times New Roman" w:hAnsi="Times New Roman" w:cs="Times New Roman"/>
          <w:b/>
          <w:noProof/>
          <w:sz w:val="32"/>
          <w:szCs w:val="32"/>
          <w:lang w:eastAsia="nb-N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14D204" wp14:editId="57C9A83C">
                <wp:simplePos x="0" y="0"/>
                <wp:positionH relativeFrom="column">
                  <wp:posOffset>1242060</wp:posOffset>
                </wp:positionH>
                <wp:positionV relativeFrom="paragraph">
                  <wp:posOffset>71755</wp:posOffset>
                </wp:positionV>
                <wp:extent cx="2374265" cy="495300"/>
                <wp:effectExtent l="0" t="0" r="19685" b="19050"/>
                <wp:wrapNone/>
                <wp:docPr id="1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63E" w:rsidRPr="00FD1877" w:rsidRDefault="0080363E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FD1877">
                              <w:rPr>
                                <w:b/>
                                <w:sz w:val="40"/>
                                <w:szCs w:val="40"/>
                              </w:rPr>
                              <w:t>Melding til prøve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left:0;text-align:left;margin-left:97.8pt;margin-top:5.65pt;width:186.95pt;height:39pt;z-index:251677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" strokecolor="white [3212]">
                <v:textbox>
                  <w:txbxContent>
                    <w:p w:rsidR="0080363E" w:rsidRPr="00FD1877" w:rsidRDefault="0080363E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FD1877">
                        <w:rPr>
                          <w:b/>
                          <w:sz w:val="40"/>
                          <w:szCs w:val="40"/>
                        </w:rPr>
                        <w:t>Melding til prøve</w:t>
                      </w:r>
                    </w:p>
                  </w:txbxContent>
                </v:textbox>
              </v:shape>
            </w:pict>
          </mc:Fallback>
        </mc:AlternateContent>
      </w:r>
      <w:r w:rsidR="00274D09" w:rsidRPr="00264BB9">
        <w:rPr>
          <w:rFonts w:ascii="Times New Roman" w:hAnsi="Times New Roman" w:cs="Times New Roman"/>
          <w:b/>
          <w:noProof/>
          <w:sz w:val="32"/>
          <w:szCs w:val="32"/>
          <w:lang w:eastAsia="nb-N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4ED8C7" wp14:editId="0BDEFFB8">
                <wp:simplePos x="0" y="0"/>
                <wp:positionH relativeFrom="column">
                  <wp:posOffset>4410075</wp:posOffset>
                </wp:positionH>
                <wp:positionV relativeFrom="paragraph">
                  <wp:posOffset>-441325</wp:posOffset>
                </wp:positionV>
                <wp:extent cx="1171575" cy="1200150"/>
                <wp:effectExtent l="0" t="0" r="28575" b="19050"/>
                <wp:wrapNone/>
                <wp:docPr id="30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63E" w:rsidRPr="007D447D" w:rsidRDefault="0080363E">
                            <w:pPr>
                              <w:rPr>
                                <w:b/>
                              </w:rPr>
                            </w:pPr>
                            <w:r w:rsidRPr="007D447D">
                              <w:rPr>
                                <w:b/>
                              </w:rPr>
                              <w:t>Lærling</w:t>
                            </w:r>
                          </w:p>
                          <w:p w:rsidR="0080363E" w:rsidRPr="007D447D" w:rsidRDefault="0080363E">
                            <w:pPr>
                              <w:rPr>
                                <w:b/>
                              </w:rPr>
                            </w:pPr>
                            <w:r w:rsidRPr="007D447D">
                              <w:rPr>
                                <w:b/>
                              </w:rPr>
                              <w:t>Lærekandidat</w:t>
                            </w:r>
                          </w:p>
                          <w:p w:rsidR="0080363E" w:rsidRPr="007D447D" w:rsidRDefault="0080363E">
                            <w:pPr>
                              <w:rPr>
                                <w:b/>
                              </w:rPr>
                            </w:pPr>
                            <w:r w:rsidRPr="007D447D">
                              <w:rPr>
                                <w:b/>
                              </w:rPr>
                              <w:t>Praksiskandidat</w:t>
                            </w:r>
                          </w:p>
                          <w:p w:rsidR="0080363E" w:rsidRPr="007D447D" w:rsidRDefault="0080363E">
                            <w:pPr>
                              <w:rPr>
                                <w:b/>
                              </w:rPr>
                            </w:pPr>
                            <w:r w:rsidRPr="007D447D">
                              <w:rPr>
                                <w:b/>
                              </w:rPr>
                              <w:t>Elev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47.25pt;margin-top:-34.75pt;width:92.25pt;height:9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" strokecolor="white [3212]">
                <v:textbox>
                  <w:txbxContent>
                    <w:p w:rsidR="0080363E" w:rsidRPr="007D447D" w:rsidRDefault="0080363E">
                      <w:pPr>
                        <w:rPr>
                          <w:b/>
                        </w:rPr>
                      </w:pPr>
                      <w:r w:rsidRPr="007D447D">
                        <w:rPr>
                          <w:b/>
                        </w:rPr>
                        <w:t>Lærling</w:t>
                      </w:r>
                    </w:p>
                    <w:p w:rsidR="0080363E" w:rsidRPr="007D447D" w:rsidRDefault="0080363E">
                      <w:pPr>
                        <w:rPr>
                          <w:b/>
                        </w:rPr>
                      </w:pPr>
                      <w:r w:rsidRPr="007D447D">
                        <w:rPr>
                          <w:b/>
                        </w:rPr>
                        <w:t>Lærekandidat</w:t>
                      </w:r>
                    </w:p>
                    <w:p w:rsidR="0080363E" w:rsidRPr="007D447D" w:rsidRDefault="0080363E">
                      <w:pPr>
                        <w:rPr>
                          <w:b/>
                        </w:rPr>
                      </w:pPr>
                      <w:r w:rsidRPr="007D447D">
                        <w:rPr>
                          <w:b/>
                        </w:rPr>
                        <w:t>Praksiskandidat</w:t>
                      </w:r>
                    </w:p>
                    <w:p w:rsidR="0080363E" w:rsidRPr="007D447D" w:rsidRDefault="0080363E">
                      <w:pPr>
                        <w:rPr>
                          <w:b/>
                        </w:rPr>
                      </w:pPr>
                      <w:r w:rsidRPr="007D447D">
                        <w:rPr>
                          <w:b/>
                        </w:rPr>
                        <w:t>Elev</w:t>
                      </w:r>
                    </w:p>
                  </w:txbxContent>
                </v:textbox>
              </v:shape>
            </w:pict>
          </mc:Fallback>
        </mc:AlternateContent>
      </w:r>
      <w:r w:rsidR="00274D09">
        <w:rPr>
          <w:rFonts w:ascii="Times New Roman" w:hAnsi="Times New Roman" w:cs="Times New Roman"/>
          <w:noProof/>
          <w:sz w:val="16"/>
          <w:szCs w:val="16"/>
          <w:lang w:eastAsia="nb-N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04FCE1" wp14:editId="2B65FEB5">
                <wp:simplePos x="0" y="0"/>
                <wp:positionH relativeFrom="column">
                  <wp:posOffset>5648325</wp:posOffset>
                </wp:positionH>
                <wp:positionV relativeFrom="paragraph">
                  <wp:posOffset>-473710</wp:posOffset>
                </wp:positionV>
                <wp:extent cx="295275" cy="219075"/>
                <wp:effectExtent l="0" t="0" r="28575" b="28575"/>
                <wp:wrapNone/>
                <wp:docPr id="10" name="Rektang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0" o:spid="_x0000_s1026" style="position:absolute;margin-left:444.75pt;margin-top:-37.3pt;width:23.2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" fillcolor="window" strokecolor="#4bacc6" strokeweight="2pt"/>
            </w:pict>
          </mc:Fallback>
        </mc:AlternateContent>
      </w:r>
      <w:r w:rsidR="00274D09">
        <w:rPr>
          <w:rFonts w:ascii="Times New Roman" w:hAnsi="Times New Roman" w:cs="Times New Roman"/>
          <w:noProof/>
          <w:sz w:val="16"/>
          <w:szCs w:val="16"/>
          <w:lang w:eastAsia="nb-N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E93DB9" wp14:editId="48F19F20">
                <wp:simplePos x="0" y="0"/>
                <wp:positionH relativeFrom="column">
                  <wp:posOffset>5648325</wp:posOffset>
                </wp:positionH>
                <wp:positionV relativeFrom="paragraph">
                  <wp:posOffset>-83185</wp:posOffset>
                </wp:positionV>
                <wp:extent cx="295275" cy="219075"/>
                <wp:effectExtent l="0" t="0" r="28575" b="28575"/>
                <wp:wrapNone/>
                <wp:docPr id="9" name="Rektang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9" o:spid="_x0000_s1026" style="position:absolute;margin-left:444.75pt;margin-top:-6.55pt;width:23.2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" fillcolor="window" strokecolor="#4bacc6" strokeweight="2pt"/>
            </w:pict>
          </mc:Fallback>
        </mc:AlternateContent>
      </w:r>
      <w:r w:rsidR="00274D09">
        <w:rPr>
          <w:rFonts w:ascii="Times New Roman" w:hAnsi="Times New Roman" w:cs="Times New Roman"/>
          <w:noProof/>
          <w:sz w:val="16"/>
          <w:szCs w:val="16"/>
          <w:lang w:eastAsia="nb-N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25BF3" wp14:editId="563E7B80">
                <wp:simplePos x="0" y="0"/>
                <wp:positionH relativeFrom="column">
                  <wp:posOffset>5648325</wp:posOffset>
                </wp:positionH>
                <wp:positionV relativeFrom="paragraph">
                  <wp:posOffset>240665</wp:posOffset>
                </wp:positionV>
                <wp:extent cx="295275" cy="219075"/>
                <wp:effectExtent l="0" t="0" r="28575" b="28575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8" o:spid="_x0000_s1026" style="position:absolute;margin-left:444.75pt;margin-top:18.95pt;width:23.2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" fillcolor="window" strokecolor="#4bacc6" strokeweight="2pt"/>
            </w:pict>
          </mc:Fallback>
        </mc:AlternateContent>
      </w:r>
      <w:r w:rsidR="00730A30">
        <w:rPr>
          <w:rFonts w:ascii="Times New Roman" w:hAnsi="Times New Roman" w:cs="Times New Roman"/>
          <w:b/>
          <w:noProof/>
          <w:sz w:val="32"/>
          <w:szCs w:val="32"/>
          <w:lang w:eastAsia="nb-NO"/>
        </w:rPr>
        <w:drawing>
          <wp:anchor distT="0" distB="0" distL="114300" distR="114300" simplePos="0" relativeHeight="251658240" behindDoc="0" locked="0" layoutInCell="1" allowOverlap="1" wp14:anchorId="41926FEF" wp14:editId="29DCF9C5">
            <wp:simplePos x="0" y="0"/>
            <wp:positionH relativeFrom="margin">
              <wp:posOffset>-385445</wp:posOffset>
            </wp:positionH>
            <wp:positionV relativeFrom="margin">
              <wp:posOffset>-612775</wp:posOffset>
            </wp:positionV>
            <wp:extent cx="590550" cy="1181100"/>
            <wp:effectExtent l="0" t="0" r="0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1990" w:rsidRPr="00A36B18" w:rsidRDefault="00264BB9" w:rsidP="00264BB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noProof/>
          <w:sz w:val="16"/>
          <w:szCs w:val="16"/>
          <w:lang w:eastAsia="nb-N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B7137" wp14:editId="66E3396C">
                <wp:simplePos x="0" y="0"/>
                <wp:positionH relativeFrom="column">
                  <wp:posOffset>5648325</wp:posOffset>
                </wp:positionH>
                <wp:positionV relativeFrom="paragraph">
                  <wp:posOffset>168910</wp:posOffset>
                </wp:positionV>
                <wp:extent cx="295275" cy="219075"/>
                <wp:effectExtent l="0" t="0" r="28575" b="28575"/>
                <wp:wrapNone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7" o:spid="_x0000_s1026" style="position:absolute;margin-left:444.75pt;margin-top:13.3pt;width:23.2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" fillcolor="window" strokecolor="#4bacc6" strokeweight="2pt"/>
            </w:pict>
          </mc:Fallback>
        </mc:AlternateContent>
      </w:r>
      <w:r w:rsidR="00A36B18">
        <w:rPr>
          <w:rFonts w:ascii="Times New Roman" w:hAnsi="Times New Roman" w:cs="Times New Roman"/>
          <w:b/>
          <w:sz w:val="32"/>
          <w:szCs w:val="32"/>
        </w:rPr>
        <w:t xml:space="preserve">                             </w:t>
      </w:r>
    </w:p>
    <w:tbl>
      <w:tblPr>
        <w:tblStyle w:val="Tabellrutenett"/>
        <w:tblW w:w="10632" w:type="dxa"/>
        <w:tblInd w:w="-601" w:type="dxa"/>
        <w:tblLook w:val="04A0" w:firstRow="1" w:lastRow="0" w:firstColumn="1" w:lastColumn="0" w:noHBand="0" w:noVBand="1"/>
      </w:tblPr>
      <w:tblGrid>
        <w:gridCol w:w="2303"/>
        <w:gridCol w:w="2942"/>
        <w:gridCol w:w="1664"/>
        <w:gridCol w:w="3723"/>
      </w:tblGrid>
      <w:tr w:rsidR="00073343" w:rsidRPr="005E6FF2" w:rsidTr="00F25ED6">
        <w:tc>
          <w:tcPr>
            <w:tcW w:w="5245" w:type="dxa"/>
            <w:gridSpan w:val="2"/>
            <w:shd w:val="clear" w:color="auto" w:fill="D9D9D9" w:themeFill="background1" w:themeFillShade="D9"/>
          </w:tcPr>
          <w:p w:rsidR="00073343" w:rsidRDefault="00073343">
            <w:pPr>
              <w:rPr>
                <w:rFonts w:ascii="Times New Roman" w:hAnsi="Times New Roman" w:cs="Times New Roman"/>
                <w:b/>
              </w:rPr>
            </w:pPr>
            <w:r w:rsidRPr="005E6FF2">
              <w:rPr>
                <w:rFonts w:ascii="Times New Roman" w:hAnsi="Times New Roman" w:cs="Times New Roman"/>
                <w:b/>
              </w:rPr>
              <w:t>Bedrift</w:t>
            </w:r>
          </w:p>
          <w:p w:rsidR="0089226A" w:rsidRPr="005E6FF2" w:rsidRDefault="0089226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87" w:type="dxa"/>
            <w:gridSpan w:val="2"/>
            <w:shd w:val="clear" w:color="auto" w:fill="D9D9D9" w:themeFill="background1" w:themeFillShade="D9"/>
          </w:tcPr>
          <w:p w:rsidR="00073343" w:rsidRPr="005E6FF2" w:rsidRDefault="00073343">
            <w:pPr>
              <w:rPr>
                <w:rFonts w:ascii="Times New Roman" w:hAnsi="Times New Roman" w:cs="Times New Roman"/>
                <w:b/>
              </w:rPr>
            </w:pPr>
            <w:r w:rsidRPr="005E6FF2">
              <w:rPr>
                <w:rFonts w:ascii="Times New Roman" w:hAnsi="Times New Roman" w:cs="Times New Roman"/>
                <w:b/>
              </w:rPr>
              <w:t>Kontaktperson</w:t>
            </w:r>
            <w:r w:rsidR="00E1749C">
              <w:rPr>
                <w:rFonts w:ascii="Times New Roman" w:hAnsi="Times New Roman" w:cs="Times New Roman"/>
                <w:b/>
              </w:rPr>
              <w:t xml:space="preserve"> i bedriften</w:t>
            </w:r>
          </w:p>
        </w:tc>
      </w:tr>
      <w:tr w:rsidR="00073343" w:rsidRPr="005E6FF2" w:rsidTr="009D7046">
        <w:tc>
          <w:tcPr>
            <w:tcW w:w="5245" w:type="dxa"/>
            <w:gridSpan w:val="2"/>
          </w:tcPr>
          <w:p w:rsidR="00073343" w:rsidRDefault="00E174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Bedriftsn</w:t>
            </w:r>
            <w:r w:rsidR="00073343" w:rsidRPr="005E6FF2">
              <w:rPr>
                <w:rFonts w:ascii="Times New Roman" w:hAnsi="Times New Roman" w:cs="Times New Roman"/>
                <w:sz w:val="16"/>
                <w:szCs w:val="16"/>
              </w:rPr>
              <w:t>avn</w:t>
            </w:r>
          </w:p>
          <w:p w:rsidR="009A3E8D" w:rsidRDefault="009A3E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73343" w:rsidRPr="005E6FF2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7" w:type="dxa"/>
            <w:gridSpan w:val="2"/>
          </w:tcPr>
          <w:p w:rsidR="00073343" w:rsidRPr="005E6FF2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Etternavn og fornavn</w:t>
            </w:r>
          </w:p>
        </w:tc>
      </w:tr>
      <w:tr w:rsidR="00073343" w:rsidRPr="005E6FF2" w:rsidTr="009D7046">
        <w:tc>
          <w:tcPr>
            <w:tcW w:w="5245" w:type="dxa"/>
            <w:gridSpan w:val="2"/>
          </w:tcPr>
          <w:p w:rsidR="00073343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Postadresse</w:t>
            </w:r>
          </w:p>
          <w:p w:rsidR="009A3E8D" w:rsidRDefault="009A3E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73343" w:rsidRPr="005E6FF2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7" w:type="dxa"/>
            <w:gridSpan w:val="2"/>
          </w:tcPr>
          <w:p w:rsidR="00073343" w:rsidRPr="005E6FF2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Arbeidssted</w:t>
            </w:r>
          </w:p>
        </w:tc>
      </w:tr>
      <w:tr w:rsidR="00073343" w:rsidRPr="005E6FF2" w:rsidTr="009D7046">
        <w:tc>
          <w:tcPr>
            <w:tcW w:w="5245" w:type="dxa"/>
            <w:gridSpan w:val="2"/>
          </w:tcPr>
          <w:p w:rsidR="00073343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="00884AED">
              <w:rPr>
                <w:rFonts w:ascii="Times New Roman" w:hAnsi="Times New Roman" w:cs="Times New Roman"/>
                <w:sz w:val="16"/>
                <w:szCs w:val="16"/>
              </w:rPr>
              <w:t>ostnummer</w:t>
            </w:r>
          </w:p>
          <w:p w:rsidR="00073343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A3E8D" w:rsidRPr="005E6FF2" w:rsidRDefault="009A3E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7" w:type="dxa"/>
            <w:gridSpan w:val="2"/>
          </w:tcPr>
          <w:p w:rsidR="00073343" w:rsidRPr="005E6FF2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Telefon</w:t>
            </w:r>
          </w:p>
        </w:tc>
      </w:tr>
      <w:tr w:rsidR="00073343" w:rsidRPr="005E6FF2" w:rsidTr="009D7046">
        <w:tc>
          <w:tcPr>
            <w:tcW w:w="5245" w:type="dxa"/>
            <w:gridSpan w:val="2"/>
          </w:tcPr>
          <w:p w:rsidR="00073343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="00884AED">
              <w:rPr>
                <w:rFonts w:ascii="Times New Roman" w:hAnsi="Times New Roman" w:cs="Times New Roman"/>
                <w:sz w:val="16"/>
                <w:szCs w:val="16"/>
              </w:rPr>
              <w:t>ost</w:t>
            </w: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sted</w:t>
            </w:r>
          </w:p>
          <w:p w:rsidR="00073343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A3E8D" w:rsidRPr="005E6FF2" w:rsidRDefault="009A3E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7" w:type="dxa"/>
            <w:gridSpan w:val="2"/>
          </w:tcPr>
          <w:p w:rsidR="00073343" w:rsidRPr="005E6FF2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E-post</w:t>
            </w:r>
          </w:p>
        </w:tc>
      </w:tr>
      <w:tr w:rsidR="00073343" w:rsidRPr="005E6FF2" w:rsidTr="009A3E8D">
        <w:tc>
          <w:tcPr>
            <w:tcW w:w="10632" w:type="dxa"/>
            <w:gridSpan w:val="4"/>
            <w:shd w:val="clear" w:color="auto" w:fill="D9D9D9" w:themeFill="background1" w:themeFillShade="D9"/>
          </w:tcPr>
          <w:p w:rsidR="00073343" w:rsidRDefault="000733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6FF2">
              <w:rPr>
                <w:rFonts w:ascii="Times New Roman" w:hAnsi="Times New Roman" w:cs="Times New Roman"/>
                <w:b/>
                <w:sz w:val="20"/>
                <w:szCs w:val="20"/>
              </w:rPr>
              <w:t>Personopplysninger</w:t>
            </w:r>
          </w:p>
          <w:p w:rsidR="0089226A" w:rsidRPr="005E6FF2" w:rsidRDefault="008922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73343" w:rsidRPr="005E6FF2" w:rsidTr="009D7046">
        <w:tc>
          <w:tcPr>
            <w:tcW w:w="5245" w:type="dxa"/>
            <w:gridSpan w:val="2"/>
          </w:tcPr>
          <w:p w:rsidR="00073343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Etternavn og fornavn</w:t>
            </w:r>
          </w:p>
          <w:p w:rsidR="009A3E8D" w:rsidRDefault="009A3E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73343" w:rsidRPr="005E6FF2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7" w:type="dxa"/>
            <w:gridSpan w:val="2"/>
          </w:tcPr>
          <w:p w:rsidR="00073343" w:rsidRPr="005E6FF2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Personnummer (11.siffer)</w:t>
            </w:r>
          </w:p>
        </w:tc>
      </w:tr>
      <w:tr w:rsidR="00073343" w:rsidRPr="005E6FF2" w:rsidTr="009D7046">
        <w:tc>
          <w:tcPr>
            <w:tcW w:w="5245" w:type="dxa"/>
            <w:gridSpan w:val="2"/>
          </w:tcPr>
          <w:p w:rsidR="00073343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Adresse</w:t>
            </w:r>
          </w:p>
          <w:p w:rsidR="00073343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A3E8D" w:rsidRPr="005E6FF2" w:rsidRDefault="009A3E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7" w:type="dxa"/>
            <w:gridSpan w:val="2"/>
          </w:tcPr>
          <w:p w:rsidR="00073343" w:rsidRPr="005E6FF2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 xml:space="preserve">Postnummer og </w:t>
            </w:r>
            <w:r w:rsidR="00884AED">
              <w:rPr>
                <w:rFonts w:ascii="Times New Roman" w:hAnsi="Times New Roman" w:cs="Times New Roman"/>
                <w:sz w:val="16"/>
                <w:szCs w:val="16"/>
              </w:rPr>
              <w:t>post</w:t>
            </w: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sted</w:t>
            </w:r>
          </w:p>
        </w:tc>
      </w:tr>
      <w:tr w:rsidR="00073343" w:rsidRPr="005E6FF2" w:rsidTr="009D7046">
        <w:tc>
          <w:tcPr>
            <w:tcW w:w="2303" w:type="dxa"/>
          </w:tcPr>
          <w:p w:rsidR="00073343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Telefon</w:t>
            </w:r>
          </w:p>
          <w:p w:rsidR="009A3E8D" w:rsidRDefault="009A3E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73343" w:rsidRPr="005E6FF2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42" w:type="dxa"/>
          </w:tcPr>
          <w:p w:rsidR="00073343" w:rsidRPr="005E6FF2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Mobil</w:t>
            </w:r>
          </w:p>
        </w:tc>
        <w:tc>
          <w:tcPr>
            <w:tcW w:w="5387" w:type="dxa"/>
            <w:gridSpan w:val="2"/>
          </w:tcPr>
          <w:p w:rsidR="00073343" w:rsidRPr="005E6FF2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E-post</w:t>
            </w:r>
          </w:p>
        </w:tc>
      </w:tr>
      <w:tr w:rsidR="00073343" w:rsidRPr="005E6FF2" w:rsidTr="009D7046">
        <w:tc>
          <w:tcPr>
            <w:tcW w:w="5245" w:type="dxa"/>
            <w:gridSpan w:val="2"/>
            <w:shd w:val="clear" w:color="auto" w:fill="D9D9D9" w:themeFill="background1" w:themeFillShade="D9"/>
          </w:tcPr>
          <w:p w:rsidR="00073343" w:rsidRDefault="000733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6FF2">
              <w:rPr>
                <w:rFonts w:ascii="Times New Roman" w:hAnsi="Times New Roman" w:cs="Times New Roman"/>
                <w:b/>
                <w:sz w:val="20"/>
                <w:szCs w:val="20"/>
              </w:rPr>
              <w:t>Fagkode</w:t>
            </w:r>
          </w:p>
          <w:p w:rsidR="0089226A" w:rsidRPr="005E6FF2" w:rsidRDefault="008922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387" w:type="dxa"/>
            <w:gridSpan w:val="2"/>
            <w:shd w:val="clear" w:color="auto" w:fill="D9D9D9" w:themeFill="background1" w:themeFillShade="D9"/>
          </w:tcPr>
          <w:p w:rsidR="00073343" w:rsidRPr="005E6FF2" w:rsidRDefault="000733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E6FF2">
              <w:rPr>
                <w:rFonts w:ascii="Times New Roman" w:hAnsi="Times New Roman" w:cs="Times New Roman"/>
                <w:b/>
                <w:sz w:val="20"/>
                <w:szCs w:val="20"/>
              </w:rPr>
              <w:t>Fagnavn</w:t>
            </w:r>
            <w:proofErr w:type="spellEnd"/>
          </w:p>
        </w:tc>
      </w:tr>
      <w:tr w:rsidR="00073343" w:rsidRPr="005E6FF2" w:rsidTr="009D7046">
        <w:tc>
          <w:tcPr>
            <w:tcW w:w="5245" w:type="dxa"/>
            <w:gridSpan w:val="2"/>
            <w:shd w:val="clear" w:color="auto" w:fill="auto"/>
          </w:tcPr>
          <w:p w:rsidR="00073343" w:rsidRDefault="000733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73343" w:rsidRPr="00073343" w:rsidRDefault="000733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387" w:type="dxa"/>
            <w:gridSpan w:val="2"/>
            <w:shd w:val="clear" w:color="auto" w:fill="auto"/>
          </w:tcPr>
          <w:p w:rsidR="00073343" w:rsidRPr="00073343" w:rsidRDefault="000733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73343" w:rsidRPr="005E6FF2" w:rsidTr="009A3E8D">
        <w:tc>
          <w:tcPr>
            <w:tcW w:w="10632" w:type="dxa"/>
            <w:gridSpan w:val="4"/>
            <w:shd w:val="clear" w:color="auto" w:fill="D9D9D9" w:themeFill="background1" w:themeFillShade="D9"/>
          </w:tcPr>
          <w:p w:rsidR="00073343" w:rsidRDefault="000733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3343">
              <w:rPr>
                <w:rFonts w:ascii="Times New Roman" w:hAnsi="Times New Roman" w:cs="Times New Roman"/>
                <w:b/>
                <w:sz w:val="20"/>
                <w:szCs w:val="20"/>
              </w:rPr>
              <w:t>Læretid (for lærlinger/</w:t>
            </w:r>
            <w:proofErr w:type="spellStart"/>
            <w:r w:rsidR="00A36B18">
              <w:rPr>
                <w:rFonts w:ascii="Times New Roman" w:hAnsi="Times New Roman" w:cs="Times New Roman"/>
                <w:b/>
                <w:sz w:val="20"/>
                <w:szCs w:val="20"/>
              </w:rPr>
              <w:t>lærekandiater</w:t>
            </w:r>
            <w:proofErr w:type="spellEnd"/>
            <w:r w:rsidR="00A36B1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Pr="00073343">
              <w:rPr>
                <w:rFonts w:ascii="Times New Roman" w:hAnsi="Times New Roman" w:cs="Times New Roman"/>
                <w:b/>
                <w:sz w:val="20"/>
                <w:szCs w:val="20"/>
              </w:rPr>
              <w:t>elever)</w:t>
            </w:r>
          </w:p>
          <w:p w:rsidR="0089226A" w:rsidRPr="00073343" w:rsidRDefault="008922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73343" w:rsidRPr="005E6FF2" w:rsidTr="009D7046">
        <w:tc>
          <w:tcPr>
            <w:tcW w:w="5245" w:type="dxa"/>
            <w:gridSpan w:val="2"/>
          </w:tcPr>
          <w:p w:rsidR="00073343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Læretid fra</w:t>
            </w:r>
          </w:p>
          <w:p w:rsidR="00E1749C" w:rsidRDefault="00E174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73343" w:rsidRPr="005E6FF2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7" w:type="dxa"/>
            <w:gridSpan w:val="2"/>
          </w:tcPr>
          <w:p w:rsidR="00073343" w:rsidRPr="005E6FF2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Læretid til</w:t>
            </w:r>
          </w:p>
        </w:tc>
      </w:tr>
      <w:tr w:rsidR="00073343" w:rsidRPr="005E6FF2" w:rsidTr="009A3E8D">
        <w:tc>
          <w:tcPr>
            <w:tcW w:w="10632" w:type="dxa"/>
            <w:gridSpan w:val="4"/>
            <w:shd w:val="clear" w:color="auto" w:fill="D9D9D9" w:themeFill="background1" w:themeFillShade="D9"/>
          </w:tcPr>
          <w:p w:rsidR="00073343" w:rsidRDefault="000733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3343">
              <w:rPr>
                <w:rFonts w:ascii="Times New Roman" w:hAnsi="Times New Roman" w:cs="Times New Roman"/>
                <w:b/>
                <w:sz w:val="20"/>
                <w:szCs w:val="20"/>
              </w:rPr>
              <w:t>Vedlegg</w:t>
            </w:r>
          </w:p>
          <w:p w:rsidR="0089226A" w:rsidRPr="00073343" w:rsidRDefault="008922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73343" w:rsidRPr="005E6FF2" w:rsidTr="009D7046">
        <w:tc>
          <w:tcPr>
            <w:tcW w:w="2303" w:type="dxa"/>
          </w:tcPr>
          <w:p w:rsidR="00F25ED6" w:rsidRDefault="00073343" w:rsidP="005E6F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Skolegang</w:t>
            </w:r>
          </w:p>
          <w:p w:rsidR="00F25ED6" w:rsidRDefault="00F25ED6" w:rsidP="005E6F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antall vedlegg</w:t>
            </w:r>
          </w:p>
          <w:p w:rsidR="00E1749C" w:rsidRPr="005E6FF2" w:rsidRDefault="00E1749C" w:rsidP="005E6F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42" w:type="dxa"/>
          </w:tcPr>
          <w:p w:rsidR="00F25ED6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Attester</w:t>
            </w:r>
          </w:p>
          <w:p w:rsidR="00073343" w:rsidRPr="005E6FF2" w:rsidRDefault="00F25ED6" w:rsidP="00F25ED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antall vedlegg</w:t>
            </w:r>
          </w:p>
        </w:tc>
        <w:tc>
          <w:tcPr>
            <w:tcW w:w="5387" w:type="dxa"/>
            <w:gridSpan w:val="2"/>
          </w:tcPr>
          <w:p w:rsidR="00073343" w:rsidRPr="005E6FF2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Praksiskandidater må vedlegge attesterte kopier av vitnemål, attester mm ved oppmeldingen. Det er forbundet med straffeansv</w:t>
            </w:r>
            <w:r w:rsidR="00F25ED6">
              <w:rPr>
                <w:rFonts w:ascii="Times New Roman" w:hAnsi="Times New Roman" w:cs="Times New Roman"/>
                <w:sz w:val="16"/>
                <w:szCs w:val="16"/>
              </w:rPr>
              <w:t>ar å gi feilaktige opplysninger</w:t>
            </w:r>
          </w:p>
        </w:tc>
      </w:tr>
      <w:tr w:rsidR="00073343" w:rsidRPr="005E6FF2" w:rsidTr="009A3E8D">
        <w:tc>
          <w:tcPr>
            <w:tcW w:w="10632" w:type="dxa"/>
            <w:gridSpan w:val="4"/>
            <w:shd w:val="clear" w:color="auto" w:fill="D9D9D9" w:themeFill="background1" w:themeFillShade="D9"/>
          </w:tcPr>
          <w:p w:rsidR="00073343" w:rsidRDefault="000733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3343">
              <w:rPr>
                <w:rFonts w:ascii="Times New Roman" w:hAnsi="Times New Roman" w:cs="Times New Roman"/>
                <w:b/>
                <w:sz w:val="20"/>
                <w:szCs w:val="20"/>
              </w:rPr>
              <w:t>Andre opplysninger</w:t>
            </w:r>
          </w:p>
          <w:p w:rsidR="0089226A" w:rsidRPr="00073343" w:rsidRDefault="008922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F282B" w:rsidRPr="005E6FF2" w:rsidTr="009D7046">
        <w:tc>
          <w:tcPr>
            <w:tcW w:w="5245" w:type="dxa"/>
            <w:gridSpan w:val="2"/>
          </w:tcPr>
          <w:p w:rsidR="009F282B" w:rsidRDefault="009F28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Beste tidspunkt for prøven</w:t>
            </w:r>
          </w:p>
          <w:p w:rsidR="00194A57" w:rsidRDefault="00194A5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F282B" w:rsidRDefault="009F282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7" w:type="dxa"/>
            <w:gridSpan w:val="2"/>
          </w:tcPr>
          <w:p w:rsidR="009F282B" w:rsidRPr="005E6FF2" w:rsidRDefault="009F28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Prøvested</w:t>
            </w:r>
          </w:p>
        </w:tc>
      </w:tr>
      <w:tr w:rsidR="00073343" w:rsidRPr="005E6FF2" w:rsidTr="009A3E8D">
        <w:tc>
          <w:tcPr>
            <w:tcW w:w="10632" w:type="dxa"/>
            <w:gridSpan w:val="4"/>
          </w:tcPr>
          <w:p w:rsidR="00073343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Andre opplysninger</w:t>
            </w:r>
          </w:p>
          <w:p w:rsidR="009A3E8D" w:rsidRDefault="009A3E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A3E8D" w:rsidRDefault="009A3E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73343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73343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73343" w:rsidRPr="005E6FF2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73343" w:rsidRPr="005E6FF2" w:rsidTr="009A3E8D">
        <w:tc>
          <w:tcPr>
            <w:tcW w:w="10632" w:type="dxa"/>
            <w:gridSpan w:val="4"/>
          </w:tcPr>
          <w:p w:rsidR="00073343" w:rsidRDefault="00BD4944" w:rsidP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1EDA66" wp14:editId="58AD3FB0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49530</wp:posOffset>
                      </wp:positionV>
                      <wp:extent cx="295275" cy="219075"/>
                      <wp:effectExtent l="0" t="0" r="28575" b="28575"/>
                      <wp:wrapNone/>
                      <wp:docPr id="3" name="Rektange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3" o:spid="_x0000_s1026" style="position:absolute;margin-left:6.45pt;margin-top:3.9pt;width:23.2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" fillcolor="white [3201]" strokecolor="#4bacc6 [3208]" strokeweight="2pt"/>
                  </w:pict>
                </mc:Fallback>
              </mc:AlternateContent>
            </w:r>
            <w:r w:rsidR="0007334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</w:t>
            </w:r>
            <w:r w:rsidR="00073343" w:rsidRPr="005E6FF2">
              <w:rPr>
                <w:rFonts w:ascii="Times New Roman" w:hAnsi="Times New Roman" w:cs="Times New Roman"/>
                <w:sz w:val="16"/>
                <w:szCs w:val="16"/>
              </w:rPr>
              <w:t>Jeg trenger særskilt tilrettelegging av prøven og legger ved egen søknad med uttalelse fra sakkyndig person</w:t>
            </w:r>
            <w:proofErr w:type="gramStart"/>
            <w:r w:rsidR="00073343" w:rsidRPr="005E6FF2">
              <w:rPr>
                <w:rFonts w:ascii="Times New Roman" w:hAnsi="Times New Roman" w:cs="Times New Roman"/>
                <w:sz w:val="16"/>
                <w:szCs w:val="16"/>
              </w:rPr>
              <w:t xml:space="preserve"> (PPT, lege,</w:t>
            </w:r>
            <w:proofErr w:type="gramEnd"/>
            <w:r w:rsidR="00073343" w:rsidRPr="005E6FF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073343" w:rsidRDefault="00073343" w:rsidP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fysioterapeut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e.l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).                                        </w:t>
            </w:r>
          </w:p>
          <w:p w:rsidR="00073343" w:rsidRPr="005E6FF2" w:rsidRDefault="00073343" w:rsidP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73343" w:rsidRPr="005E6FF2" w:rsidTr="009D7046">
        <w:tc>
          <w:tcPr>
            <w:tcW w:w="5245" w:type="dxa"/>
            <w:gridSpan w:val="2"/>
            <w:shd w:val="clear" w:color="auto" w:fill="D9D9D9" w:themeFill="background1" w:themeFillShade="D9"/>
          </w:tcPr>
          <w:p w:rsidR="00073343" w:rsidRDefault="000733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3343">
              <w:rPr>
                <w:rFonts w:ascii="Times New Roman" w:hAnsi="Times New Roman" w:cs="Times New Roman"/>
                <w:b/>
                <w:sz w:val="20"/>
                <w:szCs w:val="20"/>
              </w:rPr>
              <w:t>Sted og dato</w:t>
            </w:r>
          </w:p>
          <w:p w:rsidR="0089226A" w:rsidRPr="00073343" w:rsidRDefault="008922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387" w:type="dxa"/>
            <w:gridSpan w:val="2"/>
            <w:shd w:val="clear" w:color="auto" w:fill="D9D9D9" w:themeFill="background1" w:themeFillShade="D9"/>
          </w:tcPr>
          <w:p w:rsidR="00073343" w:rsidRPr="00073343" w:rsidRDefault="000733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3343">
              <w:rPr>
                <w:rFonts w:ascii="Times New Roman" w:hAnsi="Times New Roman" w:cs="Times New Roman"/>
                <w:b/>
                <w:sz w:val="20"/>
                <w:szCs w:val="20"/>
              </w:rPr>
              <w:t>Underskrift</w:t>
            </w:r>
          </w:p>
        </w:tc>
      </w:tr>
      <w:tr w:rsidR="00073343" w:rsidRPr="005E6FF2" w:rsidTr="009D7046">
        <w:tc>
          <w:tcPr>
            <w:tcW w:w="5245" w:type="dxa"/>
            <w:gridSpan w:val="2"/>
            <w:shd w:val="clear" w:color="auto" w:fill="auto"/>
          </w:tcPr>
          <w:p w:rsidR="00073343" w:rsidRDefault="00073343" w:rsidP="00337A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9226A" w:rsidRPr="00073343" w:rsidRDefault="0089226A" w:rsidP="00337A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387" w:type="dxa"/>
            <w:gridSpan w:val="2"/>
            <w:shd w:val="clear" w:color="auto" w:fill="auto"/>
          </w:tcPr>
          <w:p w:rsidR="00073343" w:rsidRPr="00073343" w:rsidRDefault="000733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73343" w:rsidRPr="005E6FF2" w:rsidTr="009A3E8D">
        <w:tc>
          <w:tcPr>
            <w:tcW w:w="10632" w:type="dxa"/>
            <w:gridSpan w:val="4"/>
          </w:tcPr>
          <w:p w:rsidR="009A3E8D" w:rsidRPr="005E6FF2" w:rsidRDefault="00073343" w:rsidP="004D6B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Bedriften skriver under for lærling</w:t>
            </w:r>
            <w:r w:rsidR="00A36B18">
              <w:rPr>
                <w:rFonts w:ascii="Times New Roman" w:hAnsi="Times New Roman" w:cs="Times New Roman"/>
                <w:sz w:val="16"/>
                <w:szCs w:val="16"/>
              </w:rPr>
              <w:t>/lærekandidat.</w:t>
            </w:r>
            <w:bookmarkStart w:id="0" w:name="_GoBack"/>
            <w:bookmarkEnd w:id="0"/>
            <w:r w:rsidRPr="005E6FF2">
              <w:rPr>
                <w:rFonts w:ascii="Times New Roman" w:hAnsi="Times New Roman" w:cs="Times New Roman"/>
                <w:sz w:val="16"/>
                <w:szCs w:val="16"/>
              </w:rPr>
              <w:t xml:space="preserve"> Skolen skriver under for elev. Praksiskandidater skriver under selv, og bekrefter riktigheten av opplysningene.</w:t>
            </w:r>
          </w:p>
        </w:tc>
      </w:tr>
      <w:tr w:rsidR="00073343" w:rsidRPr="005E6FF2" w:rsidTr="009A3E8D">
        <w:tc>
          <w:tcPr>
            <w:tcW w:w="10632" w:type="dxa"/>
            <w:gridSpan w:val="4"/>
            <w:shd w:val="clear" w:color="auto" w:fill="D9D9D9" w:themeFill="background1" w:themeFillShade="D9"/>
          </w:tcPr>
          <w:p w:rsidR="00073343" w:rsidRDefault="000733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3343">
              <w:rPr>
                <w:rFonts w:ascii="Times New Roman" w:hAnsi="Times New Roman" w:cs="Times New Roman"/>
                <w:b/>
                <w:sz w:val="20"/>
                <w:szCs w:val="20"/>
              </w:rPr>
              <w:t>For Telemark fylkeskommune fagopplæring</w:t>
            </w:r>
          </w:p>
          <w:p w:rsidR="0089226A" w:rsidRPr="00073343" w:rsidRDefault="008922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73343" w:rsidRPr="005E6FF2" w:rsidTr="00884AED">
        <w:tc>
          <w:tcPr>
            <w:tcW w:w="2303" w:type="dxa"/>
            <w:shd w:val="clear" w:color="auto" w:fill="F2F2F2" w:themeFill="background1" w:themeFillShade="F2"/>
          </w:tcPr>
          <w:p w:rsidR="00073343" w:rsidRDefault="00073343" w:rsidP="00E174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Mottatt dato</w:t>
            </w:r>
          </w:p>
          <w:p w:rsidR="00E1749C" w:rsidRDefault="00E1749C" w:rsidP="00E174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1749C" w:rsidRPr="005E6FF2" w:rsidRDefault="00E1749C" w:rsidP="00E1749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42" w:type="dxa"/>
            <w:shd w:val="clear" w:color="auto" w:fill="F2F2F2" w:themeFill="background1" w:themeFillShade="F2"/>
          </w:tcPr>
          <w:p w:rsidR="00073343" w:rsidRPr="005E6FF2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Godkjent dato</w:t>
            </w:r>
          </w:p>
        </w:tc>
        <w:tc>
          <w:tcPr>
            <w:tcW w:w="1664" w:type="dxa"/>
            <w:shd w:val="clear" w:color="auto" w:fill="F2F2F2" w:themeFill="background1" w:themeFillShade="F2"/>
          </w:tcPr>
          <w:p w:rsidR="00073343" w:rsidRPr="005E6FF2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Sendt nemnd</w:t>
            </w:r>
          </w:p>
        </w:tc>
        <w:tc>
          <w:tcPr>
            <w:tcW w:w="3723" w:type="dxa"/>
            <w:vMerge w:val="restart"/>
            <w:shd w:val="clear" w:color="auto" w:fill="F2F2F2" w:themeFill="background1" w:themeFillShade="F2"/>
          </w:tcPr>
          <w:p w:rsidR="00073343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Stempel</w:t>
            </w:r>
          </w:p>
          <w:p w:rsidR="009A3E8D" w:rsidRDefault="009A3E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A3E8D" w:rsidRDefault="009A3E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A3E8D" w:rsidRDefault="009A3E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A3E8D" w:rsidRDefault="009A3E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A3E8D" w:rsidRDefault="009A3E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A3E8D" w:rsidRPr="005E6FF2" w:rsidRDefault="009A3E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25ED6" w:rsidRPr="005E6FF2" w:rsidTr="00884AED">
        <w:tc>
          <w:tcPr>
            <w:tcW w:w="6909" w:type="dxa"/>
            <w:gridSpan w:val="3"/>
            <w:shd w:val="clear" w:color="auto" w:fill="F2F2F2" w:themeFill="background1" w:themeFillShade="F2"/>
          </w:tcPr>
          <w:p w:rsidR="00F25ED6" w:rsidRDefault="00F25ED6" w:rsidP="005E6F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Manglende teori:</w:t>
            </w:r>
          </w:p>
          <w:p w:rsidR="00F25ED6" w:rsidRDefault="00F25ED6" w:rsidP="005E6F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25ED6" w:rsidRPr="005E6FF2" w:rsidRDefault="00F25ED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23" w:type="dxa"/>
            <w:vMerge/>
            <w:shd w:val="clear" w:color="auto" w:fill="F2F2F2" w:themeFill="background1" w:themeFillShade="F2"/>
          </w:tcPr>
          <w:p w:rsidR="00F25ED6" w:rsidRPr="005E6FF2" w:rsidRDefault="00F25ED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73343" w:rsidRPr="005E6FF2" w:rsidTr="00884AED">
        <w:tc>
          <w:tcPr>
            <w:tcW w:w="2303" w:type="dxa"/>
            <w:shd w:val="clear" w:color="auto" w:fill="F2F2F2" w:themeFill="background1" w:themeFillShade="F2"/>
          </w:tcPr>
          <w:p w:rsidR="00073343" w:rsidRDefault="00073343" w:rsidP="005E6F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Prøvenemnd</w:t>
            </w:r>
          </w:p>
          <w:p w:rsidR="00E1749C" w:rsidRDefault="00E1749C" w:rsidP="005E6F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73343" w:rsidRPr="005E6FF2" w:rsidRDefault="00073343" w:rsidP="005E6F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6" w:type="dxa"/>
            <w:gridSpan w:val="2"/>
            <w:shd w:val="clear" w:color="auto" w:fill="F2F2F2" w:themeFill="background1" w:themeFillShade="F2"/>
          </w:tcPr>
          <w:p w:rsidR="00073343" w:rsidRPr="005E6FF2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E6FF2">
              <w:rPr>
                <w:rFonts w:ascii="Times New Roman" w:hAnsi="Times New Roman" w:cs="Times New Roman"/>
                <w:sz w:val="16"/>
                <w:szCs w:val="16"/>
              </w:rPr>
              <w:t>Saksbehandler</w:t>
            </w:r>
          </w:p>
        </w:tc>
        <w:tc>
          <w:tcPr>
            <w:tcW w:w="3723" w:type="dxa"/>
            <w:vMerge/>
            <w:shd w:val="clear" w:color="auto" w:fill="F2F2F2" w:themeFill="background1" w:themeFillShade="F2"/>
          </w:tcPr>
          <w:p w:rsidR="00073343" w:rsidRPr="005E6FF2" w:rsidRDefault="0007334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73343" w:rsidRDefault="0089226A" w:rsidP="0089226A">
      <w:pPr>
        <w:jc w:val="center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9226A">
        <w:rPr>
          <w:rFonts w:ascii="Times New Roman" w:hAnsi="Times New Roman" w:cs="Times New Roman"/>
          <w:b/>
          <w:sz w:val="16"/>
          <w:szCs w:val="16"/>
        </w:rPr>
        <w:t xml:space="preserve">Telemark fylkeskommune fagopplæring, Postboks 2844, 3702 Skien. </w:t>
      </w:r>
      <w:proofErr w:type="spellStart"/>
      <w:proofErr w:type="gramStart"/>
      <w:r w:rsidRPr="0089226A">
        <w:rPr>
          <w:rFonts w:ascii="Times New Roman" w:hAnsi="Times New Roman" w:cs="Times New Roman"/>
          <w:b/>
          <w:sz w:val="16"/>
          <w:szCs w:val="16"/>
          <w:lang w:val="en-US"/>
        </w:rPr>
        <w:t>Tlf</w:t>
      </w:r>
      <w:proofErr w:type="spellEnd"/>
      <w:r w:rsidRPr="0089226A">
        <w:rPr>
          <w:rFonts w:ascii="Times New Roman" w:hAnsi="Times New Roman" w:cs="Times New Roman"/>
          <w:b/>
          <w:sz w:val="16"/>
          <w:szCs w:val="16"/>
          <w:lang w:val="en-US"/>
        </w:rPr>
        <w:t>. 35 91 70 00.</w:t>
      </w:r>
      <w:proofErr w:type="gramEnd"/>
      <w:r w:rsidRPr="0089226A">
        <w:rPr>
          <w:rFonts w:ascii="Times New Roman" w:hAnsi="Times New Roman" w:cs="Times New Roman"/>
          <w:b/>
          <w:sz w:val="16"/>
          <w:szCs w:val="16"/>
          <w:lang w:val="en-US"/>
        </w:rPr>
        <w:t xml:space="preserve"> E-mail: </w:t>
      </w:r>
      <w:hyperlink r:id="rId8" w:history="1">
        <w:r w:rsidR="00337AF5" w:rsidRPr="00E77D97">
          <w:rPr>
            <w:rStyle w:val="Hyperkobling"/>
            <w:rFonts w:ascii="Times New Roman" w:hAnsi="Times New Roman" w:cs="Times New Roman"/>
            <w:b/>
            <w:sz w:val="16"/>
            <w:szCs w:val="16"/>
            <w:lang w:val="en-US"/>
          </w:rPr>
          <w:t>post.opplaring@t-fk.no</w:t>
        </w:r>
      </w:hyperlink>
    </w:p>
    <w:p w:rsidR="00337AF5" w:rsidRDefault="00F25ED6" w:rsidP="0089226A">
      <w:pPr>
        <w:jc w:val="center"/>
        <w:rPr>
          <w:rFonts w:ascii="Times New Roman" w:hAnsi="Times New Roman" w:cs="Times New Roman"/>
          <w:b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nb-NO"/>
        </w:rPr>
        <w:lastRenderedPageBreak/>
        <w:drawing>
          <wp:anchor distT="0" distB="0" distL="114300" distR="114300" simplePos="0" relativeHeight="251659264" behindDoc="0" locked="0" layoutInCell="1" allowOverlap="1" wp14:anchorId="52E6F60C" wp14:editId="017A0BFF">
            <wp:simplePos x="0" y="0"/>
            <wp:positionH relativeFrom="margin">
              <wp:posOffset>-385445</wp:posOffset>
            </wp:positionH>
            <wp:positionV relativeFrom="margin">
              <wp:posOffset>-594360</wp:posOffset>
            </wp:positionV>
            <wp:extent cx="638175" cy="1276985"/>
            <wp:effectExtent l="0" t="0" r="9525" b="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7AF5" w:rsidRPr="00BD4944" w:rsidRDefault="001619EE" w:rsidP="001619EE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</w:t>
      </w:r>
      <w:r w:rsidRPr="00BD494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F25ED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</w:t>
      </w:r>
      <w:proofErr w:type="spellStart"/>
      <w:r w:rsidR="00337AF5" w:rsidRPr="00BD4944">
        <w:rPr>
          <w:rFonts w:ascii="Times New Roman" w:hAnsi="Times New Roman" w:cs="Times New Roman"/>
          <w:b/>
          <w:sz w:val="36"/>
          <w:szCs w:val="36"/>
          <w:lang w:val="en-US"/>
        </w:rPr>
        <w:t>Prøveprotokoll</w:t>
      </w:r>
      <w:proofErr w:type="spellEnd"/>
    </w:p>
    <w:p w:rsidR="00337AF5" w:rsidRDefault="00337AF5" w:rsidP="00337AF5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tbl>
      <w:tblPr>
        <w:tblStyle w:val="Tabellrutenett"/>
        <w:tblW w:w="10632" w:type="dxa"/>
        <w:tblInd w:w="-601" w:type="dxa"/>
        <w:tblLook w:val="04A0" w:firstRow="1" w:lastRow="0" w:firstColumn="1" w:lastColumn="0" w:noHBand="0" w:noVBand="1"/>
      </w:tblPr>
      <w:tblGrid>
        <w:gridCol w:w="5207"/>
        <w:gridCol w:w="5425"/>
      </w:tblGrid>
      <w:tr w:rsidR="000D3CE2" w:rsidRPr="00337AF5" w:rsidTr="00BD4944">
        <w:tc>
          <w:tcPr>
            <w:tcW w:w="10632" w:type="dxa"/>
            <w:gridSpan w:val="2"/>
            <w:shd w:val="clear" w:color="auto" w:fill="D9D9D9" w:themeFill="background1" w:themeFillShade="D9"/>
          </w:tcPr>
          <w:p w:rsidR="000D3CE2" w:rsidRDefault="000D3CE2" w:rsidP="00337A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3CE2">
              <w:rPr>
                <w:rFonts w:ascii="Times New Roman" w:hAnsi="Times New Roman" w:cs="Times New Roman"/>
                <w:b/>
                <w:sz w:val="20"/>
                <w:szCs w:val="20"/>
              </w:rPr>
              <w:t>Praktisk del av fag-/svenneprøve</w:t>
            </w:r>
            <w:r w:rsidR="00A36B18">
              <w:rPr>
                <w:rFonts w:ascii="Times New Roman" w:hAnsi="Times New Roman" w:cs="Times New Roman"/>
                <w:b/>
                <w:sz w:val="20"/>
                <w:szCs w:val="20"/>
              </w:rPr>
              <w:t>/kompetanseprøve</w:t>
            </w:r>
          </w:p>
          <w:p w:rsidR="000D3CE2" w:rsidRPr="000D3CE2" w:rsidRDefault="000D3CE2" w:rsidP="00337A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D3CE2" w:rsidRPr="00337AF5" w:rsidTr="00BD4944">
        <w:tc>
          <w:tcPr>
            <w:tcW w:w="5207" w:type="dxa"/>
          </w:tcPr>
          <w:p w:rsidR="000D3CE2" w:rsidRDefault="00F25ED6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Kandidatens e</w:t>
            </w:r>
            <w:r w:rsidR="000D3CE2">
              <w:rPr>
                <w:rFonts w:ascii="Times New Roman" w:hAnsi="Times New Roman" w:cs="Times New Roman"/>
                <w:sz w:val="16"/>
                <w:szCs w:val="16"/>
              </w:rPr>
              <w:t>tternavn og fornavn</w:t>
            </w:r>
          </w:p>
          <w:p w:rsidR="000D3CE2" w:rsidRDefault="000D3CE2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619EE" w:rsidRPr="00337AF5" w:rsidRDefault="001619EE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25" w:type="dxa"/>
          </w:tcPr>
          <w:p w:rsidR="000D3CE2" w:rsidRPr="00337AF5" w:rsidRDefault="000D3CE2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7AF5">
              <w:rPr>
                <w:rFonts w:ascii="Times New Roman" w:hAnsi="Times New Roman" w:cs="Times New Roman"/>
                <w:sz w:val="16"/>
                <w:szCs w:val="16"/>
              </w:rPr>
              <w:t>Pers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onnummer (11 siffer)</w:t>
            </w:r>
          </w:p>
        </w:tc>
      </w:tr>
      <w:tr w:rsidR="000D3CE2" w:rsidRPr="00337AF5" w:rsidTr="00BD4944">
        <w:tc>
          <w:tcPr>
            <w:tcW w:w="5207" w:type="dxa"/>
          </w:tcPr>
          <w:p w:rsidR="000D3CE2" w:rsidRDefault="000D3CE2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Fagnavn</w:t>
            </w:r>
            <w:proofErr w:type="spellEnd"/>
          </w:p>
          <w:p w:rsidR="000D3CE2" w:rsidRDefault="000D3CE2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619EE" w:rsidRPr="00337AF5" w:rsidRDefault="001619EE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25" w:type="dxa"/>
          </w:tcPr>
          <w:p w:rsidR="000D3CE2" w:rsidRPr="00337AF5" w:rsidRDefault="000D3CE2" w:rsidP="001619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Prøvest</w:t>
            </w:r>
            <w:r w:rsidR="001619EE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d/prøvestasjon</w:t>
            </w:r>
          </w:p>
        </w:tc>
      </w:tr>
      <w:tr w:rsidR="000D3CE2" w:rsidRPr="00337AF5" w:rsidTr="00BD4944">
        <w:tc>
          <w:tcPr>
            <w:tcW w:w="10632" w:type="dxa"/>
            <w:gridSpan w:val="2"/>
          </w:tcPr>
          <w:p w:rsidR="000D3CE2" w:rsidRDefault="000D3CE2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Kandidaten kan ikke motta hjelp utover det som eventuelt er fastsatt i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§3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-64i Forskrift i opplæringsloven. Til å påse dette når prøvenemnda ikke kan være tilstede, har bedriften i samråd med tilsynsrepresentant og nemnda oppnevnt følgende person (er) til å følge opp dette:</w:t>
            </w:r>
          </w:p>
          <w:p w:rsidR="000D3CE2" w:rsidRDefault="000D3CE2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D3CE2" w:rsidRDefault="000D3CE2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D3CE2" w:rsidRDefault="000D3CE2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______________________________________________________________________________________________________________</w:t>
            </w:r>
          </w:p>
          <w:p w:rsidR="000D3CE2" w:rsidRDefault="000D3CE2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619EE" w:rsidRPr="00337AF5" w:rsidRDefault="001619EE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3CE2" w:rsidRPr="00337AF5" w:rsidTr="00BD4944">
        <w:tc>
          <w:tcPr>
            <w:tcW w:w="10632" w:type="dxa"/>
            <w:gridSpan w:val="2"/>
            <w:shd w:val="clear" w:color="auto" w:fill="D9D9D9" w:themeFill="background1" w:themeFillShade="D9"/>
          </w:tcPr>
          <w:p w:rsidR="000D3CE2" w:rsidRPr="00843EED" w:rsidRDefault="000D3CE2" w:rsidP="00337A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EED">
              <w:rPr>
                <w:rFonts w:ascii="Times New Roman" w:hAnsi="Times New Roman" w:cs="Times New Roman"/>
                <w:b/>
                <w:sz w:val="24"/>
                <w:szCs w:val="24"/>
              </w:rPr>
              <w:t>Resultat</w:t>
            </w:r>
          </w:p>
          <w:p w:rsidR="000D3CE2" w:rsidRPr="000D3CE2" w:rsidRDefault="000D3CE2" w:rsidP="00337A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D3CE2" w:rsidRPr="00337AF5" w:rsidTr="00BD4944">
        <w:tc>
          <w:tcPr>
            <w:tcW w:w="10632" w:type="dxa"/>
            <w:gridSpan w:val="2"/>
          </w:tcPr>
          <w:p w:rsidR="000D3CE2" w:rsidRPr="000D3CE2" w:rsidRDefault="000D3CE2" w:rsidP="00337A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3CE2">
              <w:rPr>
                <w:rFonts w:ascii="Times New Roman" w:hAnsi="Times New Roman" w:cs="Times New Roman"/>
                <w:sz w:val="20"/>
                <w:szCs w:val="20"/>
              </w:rPr>
              <w:t>Prøvenemnda har funnet å bedømme den praktiske del av fag-/svenneprøven</w:t>
            </w:r>
            <w:r w:rsidR="00A36B18">
              <w:rPr>
                <w:rFonts w:ascii="Times New Roman" w:hAnsi="Times New Roman" w:cs="Times New Roman"/>
                <w:sz w:val="20"/>
                <w:szCs w:val="20"/>
              </w:rPr>
              <w:t>/kompetanseprøven</w:t>
            </w:r>
            <w:r w:rsidRPr="000D3CE2">
              <w:rPr>
                <w:rFonts w:ascii="Times New Roman" w:hAnsi="Times New Roman" w:cs="Times New Roman"/>
                <w:sz w:val="20"/>
                <w:szCs w:val="20"/>
              </w:rPr>
              <w:t xml:space="preserve"> slik:</w:t>
            </w:r>
          </w:p>
          <w:p w:rsidR="000D3CE2" w:rsidRDefault="000D3CE2" w:rsidP="00337AF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(Det skal bare nyttes karakterene: </w:t>
            </w:r>
            <w:r w:rsidRPr="000D3CE2">
              <w:rPr>
                <w:rFonts w:ascii="Times New Roman" w:hAnsi="Times New Roman" w:cs="Times New Roman"/>
                <w:b/>
                <w:sz w:val="16"/>
                <w:szCs w:val="16"/>
              </w:rPr>
              <w:t>Bestått meget godt – Bestått – Ikke bestått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  <w:p w:rsidR="000D3CE2" w:rsidRPr="00337AF5" w:rsidRDefault="000D3CE2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47AE6" w:rsidRPr="00337AF5" w:rsidTr="00423B0F">
        <w:tc>
          <w:tcPr>
            <w:tcW w:w="5207" w:type="dxa"/>
            <w:shd w:val="clear" w:color="auto" w:fill="auto"/>
          </w:tcPr>
          <w:p w:rsidR="00747AE6" w:rsidRPr="00843EED" w:rsidRDefault="00747AE6" w:rsidP="00337A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A82B49" wp14:editId="55916CBB">
                      <wp:simplePos x="0" y="0"/>
                      <wp:positionH relativeFrom="column">
                        <wp:posOffset>2701290</wp:posOffset>
                      </wp:positionH>
                      <wp:positionV relativeFrom="paragraph">
                        <wp:posOffset>73660</wp:posOffset>
                      </wp:positionV>
                      <wp:extent cx="390525" cy="333375"/>
                      <wp:effectExtent l="0" t="0" r="28575" b="28575"/>
                      <wp:wrapNone/>
                      <wp:docPr id="4" name="Rektange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ktangel 4" o:spid="_x0000_s1026" style="position:absolute;margin-left:212.7pt;margin-top:5.8pt;width:30.7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" fillcolor="white [3201]" strokecolor="#4bacc6 [3208]" strokeweight="2pt"/>
                  </w:pict>
                </mc:Fallback>
              </mc:AlternateContent>
            </w:r>
            <w:r w:rsidRPr="00843EED">
              <w:rPr>
                <w:rFonts w:ascii="Times New Roman" w:hAnsi="Times New Roman" w:cs="Times New Roman"/>
                <w:b/>
                <w:sz w:val="24"/>
                <w:szCs w:val="24"/>
              </w:rPr>
              <w:t>Bestått meget godt</w:t>
            </w:r>
          </w:p>
          <w:p w:rsidR="00747AE6" w:rsidRPr="000D3CE2" w:rsidRDefault="00747AE6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25" w:type="dxa"/>
            <w:shd w:val="clear" w:color="auto" w:fill="auto"/>
          </w:tcPr>
          <w:p w:rsidR="00747AE6" w:rsidRDefault="00747AE6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Vurderingskriterier skal vedlegges</w:t>
            </w:r>
          </w:p>
          <w:p w:rsidR="00747AE6" w:rsidRDefault="00747AE6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47AE6" w:rsidRDefault="00747AE6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47AE6" w:rsidRPr="000D3CE2" w:rsidRDefault="00747AE6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47AE6" w:rsidRPr="00337AF5" w:rsidTr="00423B0F">
        <w:tc>
          <w:tcPr>
            <w:tcW w:w="5207" w:type="dxa"/>
          </w:tcPr>
          <w:p w:rsidR="00747AE6" w:rsidRDefault="00747AE6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051A46" wp14:editId="29CDCF31">
                      <wp:simplePos x="0" y="0"/>
                      <wp:positionH relativeFrom="column">
                        <wp:posOffset>2701290</wp:posOffset>
                      </wp:positionH>
                      <wp:positionV relativeFrom="paragraph">
                        <wp:posOffset>47625</wp:posOffset>
                      </wp:positionV>
                      <wp:extent cx="390525" cy="333375"/>
                      <wp:effectExtent l="0" t="0" r="28575" b="28575"/>
                      <wp:wrapNone/>
                      <wp:docPr id="5" name="Rektange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333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BACC6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ktangel 5" o:spid="_x0000_s1026" style="position:absolute;margin-left:212.7pt;margin-top:3.75pt;width:30.7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" fillcolor="window" strokecolor="#4bacc6" strokeweight="2pt"/>
                  </w:pict>
                </mc:Fallback>
              </mc:AlternateContent>
            </w:r>
            <w:r w:rsidRPr="00843EED">
              <w:rPr>
                <w:rFonts w:ascii="Times New Roman" w:hAnsi="Times New Roman" w:cs="Times New Roman"/>
                <w:b/>
                <w:sz w:val="24"/>
                <w:szCs w:val="24"/>
              </w:rPr>
              <w:t>Bestått</w:t>
            </w:r>
          </w:p>
        </w:tc>
        <w:tc>
          <w:tcPr>
            <w:tcW w:w="5425" w:type="dxa"/>
          </w:tcPr>
          <w:p w:rsidR="00747AE6" w:rsidRDefault="00747AE6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Vurderingskriterier skal vedlegges</w:t>
            </w:r>
          </w:p>
          <w:p w:rsidR="00747AE6" w:rsidRDefault="00747AE6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47AE6" w:rsidRDefault="00747AE6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47AE6" w:rsidRDefault="00747AE6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47AE6" w:rsidRPr="00337AF5" w:rsidTr="00423B0F">
        <w:tc>
          <w:tcPr>
            <w:tcW w:w="5207" w:type="dxa"/>
          </w:tcPr>
          <w:p w:rsidR="00747AE6" w:rsidRDefault="00747AE6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7924385" wp14:editId="2135326A">
                      <wp:simplePos x="0" y="0"/>
                      <wp:positionH relativeFrom="column">
                        <wp:posOffset>2701290</wp:posOffset>
                      </wp:positionH>
                      <wp:positionV relativeFrom="paragraph">
                        <wp:posOffset>60325</wp:posOffset>
                      </wp:positionV>
                      <wp:extent cx="390525" cy="333375"/>
                      <wp:effectExtent l="0" t="0" r="28575" b="28575"/>
                      <wp:wrapNone/>
                      <wp:docPr id="6" name="Rektange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333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BACC6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ktangel 6" o:spid="_x0000_s1026" style="position:absolute;margin-left:212.7pt;margin-top:4.75pt;width:30.7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" fillcolor="window" strokecolor="#4bacc6" strokeweight="2pt"/>
                  </w:pict>
                </mc:Fallback>
              </mc:AlternateContent>
            </w:r>
            <w:r w:rsidRPr="00843EED">
              <w:rPr>
                <w:rFonts w:ascii="Times New Roman" w:hAnsi="Times New Roman" w:cs="Times New Roman"/>
                <w:b/>
                <w:sz w:val="24"/>
                <w:szCs w:val="24"/>
              </w:rPr>
              <w:t>Ikke bestått</w:t>
            </w:r>
          </w:p>
        </w:tc>
        <w:tc>
          <w:tcPr>
            <w:tcW w:w="5425" w:type="dxa"/>
          </w:tcPr>
          <w:p w:rsidR="00747AE6" w:rsidRDefault="00747AE6" w:rsidP="00843E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3CE2">
              <w:rPr>
                <w:rFonts w:ascii="Times New Roman" w:hAnsi="Times New Roman" w:cs="Times New Roman"/>
                <w:b/>
                <w:sz w:val="16"/>
                <w:szCs w:val="16"/>
              </w:rPr>
              <w:t>OBS!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Ved </w:t>
            </w:r>
            <w:r w:rsidRPr="000D3CE2">
              <w:rPr>
                <w:rFonts w:ascii="Times New Roman" w:hAnsi="Times New Roman" w:cs="Times New Roman"/>
                <w:b/>
                <w:sz w:val="16"/>
                <w:szCs w:val="16"/>
              </w:rPr>
              <w:t>Ikke beståt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 prøve skal følgende dokumenter returneres til TFK Fagopplæring: Tilleggsprotokoll (begrunnelse for resultat), vurderingsskjema, oppgavetekst, kandidatens planleggings- og dokumentasjonsdel, evt. Bilder og prøvestykke).</w:t>
            </w:r>
            <w:r w:rsidR="004D6B14">
              <w:rPr>
                <w:rFonts w:ascii="Times New Roman" w:hAnsi="Times New Roman" w:cs="Times New Roman"/>
                <w:sz w:val="16"/>
                <w:szCs w:val="16"/>
              </w:rPr>
              <w:t xml:space="preserve"> Disse må signeres av prøvenemnda.</w:t>
            </w:r>
          </w:p>
        </w:tc>
      </w:tr>
      <w:tr w:rsidR="00F25ED6" w:rsidRPr="00337AF5" w:rsidTr="00F25ED6">
        <w:tc>
          <w:tcPr>
            <w:tcW w:w="5207" w:type="dxa"/>
          </w:tcPr>
          <w:p w:rsidR="00F25ED6" w:rsidRDefault="00F25ED6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Prøvenemndsleders navn:</w:t>
            </w:r>
          </w:p>
          <w:p w:rsidR="00F25ED6" w:rsidRDefault="00F25ED6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25" w:type="dxa"/>
          </w:tcPr>
          <w:p w:rsidR="00F25ED6" w:rsidRDefault="00F25ED6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Underskrift:</w:t>
            </w:r>
          </w:p>
          <w:p w:rsidR="00F25ED6" w:rsidRDefault="00F25ED6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25ED6" w:rsidRPr="00337AF5" w:rsidRDefault="00F25ED6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25ED6" w:rsidRPr="00337AF5" w:rsidTr="00F25ED6">
        <w:tc>
          <w:tcPr>
            <w:tcW w:w="5207" w:type="dxa"/>
          </w:tcPr>
          <w:p w:rsidR="00F25ED6" w:rsidRDefault="00F25ED6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Prøvenemndsmedlems navn:</w:t>
            </w:r>
          </w:p>
          <w:p w:rsidR="00F25ED6" w:rsidRDefault="00F25ED6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25" w:type="dxa"/>
          </w:tcPr>
          <w:p w:rsidR="00F25ED6" w:rsidRDefault="00F25ED6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Underskrift:</w:t>
            </w:r>
          </w:p>
          <w:p w:rsidR="00F25ED6" w:rsidRDefault="00F25ED6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25ED6" w:rsidRPr="00337AF5" w:rsidRDefault="00F25ED6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B7C5F" w:rsidRPr="00337AF5" w:rsidTr="006B7C5F">
        <w:tc>
          <w:tcPr>
            <w:tcW w:w="5207" w:type="dxa"/>
          </w:tcPr>
          <w:p w:rsidR="006B7C5F" w:rsidRPr="00843EED" w:rsidRDefault="006B7C5F" w:rsidP="000D3C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Prøvestart dato:</w:t>
            </w:r>
          </w:p>
        </w:tc>
        <w:tc>
          <w:tcPr>
            <w:tcW w:w="5425" w:type="dxa"/>
          </w:tcPr>
          <w:p w:rsidR="006B7C5F" w:rsidRDefault="006B7C5F" w:rsidP="000D3C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Prøveslutt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dato: </w:t>
            </w:r>
          </w:p>
          <w:p w:rsidR="006B7C5F" w:rsidRDefault="006B7C5F" w:rsidP="000D3C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B7C5F" w:rsidRPr="00843EED" w:rsidRDefault="006B7C5F" w:rsidP="000D3C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3CE2" w:rsidRPr="00337AF5" w:rsidTr="00BD4944">
        <w:tc>
          <w:tcPr>
            <w:tcW w:w="10632" w:type="dxa"/>
            <w:gridSpan w:val="2"/>
          </w:tcPr>
          <w:p w:rsidR="001619EE" w:rsidRPr="00843EED" w:rsidRDefault="00843EED" w:rsidP="000D3C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3EED">
              <w:rPr>
                <w:rFonts w:ascii="Times New Roman" w:hAnsi="Times New Roman" w:cs="Times New Roman"/>
                <w:sz w:val="16"/>
                <w:szCs w:val="16"/>
              </w:rPr>
              <w:t>Sted og dato</w:t>
            </w:r>
          </w:p>
          <w:p w:rsidR="00843EED" w:rsidRDefault="00843EED" w:rsidP="000D3CE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0D3CE2" w:rsidRPr="00337AF5" w:rsidRDefault="000D3CE2" w:rsidP="00843E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3CE2" w:rsidRPr="00337AF5" w:rsidTr="00BD4944">
        <w:tc>
          <w:tcPr>
            <w:tcW w:w="10632" w:type="dxa"/>
            <w:gridSpan w:val="2"/>
            <w:shd w:val="clear" w:color="auto" w:fill="D9D9D9" w:themeFill="background1" w:themeFillShade="D9"/>
          </w:tcPr>
          <w:p w:rsidR="000D3CE2" w:rsidRDefault="000D3CE2" w:rsidP="00337A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3CE2">
              <w:rPr>
                <w:rFonts w:ascii="Times New Roman" w:hAnsi="Times New Roman" w:cs="Times New Roman"/>
                <w:b/>
                <w:sz w:val="20"/>
                <w:szCs w:val="20"/>
              </w:rPr>
              <w:t>For TFK fagopplæring</w:t>
            </w:r>
          </w:p>
          <w:p w:rsidR="000D3CE2" w:rsidRPr="000D3CE2" w:rsidRDefault="000D3CE2" w:rsidP="00337A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D3CE2" w:rsidRPr="00337AF5" w:rsidTr="00884AED">
        <w:tc>
          <w:tcPr>
            <w:tcW w:w="10632" w:type="dxa"/>
            <w:gridSpan w:val="2"/>
            <w:shd w:val="clear" w:color="auto" w:fill="F2F2F2" w:themeFill="background1" w:themeFillShade="F2"/>
          </w:tcPr>
          <w:p w:rsidR="000D3CE2" w:rsidRDefault="000D3CE2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Retur fra prøvenemnda:</w:t>
            </w:r>
          </w:p>
          <w:p w:rsidR="001619EE" w:rsidRDefault="001619EE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D3CE2" w:rsidRPr="00337AF5" w:rsidRDefault="000D3CE2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3CE2" w:rsidRPr="00337AF5" w:rsidTr="00884AED">
        <w:tc>
          <w:tcPr>
            <w:tcW w:w="10632" w:type="dxa"/>
            <w:gridSpan w:val="2"/>
            <w:shd w:val="clear" w:color="auto" w:fill="F2F2F2" w:themeFill="background1" w:themeFillShade="F2"/>
          </w:tcPr>
          <w:p w:rsidR="000D3CE2" w:rsidRDefault="000D3CE2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Merknad:</w:t>
            </w:r>
          </w:p>
          <w:p w:rsidR="00884AED" w:rsidRDefault="00884AED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84AED" w:rsidRDefault="00884AED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D3CE2" w:rsidRDefault="000D3CE2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D3CE2" w:rsidRDefault="000D3CE2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D4944" w:rsidRDefault="00BD4944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D4944" w:rsidRDefault="00BD4944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D3CE2" w:rsidRDefault="000D3CE2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D3CE2" w:rsidRPr="00337AF5" w:rsidRDefault="000D3CE2" w:rsidP="00337A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7AF5" w:rsidRPr="00337AF5" w:rsidRDefault="00337AF5" w:rsidP="00337AF5">
      <w:pPr>
        <w:rPr>
          <w:rFonts w:ascii="Times New Roman" w:hAnsi="Times New Roman" w:cs="Times New Roman"/>
          <w:b/>
          <w:sz w:val="16"/>
          <w:szCs w:val="16"/>
        </w:rPr>
      </w:pPr>
    </w:p>
    <w:p w:rsidR="00CC677E" w:rsidRDefault="00CC677E" w:rsidP="00423B0F">
      <w:pPr>
        <w:rPr>
          <w:rFonts w:ascii="Times New Roman" w:hAnsi="Times New Roman" w:cs="Times New Roman"/>
          <w:b/>
          <w:sz w:val="16"/>
          <w:szCs w:val="16"/>
        </w:rPr>
      </w:pPr>
    </w:p>
    <w:p w:rsidR="00CC677E" w:rsidRDefault="00CC677E" w:rsidP="00423B0F">
      <w:pPr>
        <w:rPr>
          <w:rFonts w:ascii="Times New Roman" w:hAnsi="Times New Roman" w:cs="Times New Roman"/>
          <w:b/>
          <w:sz w:val="16"/>
          <w:szCs w:val="16"/>
        </w:rPr>
      </w:pPr>
    </w:p>
    <w:p w:rsidR="00CC677E" w:rsidRDefault="00CC677E" w:rsidP="00423B0F">
      <w:pPr>
        <w:rPr>
          <w:rFonts w:ascii="Times New Roman" w:hAnsi="Times New Roman" w:cs="Times New Roman"/>
          <w:b/>
          <w:sz w:val="16"/>
          <w:szCs w:val="16"/>
        </w:rPr>
      </w:pPr>
    </w:p>
    <w:p w:rsidR="00CC677E" w:rsidRDefault="00CC677E" w:rsidP="00423B0F">
      <w:pPr>
        <w:rPr>
          <w:rFonts w:ascii="Times New Roman" w:hAnsi="Times New Roman" w:cs="Times New Roman"/>
          <w:b/>
          <w:sz w:val="16"/>
          <w:szCs w:val="16"/>
        </w:rPr>
      </w:pPr>
    </w:p>
    <w:p w:rsidR="0027266D" w:rsidRDefault="0027266D" w:rsidP="00423B0F">
      <w:pPr>
        <w:rPr>
          <w:rFonts w:ascii="Times New Roman" w:hAnsi="Times New Roman" w:cs="Times New Roman"/>
          <w:b/>
          <w:sz w:val="16"/>
          <w:szCs w:val="16"/>
        </w:rPr>
      </w:pPr>
    </w:p>
    <w:p w:rsidR="0027266D" w:rsidRDefault="009C3A9F" w:rsidP="00423B0F">
      <w:pPr>
        <w:rPr>
          <w:rFonts w:ascii="Times New Roman" w:hAnsi="Times New Roman" w:cs="Times New Roman"/>
          <w:b/>
          <w:sz w:val="16"/>
          <w:szCs w:val="16"/>
        </w:rPr>
      </w:pPr>
      <w:r w:rsidRPr="009C3A9F">
        <w:rPr>
          <w:rFonts w:ascii="Times New Roman" w:hAnsi="Times New Roman" w:cs="Times New Roman"/>
          <w:b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12FBFB" wp14:editId="4A59B5D5">
                <wp:simplePos x="0" y="0"/>
                <wp:positionH relativeFrom="column">
                  <wp:posOffset>37465</wp:posOffset>
                </wp:positionH>
                <wp:positionV relativeFrom="paragraph">
                  <wp:posOffset>82550</wp:posOffset>
                </wp:positionV>
                <wp:extent cx="5229225" cy="1403985"/>
                <wp:effectExtent l="0" t="0" r="28575" b="14605"/>
                <wp:wrapNone/>
                <wp:docPr id="1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A9F" w:rsidRPr="009C3A9F" w:rsidRDefault="009C3A9F">
                            <w:pPr>
                              <w:rPr>
                                <w:b/>
                              </w:rPr>
                            </w:pPr>
                            <w:r w:rsidRPr="009C3A9F">
                              <w:rPr>
                                <w:b/>
                              </w:rPr>
                              <w:t>OBS! Denne siden fylles kun ut ved melding til kompetanseprøve for lærekandidater.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.95pt;margin-top:6.5pt;width:411.7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" strokecolor="white [3212]">
                <v:textbox style="mso-fit-shape-to-text:t">
                  <w:txbxContent>
                    <w:p w:rsidR="009C3A9F" w:rsidRPr="009C3A9F" w:rsidRDefault="009C3A9F">
                      <w:pPr>
                        <w:rPr>
                          <w:b/>
                        </w:rPr>
                      </w:pPr>
                      <w:r w:rsidRPr="009C3A9F">
                        <w:rPr>
                          <w:b/>
                        </w:rPr>
                        <w:t>OBS! Denne siden fylles kun ut ved melding til kompetanseprøve for lærekandidater.</w:t>
                      </w:r>
                    </w:p>
                  </w:txbxContent>
                </v:textbox>
              </v:shape>
            </w:pict>
          </mc:Fallback>
        </mc:AlternateContent>
      </w:r>
      <w:r w:rsidR="0027266D">
        <w:rPr>
          <w:rFonts w:ascii="Times New Roman" w:hAnsi="Times New Roman" w:cs="Times New Roman"/>
          <w:b/>
          <w:noProof/>
          <w:sz w:val="32"/>
          <w:szCs w:val="32"/>
          <w:lang w:eastAsia="nb-NO"/>
        </w:rPr>
        <w:drawing>
          <wp:anchor distT="0" distB="0" distL="114300" distR="114300" simplePos="0" relativeHeight="251679744" behindDoc="0" locked="0" layoutInCell="1" allowOverlap="1" wp14:anchorId="5501A6CD" wp14:editId="3B68EB2D">
            <wp:simplePos x="0" y="0"/>
            <wp:positionH relativeFrom="margin">
              <wp:posOffset>-499745</wp:posOffset>
            </wp:positionH>
            <wp:positionV relativeFrom="margin">
              <wp:posOffset>-641985</wp:posOffset>
            </wp:positionV>
            <wp:extent cx="638175" cy="1276985"/>
            <wp:effectExtent l="0" t="0" r="9525" b="0"/>
            <wp:wrapSquare wrapText="bothSides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266D" w:rsidRDefault="0027266D" w:rsidP="00423B0F">
      <w:pPr>
        <w:rPr>
          <w:rFonts w:ascii="Times New Roman" w:hAnsi="Times New Roman" w:cs="Times New Roman"/>
          <w:b/>
          <w:sz w:val="16"/>
          <w:szCs w:val="16"/>
        </w:rPr>
      </w:pPr>
    </w:p>
    <w:p w:rsidR="0027266D" w:rsidRDefault="0027266D" w:rsidP="00423B0F">
      <w:pPr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ellrutenett"/>
        <w:tblW w:w="10632" w:type="dxa"/>
        <w:tblInd w:w="-601" w:type="dxa"/>
        <w:tblLook w:val="04A0" w:firstRow="1" w:lastRow="0" w:firstColumn="1" w:lastColumn="0" w:noHBand="0" w:noVBand="1"/>
      </w:tblPr>
      <w:tblGrid>
        <w:gridCol w:w="10632"/>
      </w:tblGrid>
      <w:tr w:rsidR="0027266D" w:rsidRPr="00207BE6" w:rsidTr="0027266D">
        <w:tc>
          <w:tcPr>
            <w:tcW w:w="10632" w:type="dxa"/>
            <w:shd w:val="clear" w:color="auto" w:fill="D9D9D9" w:themeFill="background1" w:themeFillShade="D9"/>
          </w:tcPr>
          <w:p w:rsidR="0027266D" w:rsidRPr="00207BE6" w:rsidRDefault="0027266D" w:rsidP="008036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BE6">
              <w:rPr>
                <w:rFonts w:ascii="Times New Roman" w:hAnsi="Times New Roman" w:cs="Times New Roman"/>
                <w:b/>
                <w:sz w:val="24"/>
                <w:szCs w:val="24"/>
              </w:rPr>
              <w:t>Følgende moduler/mål/hovedmomenter er gjennomgått:</w:t>
            </w:r>
          </w:p>
          <w:p w:rsidR="0027266D" w:rsidRPr="00207BE6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7266D" w:rsidRPr="00207BE6" w:rsidTr="0027266D">
        <w:tc>
          <w:tcPr>
            <w:tcW w:w="10632" w:type="dxa"/>
          </w:tcPr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Pr="00207BE6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7266D" w:rsidRPr="00207BE6" w:rsidTr="0027266D">
        <w:tc>
          <w:tcPr>
            <w:tcW w:w="10632" w:type="dxa"/>
            <w:shd w:val="clear" w:color="auto" w:fill="D9D9D9" w:themeFill="background1" w:themeFillShade="D9"/>
          </w:tcPr>
          <w:p w:rsidR="0027266D" w:rsidRPr="00207BE6" w:rsidRDefault="0027266D" w:rsidP="008036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BE6">
              <w:rPr>
                <w:rFonts w:ascii="Times New Roman" w:hAnsi="Times New Roman" w:cs="Times New Roman"/>
                <w:b/>
                <w:sz w:val="24"/>
                <w:szCs w:val="24"/>
              </w:rPr>
              <w:t>Forslag til kompetanseprøve:</w:t>
            </w:r>
          </w:p>
          <w:p w:rsidR="0027266D" w:rsidRPr="00207BE6" w:rsidRDefault="0027266D" w:rsidP="0080363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7266D" w:rsidRPr="00207BE6" w:rsidTr="0027266D">
        <w:tc>
          <w:tcPr>
            <w:tcW w:w="10632" w:type="dxa"/>
          </w:tcPr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ab/>
            </w: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7266D" w:rsidRPr="00207BE6" w:rsidRDefault="0027266D" w:rsidP="0080363E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:rsidR="00423B0F" w:rsidRPr="00337AF5" w:rsidRDefault="00423B0F" w:rsidP="00423B0F">
      <w:pPr>
        <w:rPr>
          <w:rFonts w:ascii="Times New Roman" w:hAnsi="Times New Roman" w:cs="Times New Roman"/>
          <w:b/>
          <w:sz w:val="16"/>
          <w:szCs w:val="16"/>
        </w:rPr>
      </w:pPr>
    </w:p>
    <w:sectPr w:rsidR="00423B0F" w:rsidRPr="00337AF5" w:rsidSect="00C50A7E">
      <w:headerReference w:type="default" r:id="rId9"/>
      <w:pgSz w:w="11906" w:h="16838"/>
      <w:pgMar w:top="426" w:right="1417" w:bottom="284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63E" w:rsidRDefault="0080363E" w:rsidP="00F25ED6">
      <w:pPr>
        <w:spacing w:after="0" w:line="240" w:lineRule="auto"/>
      </w:pPr>
      <w:r>
        <w:separator/>
      </w:r>
    </w:p>
  </w:endnote>
  <w:endnote w:type="continuationSeparator" w:id="0">
    <w:p w:rsidR="0080363E" w:rsidRDefault="0080363E" w:rsidP="00F2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63E" w:rsidRDefault="0080363E" w:rsidP="00F25ED6">
      <w:pPr>
        <w:spacing w:after="0" w:line="240" w:lineRule="auto"/>
      </w:pPr>
      <w:r>
        <w:separator/>
      </w:r>
    </w:p>
  </w:footnote>
  <w:footnote w:type="continuationSeparator" w:id="0">
    <w:p w:rsidR="0080363E" w:rsidRDefault="0080363E" w:rsidP="00F25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63E" w:rsidRDefault="0080363E">
    <w:pPr>
      <w:pStyle w:val="Topptekst"/>
      <w:rPr>
        <w:sz w:val="27"/>
        <w:szCs w:val="27"/>
      </w:rPr>
    </w:pPr>
    <w:r>
      <w:rPr>
        <w:sz w:val="27"/>
        <w:szCs w:val="27"/>
      </w:rPr>
      <w:t xml:space="preserve">        TELEMARK FYLKESKOMMUNE</w:t>
    </w:r>
  </w:p>
  <w:p w:rsidR="0080363E" w:rsidRDefault="0080363E">
    <w:pPr>
      <w:pStyle w:val="Topptekst"/>
    </w:pPr>
    <w:r>
      <w:rPr>
        <w:i/>
        <w:iCs/>
        <w:sz w:val="27"/>
        <w:szCs w:val="27"/>
      </w:rPr>
      <w:t xml:space="preserve">        Administrasjonen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FF2"/>
    <w:rsid w:val="00073343"/>
    <w:rsid w:val="000D3CE2"/>
    <w:rsid w:val="000F6F8B"/>
    <w:rsid w:val="001619EE"/>
    <w:rsid w:val="00194A57"/>
    <w:rsid w:val="00264BB9"/>
    <w:rsid w:val="0027266D"/>
    <w:rsid w:val="00274D09"/>
    <w:rsid w:val="00337AF5"/>
    <w:rsid w:val="003933B5"/>
    <w:rsid w:val="003F6145"/>
    <w:rsid w:val="00423B0F"/>
    <w:rsid w:val="004B2629"/>
    <w:rsid w:val="004D6B14"/>
    <w:rsid w:val="00522F76"/>
    <w:rsid w:val="005E6FF2"/>
    <w:rsid w:val="00611990"/>
    <w:rsid w:val="006B7C5F"/>
    <w:rsid w:val="00730A30"/>
    <w:rsid w:val="00747AE6"/>
    <w:rsid w:val="007D447D"/>
    <w:rsid w:val="0080363E"/>
    <w:rsid w:val="00843EED"/>
    <w:rsid w:val="00884AED"/>
    <w:rsid w:val="00891AA2"/>
    <w:rsid w:val="0089226A"/>
    <w:rsid w:val="009A3E8D"/>
    <w:rsid w:val="009C3A9F"/>
    <w:rsid w:val="009D7046"/>
    <w:rsid w:val="009F282B"/>
    <w:rsid w:val="00A36B18"/>
    <w:rsid w:val="00A4211E"/>
    <w:rsid w:val="00B236F6"/>
    <w:rsid w:val="00B27156"/>
    <w:rsid w:val="00BD3B1E"/>
    <w:rsid w:val="00BD4944"/>
    <w:rsid w:val="00BF5180"/>
    <w:rsid w:val="00C50A7E"/>
    <w:rsid w:val="00CC677E"/>
    <w:rsid w:val="00E1749C"/>
    <w:rsid w:val="00F25ED6"/>
    <w:rsid w:val="00F65985"/>
    <w:rsid w:val="00FD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5E6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89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9226A"/>
    <w:rPr>
      <w:rFonts w:ascii="Tahoma" w:hAnsi="Tahoma" w:cs="Tahoma"/>
      <w:sz w:val="16"/>
      <w:szCs w:val="16"/>
    </w:rPr>
  </w:style>
  <w:style w:type="character" w:styleId="Hyperkobling">
    <w:name w:val="Hyperlink"/>
    <w:basedOn w:val="Standardskriftforavsnitt"/>
    <w:uiPriority w:val="99"/>
    <w:unhideWhenUsed/>
    <w:rsid w:val="00337AF5"/>
    <w:rPr>
      <w:color w:val="0000FF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F25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25ED6"/>
  </w:style>
  <w:style w:type="paragraph" w:styleId="Bunntekst">
    <w:name w:val="footer"/>
    <w:basedOn w:val="Normal"/>
    <w:link w:val="BunntekstTegn"/>
    <w:uiPriority w:val="99"/>
    <w:unhideWhenUsed/>
    <w:rsid w:val="00F25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25E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5E6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89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9226A"/>
    <w:rPr>
      <w:rFonts w:ascii="Tahoma" w:hAnsi="Tahoma" w:cs="Tahoma"/>
      <w:sz w:val="16"/>
      <w:szCs w:val="16"/>
    </w:rPr>
  </w:style>
  <w:style w:type="character" w:styleId="Hyperkobling">
    <w:name w:val="Hyperlink"/>
    <w:basedOn w:val="Standardskriftforavsnitt"/>
    <w:uiPriority w:val="99"/>
    <w:unhideWhenUsed/>
    <w:rsid w:val="00337AF5"/>
    <w:rPr>
      <w:color w:val="0000FF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F25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25ED6"/>
  </w:style>
  <w:style w:type="paragraph" w:styleId="Bunntekst">
    <w:name w:val="footer"/>
    <w:basedOn w:val="Normal"/>
    <w:link w:val="BunntekstTegn"/>
    <w:uiPriority w:val="99"/>
    <w:unhideWhenUsed/>
    <w:rsid w:val="00F25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25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6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st.opplaring@t-fk.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F2E6EBE</Template>
  <TotalTime>0</TotalTime>
  <Pages>3</Pages>
  <Words>473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skju</dc:creator>
  <cp:lastModifiedBy>skju</cp:lastModifiedBy>
  <cp:revision>2</cp:revision>
  <cp:lastPrinted>2011-10-05T10:29:00Z</cp:lastPrinted>
  <dcterms:created xsi:type="dcterms:W3CDTF">2011-10-05T10:33:00Z</dcterms:created>
  <dcterms:modified xsi:type="dcterms:W3CDTF">2011-10-05T10:33:00Z</dcterms:modified>
</cp:coreProperties>
</file>