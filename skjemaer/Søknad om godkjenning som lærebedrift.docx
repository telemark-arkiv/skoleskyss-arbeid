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6A" w:rsidRPr="0084185F" w:rsidRDefault="0011136A" w:rsidP="0011136A">
      <w:pPr>
        <w:tabs>
          <w:tab w:val="clear" w:pos="1298"/>
          <w:tab w:val="left" w:pos="142"/>
        </w:tabs>
        <w:ind w:left="1440" w:firstLine="720"/>
        <w:rPr>
          <w:rFonts w:ascii="Arial" w:hAnsi="Arial" w:cs="Arial"/>
          <w:b/>
          <w:i/>
          <w:sz w:val="28"/>
          <w:szCs w:val="28"/>
        </w:rPr>
      </w:pPr>
    </w:p>
    <w:p w:rsidR="0011136A" w:rsidRPr="0084185F" w:rsidRDefault="0011136A" w:rsidP="0011136A">
      <w:pPr>
        <w:rPr>
          <w:rFonts w:ascii="Arial" w:hAnsi="Arial" w:cs="Arial"/>
          <w:b/>
          <w:i/>
          <w:sz w:val="28"/>
          <w:szCs w:val="28"/>
        </w:rPr>
      </w:pPr>
      <w:r w:rsidRPr="0084185F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777240</wp:posOffset>
                </wp:positionV>
                <wp:extent cx="3037205" cy="685800"/>
                <wp:effectExtent l="1905" t="0" r="0" b="4445"/>
                <wp:wrapNone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136A" w:rsidRDefault="0011136A" w:rsidP="001113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1136A" w:rsidRDefault="0011136A" w:rsidP="001113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TELEMARK FYLKESKOMMUNE</w:t>
                            </w:r>
                          </w:p>
                          <w:p w:rsidR="0011136A" w:rsidRPr="0040734C" w:rsidRDefault="0011136A" w:rsidP="001113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0BF3">
                              <w:rPr>
                                <w:i/>
                                <w:sz w:val="28"/>
                                <w:szCs w:val="28"/>
                              </w:rPr>
                              <w:t>Administrasjon</w:t>
                            </w:r>
                          </w:p>
                          <w:p w:rsidR="0011136A" w:rsidRDefault="0011136A" w:rsidP="001113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64.25pt;margin-top:61.2pt;width:239.1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" stroked="f">
                <v:textbox>
                  <w:txbxContent>
                    <w:p w:rsidR="0011136A" w:rsidRDefault="0011136A" w:rsidP="0011136A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1136A" w:rsidRDefault="0011136A" w:rsidP="001113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TELEMARK FYLKESKOMMUNE</w:t>
                      </w:r>
                    </w:p>
                    <w:p w:rsidR="0011136A" w:rsidRPr="0040734C" w:rsidRDefault="0011136A" w:rsidP="0011136A">
                      <w:pPr>
                        <w:rPr>
                          <w:sz w:val="28"/>
                          <w:szCs w:val="28"/>
                        </w:rPr>
                      </w:pPr>
                      <w:r w:rsidRPr="00EA0BF3">
                        <w:rPr>
                          <w:i/>
                          <w:sz w:val="28"/>
                          <w:szCs w:val="28"/>
                        </w:rPr>
                        <w:t>Administrasjon</w:t>
                      </w:r>
                    </w:p>
                    <w:p w:rsidR="0011136A" w:rsidRDefault="0011136A" w:rsidP="0011136A"/>
                  </w:txbxContent>
                </v:textbox>
              </v:shape>
            </w:pict>
          </mc:Fallback>
        </mc:AlternateContent>
      </w:r>
      <w:r w:rsidRPr="0084185F">
        <w:rPr>
          <w:rFonts w:ascii="Arial" w:hAnsi="Arial" w:cs="Arial"/>
          <w:b/>
          <w:i/>
          <w:noProof/>
          <w:sz w:val="28"/>
          <w:szCs w:val="28"/>
        </w:rPr>
        <w:drawing>
          <wp:inline distT="0" distB="0" distL="0" distR="0">
            <wp:extent cx="719455" cy="1439545"/>
            <wp:effectExtent l="0" t="0" r="4445" b="8255"/>
            <wp:docPr id="1" name="Bilde 1" descr="B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6A" w:rsidRPr="0084185F" w:rsidRDefault="0011136A" w:rsidP="0011136A">
      <w:pPr>
        <w:tabs>
          <w:tab w:val="clear" w:pos="2591"/>
          <w:tab w:val="left" w:pos="284"/>
        </w:tabs>
        <w:ind w:left="1440" w:firstLine="720"/>
        <w:rPr>
          <w:rFonts w:ascii="Arial" w:hAnsi="Arial" w:cs="Arial"/>
          <w:b/>
          <w:i/>
          <w:sz w:val="28"/>
          <w:szCs w:val="28"/>
        </w:rPr>
      </w:pPr>
    </w:p>
    <w:p w:rsidR="0011136A" w:rsidRDefault="0011136A" w:rsidP="0011136A">
      <w:pPr>
        <w:ind w:left="144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Søknad om godkjenning som lærebedrift</w:t>
      </w:r>
    </w:p>
    <w:p w:rsidR="0011136A" w:rsidRDefault="0011136A" w:rsidP="0011136A">
      <w:pPr>
        <w:rPr>
          <w:szCs w:val="24"/>
        </w:rPr>
      </w:pPr>
    </w:p>
    <w:p w:rsidR="0011136A" w:rsidRDefault="0011136A" w:rsidP="0011136A">
      <w:pPr>
        <w:rPr>
          <w:szCs w:val="24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1699"/>
        <w:gridCol w:w="992"/>
        <w:gridCol w:w="1413"/>
        <w:gridCol w:w="3013"/>
      </w:tblGrid>
      <w:tr w:rsidR="0011136A" w:rsidTr="005D373B">
        <w:trPr>
          <w:gridAfter w:val="1"/>
          <w:wAfter w:w="3013" w:type="dxa"/>
          <w:trHeight w:val="389"/>
        </w:trPr>
        <w:tc>
          <w:tcPr>
            <w:tcW w:w="4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Er bedriften medlem av opplæringskontor: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36A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Ja</w:t>
            </w:r>
          </w:p>
          <w:p w:rsidR="0011136A" w:rsidRPr="00F40ECE" w:rsidRDefault="0011136A" w:rsidP="005D373B">
            <w:pPr>
              <w:rPr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Nei</w:t>
            </w:r>
          </w:p>
        </w:tc>
      </w:tr>
      <w:tr w:rsidR="0011136A" w:rsidTr="005D373B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Navn Opplæringskontor: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F40ECE" w:rsidRDefault="0011136A" w:rsidP="005D373B">
            <w:pPr>
              <w:rPr>
                <w:szCs w:val="24"/>
              </w:rPr>
            </w:pPr>
          </w:p>
        </w:tc>
      </w:tr>
    </w:tbl>
    <w:p w:rsidR="0011136A" w:rsidRDefault="0011136A" w:rsidP="0011136A">
      <w:pPr>
        <w:rPr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7088"/>
      </w:tblGrid>
      <w:tr w:rsidR="0011136A" w:rsidTr="005D373B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Bedriftens navn:</w:t>
            </w: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Adresse:</w:t>
            </w: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Org. nr.:</w:t>
            </w: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proofErr w:type="spellStart"/>
            <w:proofErr w:type="gramStart"/>
            <w:r w:rsidRPr="00F40ECE">
              <w:rPr>
                <w:szCs w:val="24"/>
              </w:rPr>
              <w:t>Bankkontonr</w:t>
            </w:r>
            <w:proofErr w:type="spellEnd"/>
            <w:r w:rsidRPr="00F40ECE">
              <w:rPr>
                <w:szCs w:val="24"/>
              </w:rPr>
              <w:t>.:</w:t>
            </w:r>
            <w:proofErr w:type="gramEnd"/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Telefon:</w:t>
            </w: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</w:tbl>
    <w:p w:rsidR="0011136A" w:rsidRDefault="0011136A" w:rsidP="0011136A">
      <w:pPr>
        <w:rPr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7106"/>
      </w:tblGrid>
      <w:tr w:rsidR="0011136A" w:rsidTr="005D373B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Fagområde: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Navn Fagligleder: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1136A" w:rsidRPr="00F40ECE" w:rsidRDefault="0011136A" w:rsidP="005D373B">
            <w:pPr>
              <w:rPr>
                <w:szCs w:val="24"/>
              </w:rPr>
            </w:pPr>
            <w:r>
              <w:rPr>
                <w:szCs w:val="24"/>
              </w:rPr>
              <w:t>Fødsel og p</w:t>
            </w:r>
            <w:r w:rsidRPr="00F40ECE">
              <w:rPr>
                <w:szCs w:val="24"/>
              </w:rPr>
              <w:t>erson nr.: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Adresse: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Telefon: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  <w:tr w:rsidR="0011136A" w:rsidTr="005D373B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E – post: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36A" w:rsidRPr="000436AE" w:rsidRDefault="0011136A" w:rsidP="005D373B">
            <w:pPr>
              <w:rPr>
                <w:sz w:val="32"/>
                <w:szCs w:val="32"/>
              </w:rPr>
            </w:pPr>
          </w:p>
        </w:tc>
      </w:tr>
    </w:tbl>
    <w:p w:rsidR="0011136A" w:rsidRDefault="0011136A" w:rsidP="0011136A">
      <w:pPr>
        <w:rPr>
          <w:szCs w:val="24"/>
        </w:rPr>
      </w:pPr>
      <w:r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  <w:t xml:space="preserve"> </w:t>
      </w:r>
    </w:p>
    <w:p w:rsidR="0011136A" w:rsidRDefault="0011136A" w:rsidP="0011136A">
      <w:pPr>
        <w:rPr>
          <w:szCs w:val="24"/>
        </w:rPr>
      </w:pPr>
    </w:p>
    <w:p w:rsidR="0011136A" w:rsidRDefault="0011136A" w:rsidP="0011136A">
      <w:pPr>
        <w:rPr>
          <w:szCs w:val="24"/>
        </w:rPr>
      </w:pPr>
    </w:p>
    <w:p w:rsidR="0011136A" w:rsidRDefault="0011136A" w:rsidP="0011136A">
      <w:pPr>
        <w:rPr>
          <w:szCs w:val="24"/>
        </w:rPr>
      </w:pPr>
    </w:p>
    <w:p w:rsidR="0011136A" w:rsidRDefault="0011136A" w:rsidP="0011136A">
      <w:pPr>
        <w:rPr>
          <w:szCs w:val="24"/>
        </w:rPr>
      </w:pPr>
    </w:p>
    <w:p w:rsidR="0011136A" w:rsidRDefault="0011136A" w:rsidP="0011136A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173989</wp:posOffset>
                </wp:positionV>
                <wp:extent cx="2971800" cy="0"/>
                <wp:effectExtent l="0" t="0" r="19050" b="19050"/>
                <wp:wrapNone/>
                <wp:docPr id="5" name="Rett linj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40548" id="Rett linje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4.35pt,13.7pt" to="478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"/>
            </w:pict>
          </mc:Fallback>
        </mc:AlternateContent>
      </w:r>
      <w:r>
        <w:rPr>
          <w:szCs w:val="24"/>
        </w:rPr>
        <w:t xml:space="preserve">_________________ den ________________        </w:t>
      </w:r>
      <w:proofErr w:type="spellStart"/>
      <w:r>
        <w:rPr>
          <w:szCs w:val="24"/>
        </w:rPr>
        <w:t>Bedr</w:t>
      </w:r>
      <w:proofErr w:type="spellEnd"/>
      <w:r>
        <w:rPr>
          <w:szCs w:val="24"/>
        </w:rPr>
        <w:t xml:space="preserve">. sign. </w:t>
      </w:r>
    </w:p>
    <w:p w:rsidR="0011136A" w:rsidRDefault="0011136A" w:rsidP="0011136A">
      <w:pPr>
        <w:rPr>
          <w:szCs w:val="24"/>
        </w:rPr>
      </w:pPr>
    </w:p>
    <w:p w:rsidR="0011136A" w:rsidRDefault="0011136A" w:rsidP="0011136A">
      <w:pPr>
        <w:rPr>
          <w:szCs w:val="24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5363"/>
        <w:gridCol w:w="4418"/>
      </w:tblGrid>
      <w:tr w:rsidR="0011136A" w:rsidTr="005D373B">
        <w:trPr>
          <w:trHeight w:val="428"/>
        </w:trPr>
        <w:tc>
          <w:tcPr>
            <w:tcW w:w="5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Dato befaring: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 w:rsidRPr="00F40ECE">
              <w:rPr>
                <w:szCs w:val="24"/>
              </w:rPr>
              <w:t>Saksbehandler:</w:t>
            </w:r>
            <w:r>
              <w:rPr>
                <w:szCs w:val="24"/>
              </w:rPr>
              <w:t xml:space="preserve"> </w:t>
            </w:r>
          </w:p>
          <w:p w:rsidR="0011136A" w:rsidRPr="00F40ECE" w:rsidRDefault="0011136A" w:rsidP="005D373B">
            <w:pPr>
              <w:rPr>
                <w:szCs w:val="24"/>
              </w:rPr>
            </w:pPr>
          </w:p>
        </w:tc>
      </w:tr>
      <w:tr w:rsidR="0011136A" w:rsidTr="005D373B">
        <w:trPr>
          <w:trHeight w:val="428"/>
        </w:trPr>
        <w:tc>
          <w:tcPr>
            <w:tcW w:w="5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Pr="00F40ECE" w:rsidRDefault="0011136A" w:rsidP="005D373B">
            <w:pPr>
              <w:rPr>
                <w:szCs w:val="24"/>
              </w:rPr>
            </w:pPr>
            <w:r>
              <w:rPr>
                <w:szCs w:val="24"/>
              </w:rPr>
              <w:t>Merknader: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1136A" w:rsidRDefault="0011136A" w:rsidP="005D373B">
            <w:pPr>
              <w:rPr>
                <w:szCs w:val="24"/>
              </w:rPr>
            </w:pPr>
            <w:r>
              <w:rPr>
                <w:szCs w:val="24"/>
              </w:rPr>
              <w:t>Infobrev om faglig leder overlevert?</w:t>
            </w:r>
          </w:p>
          <w:p w:rsidR="0011136A" w:rsidRDefault="0011136A" w:rsidP="005D373B">
            <w:pPr>
              <w:rPr>
                <w:szCs w:val="24"/>
              </w:rPr>
            </w:pPr>
          </w:p>
          <w:p w:rsidR="0011136A" w:rsidRPr="00BD2675" w:rsidRDefault="0011136A" w:rsidP="005D373B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                 </w:t>
            </w:r>
            <w:r>
              <w:rPr>
                <w:b/>
                <w:szCs w:val="24"/>
              </w:rPr>
              <w:t xml:space="preserve"> </w:t>
            </w:r>
          </w:p>
          <w:p w:rsidR="0011136A" w:rsidRPr="00F40ECE" w:rsidRDefault="0011136A" w:rsidP="005D373B">
            <w:pPr>
              <w:rPr>
                <w:szCs w:val="24"/>
              </w:rPr>
            </w:pPr>
          </w:p>
        </w:tc>
      </w:tr>
    </w:tbl>
    <w:p w:rsidR="0011136A" w:rsidRPr="0084185F" w:rsidRDefault="0011136A" w:rsidP="0011136A">
      <w:pPr>
        <w:rPr>
          <w:rFonts w:ascii="Arial" w:hAnsi="Arial" w:cs="Arial"/>
          <w:szCs w:val="24"/>
        </w:rPr>
      </w:pPr>
    </w:p>
    <w:p w:rsidR="0011136A" w:rsidRPr="0084185F" w:rsidRDefault="0011136A" w:rsidP="0011136A">
      <w:pPr>
        <w:rPr>
          <w:rFonts w:ascii="Arial" w:hAnsi="Arial" w:cs="Arial"/>
          <w:szCs w:val="24"/>
        </w:rPr>
      </w:pPr>
    </w:p>
    <w:p w:rsidR="0011136A" w:rsidRPr="0084185F" w:rsidRDefault="0011136A" w:rsidP="0011136A">
      <w:pPr>
        <w:rPr>
          <w:rFonts w:ascii="Arial" w:hAnsi="Arial" w:cs="Arial"/>
          <w:szCs w:val="24"/>
        </w:rPr>
      </w:pPr>
    </w:p>
    <w:p w:rsidR="0011136A" w:rsidRPr="0084185F" w:rsidRDefault="0011136A" w:rsidP="0011136A">
      <w:pPr>
        <w:tabs>
          <w:tab w:val="clear" w:pos="1298"/>
          <w:tab w:val="left" w:pos="142"/>
        </w:tabs>
        <w:ind w:left="1440" w:firstLine="720"/>
        <w:rPr>
          <w:rFonts w:ascii="Arial" w:hAnsi="Arial" w:cs="Arial"/>
          <w:b/>
          <w:i/>
          <w:sz w:val="28"/>
          <w:szCs w:val="28"/>
        </w:rPr>
      </w:pPr>
    </w:p>
    <w:p w:rsidR="00F721D1" w:rsidRDefault="00F721D1">
      <w:bookmarkStart w:id="0" w:name="_GoBack"/>
      <w:bookmarkEnd w:id="0"/>
    </w:p>
    <w:sectPr w:rsidR="00F7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ntin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6A"/>
    <w:rsid w:val="0011136A"/>
    <w:rsid w:val="0035366D"/>
    <w:rsid w:val="00F7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8802DFA-2283-4287-AD07-BEEDD0DA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36A"/>
    <w:pPr>
      <w:tabs>
        <w:tab w:val="left" w:pos="1298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after="0" w:line="240" w:lineRule="auto"/>
    </w:pPr>
    <w:rPr>
      <w:rFonts w:ascii="Plantin" w:eastAsia="Times New Roman" w:hAnsi="Plantin" w:cs="Times New Roman"/>
      <w:sz w:val="24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513DC5EF</Template>
  <TotalTime>1</TotalTime>
  <Pages>2</Pages>
  <Words>73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Skjortnes</dc:creator>
  <cp:keywords/>
  <dc:description/>
  <cp:lastModifiedBy>Unni Skjortnes</cp:lastModifiedBy>
  <cp:revision>1</cp:revision>
  <dcterms:created xsi:type="dcterms:W3CDTF">2015-03-25T12:15:00Z</dcterms:created>
  <dcterms:modified xsi:type="dcterms:W3CDTF">2015-03-25T12:16:00Z</dcterms:modified>
</cp:coreProperties>
</file>