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B2F" w:rsidRDefault="000C0B2F">
      <w:pPr>
        <w:rPr>
          <w:b/>
          <w:bCs/>
          <w:sz w:val="32"/>
        </w:rPr>
      </w:pPr>
      <w:r>
        <w:rPr>
          <w:b/>
          <w:bCs/>
          <w:sz w:val="32"/>
        </w:rPr>
        <w:t>Introduksjon for nyansatte.</w:t>
      </w:r>
    </w:p>
    <w:p w:rsidR="000C0B2F" w:rsidRDefault="000C0B2F">
      <w:r>
        <w:t>Rutinen er laget for å hjelpe deg som leder ved introduksjon av en nyansatt. Den inn</w:t>
      </w:r>
      <w:r w:rsidR="00EA6861">
        <w:t>e</w:t>
      </w:r>
      <w:r>
        <w:t>holder det som en nyansatt bør få orientering om, men virksomheten står fritt til å legge opp sine egne rutiner ut over dette.</w:t>
      </w:r>
    </w:p>
    <w:p w:rsidR="000C0B2F" w:rsidRDefault="000C0B2F"/>
    <w:p w:rsidR="000C0B2F" w:rsidRDefault="000C0B2F">
      <w:r>
        <w:t>Den første kontakten med arbeidsplassen er viktig. Da skapes en innstilling til arbeidsstedet og arbeidsmiljøet som senere kan komme til å prege den ansatte.</w:t>
      </w:r>
    </w:p>
    <w:p w:rsidR="000C0B2F" w:rsidRDefault="000C0B2F"/>
    <w:p w:rsidR="000C0B2F" w:rsidRDefault="000C0B2F">
      <w:r>
        <w:t>Det direkte ansvaret for at introduksjonen skjer på en god måte hviler på lederen, selv om oppgaven overdras til andre.</w:t>
      </w:r>
    </w:p>
    <w:p w:rsidR="000C0B2F" w:rsidRDefault="000C0B2F"/>
    <w:p w:rsidR="000C0B2F" w:rsidRDefault="000C0B2F">
      <w:pPr>
        <w:pStyle w:val="Overskrift1"/>
      </w:pPr>
      <w:r>
        <w:t>Leder</w:t>
      </w:r>
    </w:p>
    <w:p w:rsidR="000C0B2F" w:rsidRDefault="000C0B2F"/>
    <w:p w:rsidR="000C0B2F" w:rsidRDefault="000C0B2F">
      <w:r>
        <w:rPr>
          <w:b/>
          <w:bCs/>
        </w:rPr>
        <w:t>Før tiltredelse</w:t>
      </w:r>
      <w:r>
        <w:t>:</w:t>
      </w:r>
    </w:p>
    <w:tbl>
      <w:tblPr>
        <w:tblW w:w="8672" w:type="dxa"/>
        <w:tblInd w:w="72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"/>
        <w:gridCol w:w="7522"/>
        <w:gridCol w:w="180"/>
      </w:tblGrid>
      <w:tr w:rsidR="000C0B2F">
        <w:trPr>
          <w:gridAfter w:val="1"/>
          <w:wAfter w:w="180" w:type="dxa"/>
        </w:trPr>
        <w:tc>
          <w:tcPr>
            <w:tcW w:w="970" w:type="dxa"/>
          </w:tcPr>
          <w:p w:rsidR="000C0B2F" w:rsidRDefault="000C0B2F"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Avmerking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Avmerking11"/>
            <w:r>
              <w:rPr>
                <w:b/>
                <w:bCs/>
              </w:rPr>
              <w:instrText xml:space="preserve"> FORMCHECKBOX </w:instrText>
            </w:r>
            <w:r w:rsidR="00A559C9">
              <w:rPr>
                <w:b/>
                <w:bCs/>
              </w:rPr>
            </w:r>
            <w:r w:rsidR="00A559C9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bookmarkEnd w:id="0"/>
          </w:p>
        </w:tc>
        <w:tc>
          <w:tcPr>
            <w:tcW w:w="7522" w:type="dxa"/>
          </w:tcPr>
          <w:p w:rsidR="000C0B2F" w:rsidRDefault="000C0B2F">
            <w:pPr>
              <w:ind w:firstLine="110"/>
            </w:pPr>
            <w:r>
              <w:t xml:space="preserve">Avtal dato for tiltredelse med den nyansatte. Pass på at du selv kan være </w:t>
            </w:r>
          </w:p>
          <w:p w:rsidR="000C0B2F" w:rsidRDefault="000C0B2F">
            <w:pPr>
              <w:ind w:firstLine="110"/>
            </w:pPr>
            <w:r>
              <w:t>tilstede.</w:t>
            </w:r>
          </w:p>
        </w:tc>
      </w:tr>
      <w:tr w:rsidR="000C0B2F">
        <w:trPr>
          <w:gridAfter w:val="1"/>
          <w:wAfter w:w="180" w:type="dxa"/>
        </w:trPr>
        <w:tc>
          <w:tcPr>
            <w:tcW w:w="970" w:type="dxa"/>
          </w:tcPr>
          <w:p w:rsidR="000C0B2F" w:rsidRDefault="000C0B2F"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Avmerking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Avmerking6"/>
            <w:r>
              <w:rPr>
                <w:b/>
                <w:bCs/>
              </w:rPr>
              <w:instrText xml:space="preserve"> FORMCHECKBOX </w:instrText>
            </w:r>
            <w:r w:rsidR="00A559C9">
              <w:rPr>
                <w:b/>
                <w:bCs/>
              </w:rPr>
            </w:r>
            <w:r w:rsidR="00A559C9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bookmarkEnd w:id="1"/>
          </w:p>
        </w:tc>
        <w:tc>
          <w:tcPr>
            <w:tcW w:w="7522" w:type="dxa"/>
          </w:tcPr>
          <w:p w:rsidR="000C0B2F" w:rsidRDefault="000C0B2F">
            <w:pPr>
              <w:ind w:left="105"/>
            </w:pPr>
            <w:r>
              <w:t>Velkomstbrev sendes til den nyansatte. Brevet inn</w:t>
            </w:r>
            <w:r w:rsidR="00EA6861">
              <w:t>e</w:t>
            </w:r>
            <w:r>
              <w:t>holder tidspunkt og sted for oppmøte</w:t>
            </w:r>
          </w:p>
        </w:tc>
      </w:tr>
      <w:tr w:rsidR="000C0B2F">
        <w:trPr>
          <w:gridAfter w:val="1"/>
          <w:wAfter w:w="180" w:type="dxa"/>
        </w:trPr>
        <w:tc>
          <w:tcPr>
            <w:tcW w:w="970" w:type="dxa"/>
          </w:tcPr>
          <w:p w:rsidR="000C0B2F" w:rsidRDefault="000C0B2F"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Avmerking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Avmerking5"/>
            <w:r>
              <w:rPr>
                <w:b/>
                <w:bCs/>
              </w:rPr>
              <w:instrText xml:space="preserve"> FORMCHECKBOX </w:instrText>
            </w:r>
            <w:r w:rsidR="00A559C9">
              <w:rPr>
                <w:b/>
                <w:bCs/>
              </w:rPr>
            </w:r>
            <w:r w:rsidR="00A559C9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bookmarkEnd w:id="2"/>
          </w:p>
        </w:tc>
        <w:tc>
          <w:tcPr>
            <w:tcW w:w="7522" w:type="dxa"/>
          </w:tcPr>
          <w:p w:rsidR="000C0B2F" w:rsidRDefault="000C0B2F">
            <w:pPr>
              <w:ind w:left="105"/>
            </w:pPr>
            <w:r>
              <w:t>Send lønnsanvisning.</w:t>
            </w:r>
          </w:p>
        </w:tc>
      </w:tr>
      <w:tr w:rsidR="000C0B2F">
        <w:trPr>
          <w:gridAfter w:val="1"/>
          <w:wAfter w:w="180" w:type="dxa"/>
        </w:trPr>
        <w:tc>
          <w:tcPr>
            <w:tcW w:w="970" w:type="dxa"/>
          </w:tcPr>
          <w:p w:rsidR="000C0B2F" w:rsidRDefault="000C0B2F"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Avmerking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Avmerking4"/>
            <w:r>
              <w:rPr>
                <w:b/>
                <w:bCs/>
              </w:rPr>
              <w:instrText xml:space="preserve"> FORMCHECKBOX </w:instrText>
            </w:r>
            <w:r w:rsidR="00A559C9">
              <w:rPr>
                <w:b/>
                <w:bCs/>
              </w:rPr>
            </w:r>
            <w:r w:rsidR="00A559C9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bookmarkEnd w:id="3"/>
          </w:p>
          <w:p w:rsidR="000C0B2F" w:rsidRDefault="000C0B2F">
            <w:pPr>
              <w:rPr>
                <w:b/>
                <w:bCs/>
              </w:rPr>
            </w:pPr>
          </w:p>
        </w:tc>
        <w:tc>
          <w:tcPr>
            <w:tcW w:w="7522" w:type="dxa"/>
          </w:tcPr>
          <w:p w:rsidR="000C0B2F" w:rsidRDefault="000C0B2F">
            <w:pPr>
              <w:ind w:left="105"/>
            </w:pPr>
            <w:r>
              <w:t>Orienter kollegaer om hvem som er ansatt, og når vedkommende begynner i stillingen.</w:t>
            </w:r>
          </w:p>
        </w:tc>
      </w:tr>
      <w:tr w:rsidR="000C0B2F">
        <w:trPr>
          <w:gridAfter w:val="1"/>
          <w:wAfter w:w="180" w:type="dxa"/>
        </w:trPr>
        <w:tc>
          <w:tcPr>
            <w:tcW w:w="970" w:type="dxa"/>
          </w:tcPr>
          <w:p w:rsidR="000C0B2F" w:rsidRDefault="000C0B2F"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Avmerking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Avmerking3"/>
            <w:r>
              <w:rPr>
                <w:b/>
                <w:bCs/>
              </w:rPr>
              <w:instrText xml:space="preserve"> FORMCHECKBOX </w:instrText>
            </w:r>
            <w:r w:rsidR="00A559C9">
              <w:rPr>
                <w:b/>
                <w:bCs/>
              </w:rPr>
            </w:r>
            <w:r w:rsidR="00A559C9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bookmarkEnd w:id="4"/>
          </w:p>
        </w:tc>
        <w:tc>
          <w:tcPr>
            <w:tcW w:w="7522" w:type="dxa"/>
          </w:tcPr>
          <w:p w:rsidR="000C0B2F" w:rsidRDefault="000C0B2F">
            <w:pPr>
              <w:ind w:left="105"/>
            </w:pPr>
            <w:r>
              <w:t>Sjekk om arbeidsplassen er i orden og riktig utstyrt</w:t>
            </w:r>
          </w:p>
        </w:tc>
      </w:tr>
      <w:tr w:rsidR="000C0B2F">
        <w:trPr>
          <w:gridAfter w:val="1"/>
          <w:wAfter w:w="180" w:type="dxa"/>
        </w:trPr>
        <w:tc>
          <w:tcPr>
            <w:tcW w:w="970" w:type="dxa"/>
          </w:tcPr>
          <w:p w:rsidR="000C0B2F" w:rsidRDefault="000C0B2F"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Avmerking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Avmerking2"/>
            <w:r>
              <w:rPr>
                <w:b/>
                <w:bCs/>
              </w:rPr>
              <w:instrText xml:space="preserve"> FORMCHECKBOX </w:instrText>
            </w:r>
            <w:r w:rsidR="00A559C9">
              <w:rPr>
                <w:b/>
                <w:bCs/>
              </w:rPr>
            </w:r>
            <w:r w:rsidR="00A559C9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bookmarkEnd w:id="5"/>
          </w:p>
        </w:tc>
        <w:tc>
          <w:tcPr>
            <w:tcW w:w="7522" w:type="dxa"/>
          </w:tcPr>
          <w:p w:rsidR="000C0B2F" w:rsidRDefault="000C0B2F">
            <w:pPr>
              <w:ind w:left="105"/>
            </w:pPr>
            <w:r>
              <w:t>Hvilke applikasjoner (IT-systemer) skal den ansatte skal ha tilgang til?</w:t>
            </w:r>
          </w:p>
        </w:tc>
      </w:tr>
      <w:tr w:rsidR="000C0B2F">
        <w:tc>
          <w:tcPr>
            <w:tcW w:w="970" w:type="dxa"/>
          </w:tcPr>
          <w:p w:rsidR="000C0B2F" w:rsidRDefault="00A13FF5"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Avmerking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Avmerking1"/>
            <w:r>
              <w:rPr>
                <w:b/>
                <w:bCs/>
              </w:rPr>
              <w:instrText xml:space="preserve"> FORMCHECKBOX </w:instrText>
            </w:r>
            <w:r w:rsidR="00A559C9">
              <w:rPr>
                <w:b/>
                <w:bCs/>
              </w:rPr>
            </w:r>
            <w:r w:rsidR="00A559C9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bookmarkEnd w:id="6"/>
          </w:p>
          <w:p w:rsidR="000C0B2F" w:rsidRDefault="000C0B2F">
            <w:pPr>
              <w:rPr>
                <w:b/>
                <w:bCs/>
              </w:rPr>
            </w:pPr>
          </w:p>
        </w:tc>
        <w:tc>
          <w:tcPr>
            <w:tcW w:w="7702" w:type="dxa"/>
            <w:gridSpan w:val="2"/>
          </w:tcPr>
          <w:p w:rsidR="000C0B2F" w:rsidRDefault="000C0B2F" w:rsidP="00EA6861">
            <w:pPr>
              <w:ind w:left="105"/>
            </w:pPr>
            <w:r>
              <w:t>Send tilgangsskjema til IT-drift, og sjekk om alle tilganger er gitt på de aktuelle systemer.</w:t>
            </w:r>
          </w:p>
        </w:tc>
      </w:tr>
      <w:tr w:rsidR="000C0B2F">
        <w:trPr>
          <w:gridAfter w:val="1"/>
          <w:wAfter w:w="180" w:type="dxa"/>
        </w:trPr>
        <w:tc>
          <w:tcPr>
            <w:tcW w:w="970" w:type="dxa"/>
          </w:tcPr>
          <w:p w:rsidR="000C0B2F" w:rsidRDefault="000C0B2F"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Avmerking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Avmerking8"/>
            <w:r>
              <w:rPr>
                <w:b/>
                <w:bCs/>
              </w:rPr>
              <w:instrText xml:space="preserve"> FORMCHECKBOX </w:instrText>
            </w:r>
            <w:r w:rsidR="00A559C9">
              <w:rPr>
                <w:b/>
                <w:bCs/>
              </w:rPr>
            </w:r>
            <w:r w:rsidR="00A559C9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bookmarkEnd w:id="7"/>
          </w:p>
        </w:tc>
        <w:tc>
          <w:tcPr>
            <w:tcW w:w="7522" w:type="dxa"/>
          </w:tcPr>
          <w:p w:rsidR="000C0B2F" w:rsidRDefault="000C0B2F">
            <w:pPr>
              <w:ind w:left="105"/>
            </w:pPr>
            <w:r>
              <w:t>Meld fra til sentralbord og evt. andre som bør ha beskjed.</w:t>
            </w:r>
          </w:p>
        </w:tc>
      </w:tr>
      <w:tr w:rsidR="000C0B2F">
        <w:trPr>
          <w:gridAfter w:val="1"/>
          <w:wAfter w:w="180" w:type="dxa"/>
        </w:trPr>
        <w:tc>
          <w:tcPr>
            <w:tcW w:w="970" w:type="dxa"/>
          </w:tcPr>
          <w:p w:rsidR="000C0B2F" w:rsidRDefault="000C0B2F"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Avmerking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Avmerking10"/>
            <w:r>
              <w:rPr>
                <w:b/>
                <w:bCs/>
              </w:rPr>
              <w:instrText xml:space="preserve"> FORMCHECKBOX </w:instrText>
            </w:r>
            <w:r w:rsidR="00A559C9">
              <w:rPr>
                <w:b/>
                <w:bCs/>
              </w:rPr>
            </w:r>
            <w:r w:rsidR="00A559C9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bookmarkEnd w:id="8"/>
          </w:p>
        </w:tc>
        <w:tc>
          <w:tcPr>
            <w:tcW w:w="7522" w:type="dxa"/>
          </w:tcPr>
          <w:p w:rsidR="000C0B2F" w:rsidRDefault="000C0B2F">
            <w:pPr>
              <w:ind w:left="105"/>
            </w:pPr>
            <w:r>
              <w:t>Utpek og instruer kontaktperson (fadder)</w:t>
            </w:r>
          </w:p>
        </w:tc>
      </w:tr>
    </w:tbl>
    <w:p w:rsidR="000C0B2F" w:rsidRDefault="000C0B2F">
      <w:pPr>
        <w:rPr>
          <w:b/>
          <w:bCs/>
        </w:rPr>
      </w:pPr>
    </w:p>
    <w:p w:rsidR="000C0B2F" w:rsidRDefault="000C0B2F">
      <w:pPr>
        <w:rPr>
          <w:u w:val="single"/>
        </w:rPr>
      </w:pPr>
      <w:r>
        <w:rPr>
          <w:b/>
          <w:bCs/>
        </w:rPr>
        <w:t xml:space="preserve">Kommentarer: </w:t>
      </w:r>
      <w:r>
        <w:rPr>
          <w:u w:val="single"/>
        </w:rPr>
        <w:fldChar w:fldCharType="begin">
          <w:ffData>
            <w:name w:val="Tekst1"/>
            <w:enabled/>
            <w:calcOnExit w:val="0"/>
            <w:textInput/>
          </w:ffData>
        </w:fldChar>
      </w:r>
      <w:bookmarkStart w:id="9" w:name="Tekst1"/>
      <w:r>
        <w:rPr>
          <w:u w:val="single"/>
        </w:rPr>
        <w:instrText xml:space="preserve"> FORMTEXT </w:instrText>
      </w:r>
      <w:r>
        <w:rPr>
          <w:u w:val="single"/>
        </w:rPr>
      </w:r>
      <w:r>
        <w:rPr>
          <w:u w:val="single"/>
        </w:rPr>
        <w:fldChar w:fldCharType="separate"/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u w:val="single"/>
        </w:rPr>
        <w:fldChar w:fldCharType="end"/>
      </w:r>
      <w:bookmarkEnd w:id="9"/>
    </w:p>
    <w:p w:rsidR="000C0B2F" w:rsidRDefault="000C0B2F">
      <w:pPr>
        <w:rPr>
          <w:b/>
          <w:bCs/>
        </w:rPr>
      </w:pPr>
    </w:p>
    <w:p w:rsidR="000C0B2F" w:rsidRDefault="000C0B2F">
      <w:r>
        <w:rPr>
          <w:b/>
          <w:bCs/>
        </w:rPr>
        <w:t>Første arbeidsdag:</w:t>
      </w:r>
    </w:p>
    <w:p w:rsidR="000C0B2F" w:rsidRDefault="00A13FF5">
      <w:r>
        <w:t>vis og orienter den ansatte</w:t>
      </w:r>
      <w:r w:rsidR="000C0B2F">
        <w:t>:</w:t>
      </w:r>
    </w:p>
    <w:tbl>
      <w:tblPr>
        <w:tblW w:w="0" w:type="auto"/>
        <w:tblInd w:w="72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"/>
        <w:gridCol w:w="7522"/>
      </w:tblGrid>
      <w:tr w:rsidR="000C0B2F">
        <w:tc>
          <w:tcPr>
            <w:tcW w:w="970" w:type="dxa"/>
          </w:tcPr>
          <w:p w:rsidR="000C0B2F" w:rsidRDefault="000C0B2F">
            <w:r>
              <w:fldChar w:fldCharType="begin">
                <w:ffData>
                  <w:name w:val="Avmerking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Avmerking12"/>
            <w:r>
              <w:instrText xml:space="preserve"> FORMCHECKBOX </w:instrText>
            </w:r>
            <w:r w:rsidR="00A559C9">
              <w:fldChar w:fldCharType="separate"/>
            </w:r>
            <w:r>
              <w:fldChar w:fldCharType="end"/>
            </w:r>
            <w:bookmarkEnd w:id="10"/>
          </w:p>
        </w:tc>
        <w:tc>
          <w:tcPr>
            <w:tcW w:w="7522" w:type="dxa"/>
          </w:tcPr>
          <w:p w:rsidR="000C0B2F" w:rsidRDefault="000C0B2F">
            <w:pPr>
              <w:ind w:left="105"/>
            </w:pPr>
            <w:r>
              <w:t xml:space="preserve">Ta personlig imot den nyansatte </w:t>
            </w:r>
          </w:p>
        </w:tc>
      </w:tr>
      <w:tr w:rsidR="000C0B2F">
        <w:tc>
          <w:tcPr>
            <w:tcW w:w="970" w:type="dxa"/>
          </w:tcPr>
          <w:p w:rsidR="000C0B2F" w:rsidRDefault="000C0B2F"/>
        </w:tc>
        <w:tc>
          <w:tcPr>
            <w:tcW w:w="7522" w:type="dxa"/>
          </w:tcPr>
          <w:p w:rsidR="000C0B2F" w:rsidRDefault="00A13FF5" w:rsidP="00EA6861">
            <w:pPr>
              <w:ind w:left="105"/>
            </w:pPr>
            <w:r>
              <w:t xml:space="preserve">Gi en kort orientering om </w:t>
            </w:r>
            <w:r w:rsidR="000C0B2F">
              <w:t>Telemark fylkeskommune</w:t>
            </w:r>
            <w:r w:rsidR="00EA6861">
              <w:t xml:space="preserve"> (vis til Portalen</w:t>
            </w:r>
            <w:r>
              <w:t>)</w:t>
            </w:r>
          </w:p>
        </w:tc>
      </w:tr>
      <w:tr w:rsidR="000C0B2F">
        <w:tc>
          <w:tcPr>
            <w:tcW w:w="970" w:type="dxa"/>
          </w:tcPr>
          <w:p w:rsidR="000C0B2F" w:rsidRDefault="000C0B2F">
            <w:r>
              <w:fldChar w:fldCharType="begin">
                <w:ffData>
                  <w:name w:val="Avmerking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Avmerking13"/>
            <w:r>
              <w:instrText xml:space="preserve"> FORMCHECKBOX </w:instrText>
            </w:r>
            <w:r w:rsidR="00A559C9">
              <w:fldChar w:fldCharType="separate"/>
            </w:r>
            <w:r>
              <w:fldChar w:fldCharType="end"/>
            </w:r>
            <w:bookmarkEnd w:id="11"/>
          </w:p>
        </w:tc>
        <w:tc>
          <w:tcPr>
            <w:tcW w:w="7522" w:type="dxa"/>
          </w:tcPr>
          <w:p w:rsidR="000C0B2F" w:rsidRDefault="000C0B2F">
            <w:pPr>
              <w:numPr>
                <w:ilvl w:val="1"/>
                <w:numId w:val="4"/>
              </w:numPr>
              <w:ind w:left="825" w:firstLine="0"/>
            </w:pPr>
            <w:r>
              <w:t>Formål</w:t>
            </w:r>
          </w:p>
        </w:tc>
      </w:tr>
      <w:tr w:rsidR="000C0B2F">
        <w:tc>
          <w:tcPr>
            <w:tcW w:w="970" w:type="dxa"/>
          </w:tcPr>
          <w:p w:rsidR="000C0B2F" w:rsidRDefault="000C0B2F">
            <w:r>
              <w:fldChar w:fldCharType="begin">
                <w:ffData>
                  <w:name w:val="Avmerking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Avmerking14"/>
            <w:r>
              <w:instrText xml:space="preserve"> FORMCHECKBOX </w:instrText>
            </w:r>
            <w:r w:rsidR="00A559C9">
              <w:fldChar w:fldCharType="separate"/>
            </w:r>
            <w:r>
              <w:fldChar w:fldCharType="end"/>
            </w:r>
            <w:bookmarkEnd w:id="12"/>
          </w:p>
        </w:tc>
        <w:tc>
          <w:tcPr>
            <w:tcW w:w="7522" w:type="dxa"/>
          </w:tcPr>
          <w:p w:rsidR="000C0B2F" w:rsidRDefault="000C0B2F">
            <w:pPr>
              <w:numPr>
                <w:ilvl w:val="1"/>
                <w:numId w:val="4"/>
              </w:numPr>
              <w:ind w:left="825" w:firstLine="0"/>
            </w:pPr>
            <w:r>
              <w:t>Organisasjon</w:t>
            </w:r>
          </w:p>
        </w:tc>
      </w:tr>
      <w:tr w:rsidR="000C0B2F">
        <w:tc>
          <w:tcPr>
            <w:tcW w:w="970" w:type="dxa"/>
          </w:tcPr>
          <w:p w:rsidR="000C0B2F" w:rsidRDefault="000C0B2F">
            <w:r>
              <w:fldChar w:fldCharType="begin">
                <w:ffData>
                  <w:name w:val="Avmerking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Avmerking15"/>
            <w:r>
              <w:instrText xml:space="preserve"> FORMCHECKBOX </w:instrText>
            </w:r>
            <w:r w:rsidR="00A559C9">
              <w:fldChar w:fldCharType="separate"/>
            </w:r>
            <w:r>
              <w:fldChar w:fldCharType="end"/>
            </w:r>
            <w:bookmarkEnd w:id="13"/>
          </w:p>
        </w:tc>
        <w:tc>
          <w:tcPr>
            <w:tcW w:w="7522" w:type="dxa"/>
          </w:tcPr>
          <w:p w:rsidR="000C0B2F" w:rsidRDefault="000C0B2F">
            <w:pPr>
              <w:numPr>
                <w:ilvl w:val="1"/>
                <w:numId w:val="4"/>
              </w:numPr>
              <w:ind w:left="825" w:firstLine="0"/>
            </w:pPr>
            <w:r>
              <w:t>Historikk</w:t>
            </w:r>
          </w:p>
        </w:tc>
      </w:tr>
      <w:tr w:rsidR="000C0B2F">
        <w:tc>
          <w:tcPr>
            <w:tcW w:w="970" w:type="dxa"/>
          </w:tcPr>
          <w:p w:rsidR="000C0B2F" w:rsidRDefault="000C0B2F">
            <w:r>
              <w:fldChar w:fldCharType="begin">
                <w:ffData>
                  <w:name w:val="Avmerking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Avmerking16"/>
            <w:r>
              <w:instrText xml:space="preserve"> FORMCHECKBOX </w:instrText>
            </w:r>
            <w:r w:rsidR="00A559C9">
              <w:fldChar w:fldCharType="separate"/>
            </w:r>
            <w:r>
              <w:fldChar w:fldCharType="end"/>
            </w:r>
            <w:bookmarkEnd w:id="14"/>
          </w:p>
        </w:tc>
        <w:tc>
          <w:tcPr>
            <w:tcW w:w="7522" w:type="dxa"/>
          </w:tcPr>
          <w:p w:rsidR="000C0B2F" w:rsidRDefault="000C0B2F">
            <w:pPr>
              <w:numPr>
                <w:ilvl w:val="1"/>
                <w:numId w:val="4"/>
              </w:numPr>
              <w:ind w:left="825" w:firstLine="0"/>
            </w:pPr>
            <w:r>
              <w:t>Virksomhetsområde</w:t>
            </w:r>
          </w:p>
        </w:tc>
      </w:tr>
      <w:tr w:rsidR="000C0B2F">
        <w:tc>
          <w:tcPr>
            <w:tcW w:w="970" w:type="dxa"/>
          </w:tcPr>
          <w:p w:rsidR="000C0B2F" w:rsidRDefault="000C0B2F">
            <w:r>
              <w:fldChar w:fldCharType="begin">
                <w:ffData>
                  <w:name w:val="Avmerking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Avmerking17"/>
            <w:r>
              <w:instrText xml:space="preserve"> FORMCHECKBOX </w:instrText>
            </w:r>
            <w:r w:rsidR="00A559C9">
              <w:fldChar w:fldCharType="separate"/>
            </w:r>
            <w:r>
              <w:fldChar w:fldCharType="end"/>
            </w:r>
            <w:bookmarkEnd w:id="15"/>
          </w:p>
        </w:tc>
        <w:tc>
          <w:tcPr>
            <w:tcW w:w="7522" w:type="dxa"/>
          </w:tcPr>
          <w:p w:rsidR="000C0B2F" w:rsidRDefault="00EA6861">
            <w:pPr>
              <w:numPr>
                <w:ilvl w:val="1"/>
                <w:numId w:val="4"/>
              </w:numPr>
              <w:ind w:left="825" w:firstLine="0"/>
            </w:pPr>
            <w:r>
              <w:t>Personalstrategi</w:t>
            </w:r>
          </w:p>
        </w:tc>
      </w:tr>
      <w:tr w:rsidR="000C0B2F">
        <w:tc>
          <w:tcPr>
            <w:tcW w:w="970" w:type="dxa"/>
          </w:tcPr>
          <w:p w:rsidR="000C0B2F" w:rsidRDefault="000C0B2F">
            <w:r>
              <w:fldChar w:fldCharType="begin">
                <w:ffData>
                  <w:name w:val="Avmerking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Avmerking18"/>
            <w:r>
              <w:instrText xml:space="preserve"> FORMCHECKBOX </w:instrText>
            </w:r>
            <w:r w:rsidR="00A559C9">
              <w:fldChar w:fldCharType="separate"/>
            </w:r>
            <w:r>
              <w:fldChar w:fldCharType="end"/>
            </w:r>
            <w:bookmarkEnd w:id="16"/>
          </w:p>
        </w:tc>
        <w:tc>
          <w:tcPr>
            <w:tcW w:w="7522" w:type="dxa"/>
          </w:tcPr>
          <w:p w:rsidR="000C0B2F" w:rsidRDefault="000C0B2F">
            <w:pPr>
              <w:ind w:left="105"/>
            </w:pPr>
            <w:r>
              <w:t>Arbeidsoppgavene til virksomheten og hvor den er plassert i fylkeskommunen</w:t>
            </w:r>
          </w:p>
        </w:tc>
      </w:tr>
      <w:tr w:rsidR="000C0B2F">
        <w:tc>
          <w:tcPr>
            <w:tcW w:w="970" w:type="dxa"/>
          </w:tcPr>
          <w:p w:rsidR="000C0B2F" w:rsidRDefault="000C0B2F">
            <w:r>
              <w:fldChar w:fldCharType="begin">
                <w:ffData>
                  <w:name w:val="Avmerking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Avmerking19"/>
            <w:r>
              <w:instrText xml:space="preserve"> FORMCHECKBOX </w:instrText>
            </w:r>
            <w:r w:rsidR="00A559C9">
              <w:fldChar w:fldCharType="separate"/>
            </w:r>
            <w:r>
              <w:fldChar w:fldCharType="end"/>
            </w:r>
            <w:bookmarkEnd w:id="17"/>
          </w:p>
        </w:tc>
        <w:tc>
          <w:tcPr>
            <w:tcW w:w="7522" w:type="dxa"/>
          </w:tcPr>
          <w:p w:rsidR="000C0B2F" w:rsidRDefault="000C0B2F">
            <w:pPr>
              <w:ind w:left="105"/>
            </w:pPr>
            <w:r>
              <w:t>Arbeidsoppgavene til den nyansatte</w:t>
            </w:r>
          </w:p>
        </w:tc>
      </w:tr>
      <w:tr w:rsidR="000C0B2F">
        <w:tc>
          <w:tcPr>
            <w:tcW w:w="970" w:type="dxa"/>
          </w:tcPr>
          <w:p w:rsidR="000C0B2F" w:rsidRDefault="000C0B2F">
            <w:r>
              <w:fldChar w:fldCharType="begin">
                <w:ffData>
                  <w:name w:val="Avmerking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Avmerking20"/>
            <w:r>
              <w:instrText xml:space="preserve"> FORMCHECKBOX </w:instrText>
            </w:r>
            <w:r w:rsidR="00A559C9">
              <w:fldChar w:fldCharType="separate"/>
            </w:r>
            <w:r>
              <w:fldChar w:fldCharType="end"/>
            </w:r>
            <w:bookmarkEnd w:id="18"/>
          </w:p>
        </w:tc>
        <w:tc>
          <w:tcPr>
            <w:tcW w:w="7522" w:type="dxa"/>
          </w:tcPr>
          <w:p w:rsidR="000C0B2F" w:rsidRDefault="000C0B2F">
            <w:pPr>
              <w:ind w:left="105"/>
            </w:pPr>
            <w:r>
              <w:t>Taushetsplikt</w:t>
            </w:r>
          </w:p>
        </w:tc>
      </w:tr>
      <w:tr w:rsidR="000C0B2F">
        <w:tc>
          <w:tcPr>
            <w:tcW w:w="970" w:type="dxa"/>
          </w:tcPr>
          <w:p w:rsidR="000C0B2F" w:rsidRDefault="000C0B2F">
            <w:r>
              <w:fldChar w:fldCharType="begin">
                <w:ffData>
                  <w:name w:val="Avmerking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Avmerking21"/>
            <w:r>
              <w:instrText xml:space="preserve"> FORMCHECKBOX </w:instrText>
            </w:r>
            <w:r w:rsidR="00A559C9">
              <w:fldChar w:fldCharType="separate"/>
            </w:r>
            <w:r>
              <w:fldChar w:fldCharType="end"/>
            </w:r>
            <w:bookmarkEnd w:id="19"/>
          </w:p>
        </w:tc>
        <w:tc>
          <w:tcPr>
            <w:tcW w:w="7522" w:type="dxa"/>
          </w:tcPr>
          <w:p w:rsidR="000C0B2F" w:rsidRDefault="000C0B2F">
            <w:pPr>
              <w:ind w:left="105"/>
            </w:pPr>
            <w:r>
              <w:t>Arbeidstid</w:t>
            </w:r>
          </w:p>
        </w:tc>
      </w:tr>
      <w:tr w:rsidR="000C0B2F">
        <w:tc>
          <w:tcPr>
            <w:tcW w:w="970" w:type="dxa"/>
          </w:tcPr>
          <w:p w:rsidR="000C0B2F" w:rsidRDefault="000C0B2F">
            <w:r>
              <w:fldChar w:fldCharType="begin">
                <w:ffData>
                  <w:name w:val="Avmerking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Avmerking22"/>
            <w:r>
              <w:instrText xml:space="preserve"> FORMCHECKBOX </w:instrText>
            </w:r>
            <w:r w:rsidR="00A559C9">
              <w:fldChar w:fldCharType="separate"/>
            </w:r>
            <w:r>
              <w:fldChar w:fldCharType="end"/>
            </w:r>
            <w:bookmarkEnd w:id="20"/>
          </w:p>
        </w:tc>
        <w:tc>
          <w:tcPr>
            <w:tcW w:w="7522" w:type="dxa"/>
          </w:tcPr>
          <w:p w:rsidR="000C0B2F" w:rsidRDefault="000C0B2F">
            <w:pPr>
              <w:ind w:left="105"/>
            </w:pPr>
            <w:r>
              <w:t>Søknad om permisjoner og når permisjoner blir gitt</w:t>
            </w:r>
          </w:p>
        </w:tc>
      </w:tr>
      <w:tr w:rsidR="000C0B2F">
        <w:tc>
          <w:tcPr>
            <w:tcW w:w="970" w:type="dxa"/>
          </w:tcPr>
          <w:p w:rsidR="000C0B2F" w:rsidRDefault="000C0B2F">
            <w:r>
              <w:fldChar w:fldCharType="begin">
                <w:ffData>
                  <w:name w:val="Avmerking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Avmerking23"/>
            <w:r>
              <w:instrText xml:space="preserve"> FORMCHECKBOX </w:instrText>
            </w:r>
            <w:r w:rsidR="00A559C9">
              <w:fldChar w:fldCharType="separate"/>
            </w:r>
            <w:r>
              <w:fldChar w:fldCharType="end"/>
            </w:r>
            <w:bookmarkEnd w:id="21"/>
          </w:p>
        </w:tc>
        <w:tc>
          <w:tcPr>
            <w:tcW w:w="7522" w:type="dxa"/>
          </w:tcPr>
          <w:p w:rsidR="000C0B2F" w:rsidRDefault="000C0B2F">
            <w:pPr>
              <w:ind w:left="105"/>
            </w:pPr>
            <w:r>
              <w:t>Melding om fravær/egenmeldinger</w:t>
            </w:r>
          </w:p>
        </w:tc>
      </w:tr>
      <w:tr w:rsidR="000C0B2F">
        <w:tc>
          <w:tcPr>
            <w:tcW w:w="970" w:type="dxa"/>
          </w:tcPr>
          <w:p w:rsidR="000C0B2F" w:rsidRDefault="000C0B2F">
            <w:r>
              <w:fldChar w:fldCharType="begin">
                <w:ffData>
                  <w:name w:val="Avmerking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Avmerking24"/>
            <w:r>
              <w:instrText xml:space="preserve"> FORMCHECKBOX </w:instrText>
            </w:r>
            <w:r w:rsidR="00A559C9">
              <w:fldChar w:fldCharType="separate"/>
            </w:r>
            <w:r>
              <w:fldChar w:fldCharType="end"/>
            </w:r>
            <w:bookmarkEnd w:id="22"/>
          </w:p>
        </w:tc>
        <w:tc>
          <w:tcPr>
            <w:tcW w:w="7522" w:type="dxa"/>
          </w:tcPr>
          <w:p w:rsidR="000C0B2F" w:rsidRDefault="000C0B2F">
            <w:pPr>
              <w:ind w:left="105"/>
            </w:pPr>
            <w:r>
              <w:t>Prøvetid</w:t>
            </w:r>
          </w:p>
        </w:tc>
      </w:tr>
      <w:tr w:rsidR="000C0B2F">
        <w:tc>
          <w:tcPr>
            <w:tcW w:w="970" w:type="dxa"/>
          </w:tcPr>
          <w:p w:rsidR="000C0B2F" w:rsidRDefault="000C0B2F">
            <w:r>
              <w:fldChar w:fldCharType="begin">
                <w:ffData>
                  <w:name w:val="Avmerking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Avmerking25"/>
            <w:r>
              <w:instrText xml:space="preserve"> FORMCHECKBOX </w:instrText>
            </w:r>
            <w:r w:rsidR="00A559C9">
              <w:fldChar w:fldCharType="separate"/>
            </w:r>
            <w:r>
              <w:fldChar w:fldCharType="end"/>
            </w:r>
            <w:bookmarkEnd w:id="23"/>
          </w:p>
        </w:tc>
        <w:tc>
          <w:tcPr>
            <w:tcW w:w="7522" w:type="dxa"/>
          </w:tcPr>
          <w:p w:rsidR="000C0B2F" w:rsidRDefault="000C0B2F" w:rsidP="00A13FF5">
            <w:pPr>
              <w:ind w:left="110"/>
            </w:pPr>
            <w:r>
              <w:t>Evt. spesielle forhold ved arbeidsplassen</w:t>
            </w:r>
          </w:p>
        </w:tc>
      </w:tr>
      <w:tr w:rsidR="000C0B2F" w:rsidTr="00A13FF5">
        <w:trPr>
          <w:trHeight w:val="92"/>
        </w:trPr>
        <w:tc>
          <w:tcPr>
            <w:tcW w:w="970" w:type="dxa"/>
          </w:tcPr>
          <w:p w:rsidR="000C0B2F" w:rsidRDefault="000C0B2F">
            <w:r>
              <w:fldChar w:fldCharType="begin">
                <w:ffData>
                  <w:name w:val="Avmerking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Avmerking26"/>
            <w:r>
              <w:instrText xml:space="preserve"> FORMCHECKBOX </w:instrText>
            </w:r>
            <w:r w:rsidR="00A559C9">
              <w:fldChar w:fldCharType="separate"/>
            </w:r>
            <w:r>
              <w:fldChar w:fldCharType="end"/>
            </w:r>
            <w:bookmarkEnd w:id="24"/>
          </w:p>
        </w:tc>
        <w:tc>
          <w:tcPr>
            <w:tcW w:w="7522" w:type="dxa"/>
          </w:tcPr>
          <w:p w:rsidR="000C0B2F" w:rsidRDefault="000C0B2F" w:rsidP="00A13FF5">
            <w:pPr>
              <w:ind w:left="110"/>
            </w:pPr>
            <w:r>
              <w:t>Presenter kontaktperson</w:t>
            </w:r>
          </w:p>
        </w:tc>
      </w:tr>
      <w:tr w:rsidR="000C0B2F">
        <w:tc>
          <w:tcPr>
            <w:tcW w:w="970" w:type="dxa"/>
          </w:tcPr>
          <w:p w:rsidR="000C0B2F" w:rsidRDefault="000C0B2F">
            <w:r>
              <w:fldChar w:fldCharType="begin">
                <w:ffData>
                  <w:name w:val="Avmerking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Avmerking27"/>
            <w:r>
              <w:instrText xml:space="preserve"> FORMCHECKBOX </w:instrText>
            </w:r>
            <w:r w:rsidR="00A559C9">
              <w:fldChar w:fldCharType="separate"/>
            </w:r>
            <w:r>
              <w:fldChar w:fldCharType="end"/>
            </w:r>
            <w:bookmarkEnd w:id="25"/>
          </w:p>
        </w:tc>
        <w:tc>
          <w:tcPr>
            <w:tcW w:w="7522" w:type="dxa"/>
          </w:tcPr>
          <w:p w:rsidR="000C0B2F" w:rsidRDefault="000C0B2F" w:rsidP="00A13FF5">
            <w:pPr>
              <w:ind w:left="110"/>
            </w:pPr>
            <w:r>
              <w:t>Arbeidsplassen og kolleger i egen avdeling</w:t>
            </w:r>
          </w:p>
        </w:tc>
      </w:tr>
    </w:tbl>
    <w:p w:rsidR="000C0B2F" w:rsidRDefault="000C0B2F"/>
    <w:p w:rsidR="000C0B2F" w:rsidRDefault="000C0B2F">
      <w:pPr>
        <w:rPr>
          <w:u w:val="single"/>
        </w:rPr>
      </w:pPr>
      <w:r>
        <w:rPr>
          <w:b/>
          <w:bCs/>
        </w:rPr>
        <w:t xml:space="preserve">Kommentarer: </w:t>
      </w:r>
      <w:r>
        <w:rPr>
          <w:u w:val="single"/>
        </w:rPr>
        <w:fldChar w:fldCharType="begin">
          <w:ffData>
            <w:name w:val="Tekst2"/>
            <w:enabled/>
            <w:calcOnExit w:val="0"/>
            <w:textInput/>
          </w:ffData>
        </w:fldChar>
      </w:r>
      <w:bookmarkStart w:id="26" w:name="Tekst2"/>
      <w:r>
        <w:rPr>
          <w:u w:val="single"/>
        </w:rPr>
        <w:instrText xml:space="preserve"> FORMTEXT </w:instrText>
      </w:r>
      <w:r>
        <w:rPr>
          <w:u w:val="single"/>
        </w:rPr>
      </w:r>
      <w:r>
        <w:rPr>
          <w:u w:val="single"/>
        </w:rPr>
        <w:fldChar w:fldCharType="separate"/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u w:val="single"/>
        </w:rPr>
        <w:fldChar w:fldCharType="end"/>
      </w:r>
      <w:bookmarkEnd w:id="26"/>
    </w:p>
    <w:p w:rsidR="000C0B2F" w:rsidRDefault="000C0B2F">
      <w:pPr>
        <w:rPr>
          <w:b/>
          <w:bCs/>
        </w:rPr>
      </w:pPr>
    </w:p>
    <w:p w:rsidR="000C0B2F" w:rsidRDefault="000C0B2F">
      <w:pPr>
        <w:rPr>
          <w:b/>
          <w:bCs/>
        </w:rPr>
      </w:pPr>
    </w:p>
    <w:p w:rsidR="000C0B2F" w:rsidRDefault="000C0B2F">
      <w:pPr>
        <w:rPr>
          <w:b/>
          <w:bCs/>
        </w:rPr>
      </w:pPr>
      <w:r>
        <w:rPr>
          <w:b/>
          <w:bCs/>
        </w:rPr>
        <w:t>Etter 1 måned</w:t>
      </w:r>
    </w:p>
    <w:p w:rsidR="000C0B2F" w:rsidRDefault="00A13FF5">
      <w:r>
        <w:t>Leder skal gjennomføre en samtale med den nyansatte.</w:t>
      </w:r>
      <w:r w:rsidR="000C0B2F">
        <w:t xml:space="preserve"> Følgende bør gjennomgås</w:t>
      </w:r>
    </w:p>
    <w:p w:rsidR="000C0B2F" w:rsidRDefault="000C0B2F">
      <w:pPr>
        <w:rPr>
          <w:b/>
          <w:bCs/>
        </w:rPr>
      </w:pPr>
    </w:p>
    <w:tbl>
      <w:tblPr>
        <w:tblW w:w="0" w:type="auto"/>
        <w:tblInd w:w="72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"/>
        <w:gridCol w:w="7522"/>
      </w:tblGrid>
      <w:tr w:rsidR="000C0B2F">
        <w:tc>
          <w:tcPr>
            <w:tcW w:w="970" w:type="dxa"/>
          </w:tcPr>
          <w:p w:rsidR="000C0B2F" w:rsidRDefault="000C0B2F">
            <w:r>
              <w:fldChar w:fldCharType="begin">
                <w:ffData>
                  <w:name w:val="Avmerking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Avmerking28"/>
            <w:r>
              <w:instrText xml:space="preserve"> FORMCHECKBOX </w:instrText>
            </w:r>
            <w:r w:rsidR="00A559C9">
              <w:fldChar w:fldCharType="separate"/>
            </w:r>
            <w:r>
              <w:fldChar w:fldCharType="end"/>
            </w:r>
            <w:bookmarkEnd w:id="27"/>
          </w:p>
        </w:tc>
        <w:tc>
          <w:tcPr>
            <w:tcW w:w="7522" w:type="dxa"/>
          </w:tcPr>
          <w:p w:rsidR="000C0B2F" w:rsidRDefault="000C0B2F">
            <w:r>
              <w:t xml:space="preserve">Hvordan har den nyansatte funnet seg </w:t>
            </w:r>
            <w:r w:rsidR="00A13FF5">
              <w:t>til rette?</w:t>
            </w:r>
          </w:p>
        </w:tc>
      </w:tr>
      <w:tr w:rsidR="000C0B2F">
        <w:tc>
          <w:tcPr>
            <w:tcW w:w="970" w:type="dxa"/>
          </w:tcPr>
          <w:p w:rsidR="000C0B2F" w:rsidRDefault="000C0B2F">
            <w:r>
              <w:fldChar w:fldCharType="begin">
                <w:ffData>
                  <w:name w:val="Avmerking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Avmerking29"/>
            <w:r>
              <w:instrText xml:space="preserve"> FORMCHECKBOX </w:instrText>
            </w:r>
            <w:r w:rsidR="00A559C9">
              <w:fldChar w:fldCharType="separate"/>
            </w:r>
            <w:r>
              <w:fldChar w:fldCharType="end"/>
            </w:r>
            <w:bookmarkEnd w:id="28"/>
          </w:p>
        </w:tc>
        <w:tc>
          <w:tcPr>
            <w:tcW w:w="7522" w:type="dxa"/>
          </w:tcPr>
          <w:p w:rsidR="00A13FF5" w:rsidRDefault="00A13FF5">
            <w:r>
              <w:t>Er nødvendig informasjon gitt?</w:t>
            </w:r>
          </w:p>
        </w:tc>
      </w:tr>
      <w:tr w:rsidR="00A13FF5">
        <w:tc>
          <w:tcPr>
            <w:tcW w:w="970" w:type="dxa"/>
          </w:tcPr>
          <w:p w:rsidR="00A13FF5" w:rsidRDefault="00A13FF5">
            <w:r>
              <w:fldChar w:fldCharType="begin">
                <w:ffData>
                  <w:name w:val="Avmerking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A559C9">
              <w:fldChar w:fldCharType="separate"/>
            </w:r>
            <w:r>
              <w:fldChar w:fldCharType="end"/>
            </w:r>
          </w:p>
        </w:tc>
        <w:tc>
          <w:tcPr>
            <w:tcW w:w="7522" w:type="dxa"/>
          </w:tcPr>
          <w:p w:rsidR="00EA6861" w:rsidRDefault="00A13FF5" w:rsidP="00EA6861">
            <w:r>
              <w:t xml:space="preserve">Har han/hun gjort seg kjent med </w:t>
            </w:r>
            <w:r w:rsidR="00EA6861">
              <w:t>Portalen</w:t>
            </w:r>
            <w:r>
              <w:t>?</w:t>
            </w:r>
          </w:p>
        </w:tc>
      </w:tr>
      <w:tr w:rsidR="00EA6861" w:rsidTr="00035427">
        <w:tc>
          <w:tcPr>
            <w:tcW w:w="970" w:type="dxa"/>
          </w:tcPr>
          <w:p w:rsidR="00EA6861" w:rsidRDefault="00EA6861" w:rsidP="00035427">
            <w:r>
              <w:fldChar w:fldCharType="begin">
                <w:ffData>
                  <w:name w:val="Avmerking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7522" w:type="dxa"/>
          </w:tcPr>
          <w:p w:rsidR="00EA6861" w:rsidRDefault="00EA6861" w:rsidP="00A559C9">
            <w:r>
              <w:t xml:space="preserve">Har han/hun gjort seg kjent med </w:t>
            </w:r>
            <w:r w:rsidR="00A559C9">
              <w:t>Public 360</w:t>
            </w:r>
            <w:r>
              <w:t>?</w:t>
            </w:r>
          </w:p>
        </w:tc>
      </w:tr>
      <w:tr w:rsidR="000C0B2F">
        <w:tc>
          <w:tcPr>
            <w:tcW w:w="970" w:type="dxa"/>
          </w:tcPr>
          <w:p w:rsidR="000C0B2F" w:rsidRDefault="000C0B2F">
            <w:r>
              <w:fldChar w:fldCharType="begin">
                <w:ffData>
                  <w:name w:val="Avmerking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Avmerking30"/>
            <w:r>
              <w:instrText xml:space="preserve"> FORMCHECKBOX </w:instrText>
            </w:r>
            <w:r w:rsidR="00A559C9">
              <w:fldChar w:fldCharType="separate"/>
            </w:r>
            <w:r>
              <w:fldChar w:fldCharType="end"/>
            </w:r>
            <w:bookmarkEnd w:id="29"/>
          </w:p>
        </w:tc>
        <w:tc>
          <w:tcPr>
            <w:tcW w:w="7522" w:type="dxa"/>
          </w:tcPr>
          <w:p w:rsidR="000C0B2F" w:rsidRDefault="000C0B2F">
            <w:r>
              <w:t>Hvordan mottagelsen har vært</w:t>
            </w:r>
            <w:r w:rsidR="00A13FF5">
              <w:t>?</w:t>
            </w:r>
          </w:p>
        </w:tc>
      </w:tr>
      <w:tr w:rsidR="000C0B2F">
        <w:tc>
          <w:tcPr>
            <w:tcW w:w="970" w:type="dxa"/>
          </w:tcPr>
          <w:p w:rsidR="000C0B2F" w:rsidRDefault="000C0B2F">
            <w:r>
              <w:fldChar w:fldCharType="begin">
                <w:ffData>
                  <w:name w:val="Avmerking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Avmerking31"/>
            <w:r>
              <w:instrText xml:space="preserve"> FORMCHECKBOX </w:instrText>
            </w:r>
            <w:r w:rsidR="00A559C9">
              <w:fldChar w:fldCharType="separate"/>
            </w:r>
            <w:r>
              <w:fldChar w:fldCharType="end"/>
            </w:r>
            <w:bookmarkEnd w:id="30"/>
          </w:p>
        </w:tc>
        <w:tc>
          <w:tcPr>
            <w:tcW w:w="7522" w:type="dxa"/>
          </w:tcPr>
          <w:p w:rsidR="000C0B2F" w:rsidRDefault="000C0B2F">
            <w:r>
              <w:t>Klare arbeidsoppgaver</w:t>
            </w:r>
            <w:r w:rsidR="00A13FF5">
              <w:t>?</w:t>
            </w:r>
          </w:p>
        </w:tc>
      </w:tr>
      <w:tr w:rsidR="000C0B2F">
        <w:tc>
          <w:tcPr>
            <w:tcW w:w="970" w:type="dxa"/>
          </w:tcPr>
          <w:p w:rsidR="000C0B2F" w:rsidRDefault="000C0B2F">
            <w:r>
              <w:fldChar w:fldCharType="begin">
                <w:ffData>
                  <w:name w:val="Avmerking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Avmerking32"/>
            <w:r>
              <w:instrText xml:space="preserve"> FORMCHECKBOX </w:instrText>
            </w:r>
            <w:r w:rsidR="00A559C9">
              <w:fldChar w:fldCharType="separate"/>
            </w:r>
            <w:r>
              <w:fldChar w:fldCharType="end"/>
            </w:r>
            <w:bookmarkEnd w:id="31"/>
          </w:p>
        </w:tc>
        <w:tc>
          <w:tcPr>
            <w:tcW w:w="7522" w:type="dxa"/>
          </w:tcPr>
          <w:p w:rsidR="000C0B2F" w:rsidRDefault="000C0B2F" w:rsidP="00EA6861">
            <w:r>
              <w:t xml:space="preserve">Opplæring </w:t>
            </w:r>
            <w:r w:rsidR="00EA6861">
              <w:t>i henhold til</w:t>
            </w:r>
            <w:r>
              <w:t xml:space="preserve"> arbeidsoppgaver</w:t>
            </w:r>
          </w:p>
        </w:tc>
      </w:tr>
      <w:tr w:rsidR="000C0B2F">
        <w:tc>
          <w:tcPr>
            <w:tcW w:w="970" w:type="dxa"/>
          </w:tcPr>
          <w:p w:rsidR="000C0B2F" w:rsidRDefault="000C0B2F">
            <w:r>
              <w:fldChar w:fldCharType="begin">
                <w:ffData>
                  <w:name w:val="Avmerking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" w:name="Avmerking33"/>
            <w:r>
              <w:instrText xml:space="preserve"> FORMCHECKBOX </w:instrText>
            </w:r>
            <w:r w:rsidR="00A559C9">
              <w:fldChar w:fldCharType="separate"/>
            </w:r>
            <w:r>
              <w:fldChar w:fldCharType="end"/>
            </w:r>
            <w:bookmarkEnd w:id="32"/>
          </w:p>
        </w:tc>
        <w:tc>
          <w:tcPr>
            <w:tcW w:w="7522" w:type="dxa"/>
          </w:tcPr>
          <w:p w:rsidR="000C0B2F" w:rsidRDefault="000C0B2F">
            <w:r>
              <w:t>Videre forventninger til arbeidsoppgaver</w:t>
            </w:r>
          </w:p>
        </w:tc>
      </w:tr>
      <w:tr w:rsidR="000C0B2F">
        <w:tc>
          <w:tcPr>
            <w:tcW w:w="970" w:type="dxa"/>
          </w:tcPr>
          <w:p w:rsidR="000C0B2F" w:rsidRDefault="000C0B2F">
            <w:r>
              <w:fldChar w:fldCharType="begin">
                <w:ffData>
                  <w:name w:val="Avmerking3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3" w:name="Avmerking34"/>
            <w:r>
              <w:instrText xml:space="preserve"> FORMCHECKBOX </w:instrText>
            </w:r>
            <w:r w:rsidR="00A559C9">
              <w:fldChar w:fldCharType="separate"/>
            </w:r>
            <w:r>
              <w:fldChar w:fldCharType="end"/>
            </w:r>
            <w:bookmarkEnd w:id="33"/>
          </w:p>
        </w:tc>
        <w:tc>
          <w:tcPr>
            <w:tcW w:w="7522" w:type="dxa"/>
          </w:tcPr>
          <w:p w:rsidR="000C0B2F" w:rsidRDefault="000C0B2F">
            <w:r>
              <w:t>Arbeidsmiljø</w:t>
            </w:r>
          </w:p>
        </w:tc>
      </w:tr>
      <w:tr w:rsidR="000C0B2F">
        <w:tc>
          <w:tcPr>
            <w:tcW w:w="970" w:type="dxa"/>
          </w:tcPr>
          <w:p w:rsidR="000C0B2F" w:rsidRDefault="000C0B2F">
            <w:r>
              <w:fldChar w:fldCharType="begin">
                <w:ffData>
                  <w:name w:val="Avmerking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4" w:name="Avmerking35"/>
            <w:r>
              <w:instrText xml:space="preserve"> FORMCHECKBOX </w:instrText>
            </w:r>
            <w:r w:rsidR="00A559C9">
              <w:fldChar w:fldCharType="separate"/>
            </w:r>
            <w:r>
              <w:fldChar w:fldCharType="end"/>
            </w:r>
            <w:bookmarkEnd w:id="34"/>
          </w:p>
        </w:tc>
        <w:tc>
          <w:tcPr>
            <w:tcW w:w="7522" w:type="dxa"/>
          </w:tcPr>
          <w:p w:rsidR="000C0B2F" w:rsidRDefault="000C0B2F">
            <w:r>
              <w:t>Særlig positive ting/hendelser</w:t>
            </w:r>
          </w:p>
        </w:tc>
      </w:tr>
      <w:tr w:rsidR="000C0B2F">
        <w:tc>
          <w:tcPr>
            <w:tcW w:w="970" w:type="dxa"/>
          </w:tcPr>
          <w:p w:rsidR="000C0B2F" w:rsidRDefault="000C0B2F">
            <w:r>
              <w:fldChar w:fldCharType="begin">
                <w:ffData>
                  <w:name w:val="Avmerking3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5" w:name="Avmerking36"/>
            <w:r>
              <w:instrText xml:space="preserve"> FORMCHECKBOX </w:instrText>
            </w:r>
            <w:r w:rsidR="00A559C9">
              <w:fldChar w:fldCharType="separate"/>
            </w:r>
            <w:r>
              <w:fldChar w:fldCharType="end"/>
            </w:r>
            <w:bookmarkEnd w:id="35"/>
          </w:p>
        </w:tc>
        <w:tc>
          <w:tcPr>
            <w:tcW w:w="7522" w:type="dxa"/>
          </w:tcPr>
          <w:p w:rsidR="000C0B2F" w:rsidRDefault="000C0B2F">
            <w:r>
              <w:t>Særlig negative ting/hendelser</w:t>
            </w:r>
          </w:p>
        </w:tc>
      </w:tr>
      <w:tr w:rsidR="000C0B2F">
        <w:tc>
          <w:tcPr>
            <w:tcW w:w="970" w:type="dxa"/>
          </w:tcPr>
          <w:p w:rsidR="000C0B2F" w:rsidRDefault="000C0B2F">
            <w:r>
              <w:fldChar w:fldCharType="begin">
                <w:ffData>
                  <w:name w:val="Avmerking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" w:name="Avmerking37"/>
            <w:r>
              <w:instrText xml:space="preserve"> FORMCHECKBOX </w:instrText>
            </w:r>
            <w:r w:rsidR="00A559C9">
              <w:fldChar w:fldCharType="separate"/>
            </w:r>
            <w:r>
              <w:fldChar w:fldCharType="end"/>
            </w:r>
            <w:bookmarkEnd w:id="36"/>
          </w:p>
        </w:tc>
        <w:tc>
          <w:tcPr>
            <w:tcW w:w="7522" w:type="dxa"/>
          </w:tcPr>
          <w:p w:rsidR="000C0B2F" w:rsidRDefault="000C0B2F">
            <w:r>
              <w:t>Andre ting som bør avklares</w:t>
            </w:r>
          </w:p>
        </w:tc>
      </w:tr>
    </w:tbl>
    <w:p w:rsidR="000C0B2F" w:rsidRDefault="000C0B2F"/>
    <w:p w:rsidR="000C0B2F" w:rsidRDefault="000C0B2F">
      <w:pPr>
        <w:rPr>
          <w:u w:val="single"/>
        </w:rPr>
      </w:pPr>
      <w:r>
        <w:rPr>
          <w:b/>
          <w:bCs/>
        </w:rPr>
        <w:t xml:space="preserve">Kommentarer: </w:t>
      </w:r>
      <w:r>
        <w:rPr>
          <w:u w:val="single"/>
        </w:rPr>
        <w:fldChar w:fldCharType="begin">
          <w:ffData>
            <w:name w:val="Tekst3"/>
            <w:enabled/>
            <w:calcOnExit w:val="0"/>
            <w:textInput/>
          </w:ffData>
        </w:fldChar>
      </w:r>
      <w:bookmarkStart w:id="37" w:name="Tekst3"/>
      <w:r>
        <w:rPr>
          <w:u w:val="single"/>
        </w:rPr>
        <w:instrText xml:space="preserve"> FORMTEXT </w:instrText>
      </w:r>
      <w:r>
        <w:rPr>
          <w:u w:val="single"/>
        </w:rPr>
      </w:r>
      <w:r>
        <w:rPr>
          <w:u w:val="single"/>
        </w:rPr>
        <w:fldChar w:fldCharType="separate"/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u w:val="single"/>
        </w:rPr>
        <w:fldChar w:fldCharType="end"/>
      </w:r>
      <w:bookmarkEnd w:id="37"/>
    </w:p>
    <w:p w:rsidR="000C0B2F" w:rsidRDefault="000C0B2F"/>
    <w:p w:rsidR="000C0B2F" w:rsidRDefault="000C0B2F">
      <w:pPr>
        <w:rPr>
          <w:b/>
          <w:bCs/>
        </w:rPr>
      </w:pPr>
      <w:r>
        <w:rPr>
          <w:b/>
          <w:bCs/>
        </w:rPr>
        <w:t>Etter 6 måneder</w:t>
      </w:r>
    </w:p>
    <w:p w:rsidR="000C0B2F" w:rsidRDefault="00A13FF5">
      <w:r>
        <w:t>L</w:t>
      </w:r>
      <w:r w:rsidR="000C0B2F">
        <w:t>ed</w:t>
      </w:r>
      <w:r>
        <w:t>er gjennomfører en oppfølgings/</w:t>
      </w:r>
      <w:r w:rsidR="000C0B2F">
        <w:t>medarbeidersamtale:</w:t>
      </w:r>
    </w:p>
    <w:p w:rsidR="000C0B2F" w:rsidRDefault="000C0B2F"/>
    <w:tbl>
      <w:tblPr>
        <w:tblW w:w="0" w:type="auto"/>
        <w:tblInd w:w="72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"/>
        <w:gridCol w:w="7522"/>
      </w:tblGrid>
      <w:tr w:rsidR="000C0B2F">
        <w:tc>
          <w:tcPr>
            <w:tcW w:w="970" w:type="dxa"/>
          </w:tcPr>
          <w:p w:rsidR="000C0B2F" w:rsidRDefault="000C0B2F">
            <w:r>
              <w:fldChar w:fldCharType="begin">
                <w:ffData>
                  <w:name w:val="Avmerking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8" w:name="Avmerking45"/>
            <w:r>
              <w:instrText xml:space="preserve"> FORMCHECKBOX </w:instrText>
            </w:r>
            <w:r w:rsidR="00A559C9">
              <w:fldChar w:fldCharType="separate"/>
            </w:r>
            <w:r>
              <w:fldChar w:fldCharType="end"/>
            </w:r>
            <w:bookmarkEnd w:id="38"/>
          </w:p>
        </w:tc>
        <w:tc>
          <w:tcPr>
            <w:tcW w:w="7522" w:type="dxa"/>
          </w:tcPr>
          <w:p w:rsidR="000C0B2F" w:rsidRDefault="000C0B2F">
            <w:r>
              <w:t>Gå igjennom sjekklista til kontaktperson/nyansatt og se til at alle punkter huket av.</w:t>
            </w:r>
          </w:p>
        </w:tc>
      </w:tr>
      <w:tr w:rsidR="000C0B2F">
        <w:tc>
          <w:tcPr>
            <w:tcW w:w="970" w:type="dxa"/>
          </w:tcPr>
          <w:p w:rsidR="000C0B2F" w:rsidRDefault="000C0B2F">
            <w:r>
              <w:fldChar w:fldCharType="begin">
                <w:ffData>
                  <w:name w:val="Avmerking3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9" w:name="Avmerking39"/>
            <w:r>
              <w:instrText xml:space="preserve"> FORMCHECKBOX </w:instrText>
            </w:r>
            <w:r w:rsidR="00A559C9">
              <w:fldChar w:fldCharType="separate"/>
            </w:r>
            <w:r>
              <w:fldChar w:fldCharType="end"/>
            </w:r>
            <w:bookmarkEnd w:id="39"/>
          </w:p>
        </w:tc>
        <w:tc>
          <w:tcPr>
            <w:tcW w:w="7522" w:type="dxa"/>
          </w:tcPr>
          <w:p w:rsidR="000C0B2F" w:rsidRDefault="000C0B2F">
            <w:r>
              <w:t>Har den nyansatte vært på samling for nyansatte</w:t>
            </w:r>
            <w:r w:rsidR="00A13FF5">
              <w:t>?</w:t>
            </w:r>
          </w:p>
        </w:tc>
      </w:tr>
      <w:tr w:rsidR="000C0B2F">
        <w:tc>
          <w:tcPr>
            <w:tcW w:w="970" w:type="dxa"/>
          </w:tcPr>
          <w:p w:rsidR="000C0B2F" w:rsidRDefault="000C0B2F">
            <w:r>
              <w:fldChar w:fldCharType="begin">
                <w:ffData>
                  <w:name w:val="Avmerking4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0" w:name="Avmerking40"/>
            <w:r>
              <w:instrText xml:space="preserve"> FORMCHECKBOX </w:instrText>
            </w:r>
            <w:r w:rsidR="00A559C9">
              <w:fldChar w:fldCharType="separate"/>
            </w:r>
            <w:r>
              <w:fldChar w:fldCharType="end"/>
            </w:r>
            <w:bookmarkEnd w:id="40"/>
          </w:p>
        </w:tc>
        <w:tc>
          <w:tcPr>
            <w:tcW w:w="7522" w:type="dxa"/>
          </w:tcPr>
          <w:p w:rsidR="000C0B2F" w:rsidRDefault="000C0B2F">
            <w:r>
              <w:t>Arbeidsmiljø</w:t>
            </w:r>
          </w:p>
        </w:tc>
      </w:tr>
      <w:tr w:rsidR="000C0B2F">
        <w:tc>
          <w:tcPr>
            <w:tcW w:w="970" w:type="dxa"/>
          </w:tcPr>
          <w:p w:rsidR="000C0B2F" w:rsidRDefault="000C0B2F">
            <w:r>
              <w:fldChar w:fldCharType="begin">
                <w:ffData>
                  <w:name w:val="Avmerking4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1" w:name="Avmerking41"/>
            <w:r>
              <w:instrText xml:space="preserve"> FORMCHECKBOX </w:instrText>
            </w:r>
            <w:r w:rsidR="00A559C9">
              <w:fldChar w:fldCharType="separate"/>
            </w:r>
            <w:r>
              <w:fldChar w:fldCharType="end"/>
            </w:r>
            <w:bookmarkEnd w:id="41"/>
          </w:p>
        </w:tc>
        <w:tc>
          <w:tcPr>
            <w:tcW w:w="7522" w:type="dxa"/>
          </w:tcPr>
          <w:p w:rsidR="000C0B2F" w:rsidRDefault="000C0B2F">
            <w:r>
              <w:t>Vurdering av arbeidet som er utført</w:t>
            </w:r>
          </w:p>
        </w:tc>
      </w:tr>
      <w:tr w:rsidR="000C0B2F">
        <w:tc>
          <w:tcPr>
            <w:tcW w:w="970" w:type="dxa"/>
          </w:tcPr>
          <w:p w:rsidR="000C0B2F" w:rsidRDefault="000C0B2F">
            <w:r>
              <w:fldChar w:fldCharType="begin">
                <w:ffData>
                  <w:name w:val="Avmerking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2" w:name="Avmerking42"/>
            <w:r>
              <w:instrText xml:space="preserve"> FORMCHECKBOX </w:instrText>
            </w:r>
            <w:r w:rsidR="00A559C9">
              <w:fldChar w:fldCharType="separate"/>
            </w:r>
            <w:r>
              <w:fldChar w:fldCharType="end"/>
            </w:r>
            <w:bookmarkEnd w:id="42"/>
          </w:p>
        </w:tc>
        <w:tc>
          <w:tcPr>
            <w:tcW w:w="7522" w:type="dxa"/>
          </w:tcPr>
          <w:p w:rsidR="000C0B2F" w:rsidRDefault="000C0B2F">
            <w:r>
              <w:t>Framtidige oppgaver</w:t>
            </w:r>
          </w:p>
        </w:tc>
      </w:tr>
      <w:tr w:rsidR="000C0B2F">
        <w:tc>
          <w:tcPr>
            <w:tcW w:w="970" w:type="dxa"/>
          </w:tcPr>
          <w:p w:rsidR="000C0B2F" w:rsidRDefault="000C0B2F">
            <w:r>
              <w:fldChar w:fldCharType="begin">
                <w:ffData>
                  <w:name w:val="Avmerking4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3" w:name="Avmerking43"/>
            <w:r>
              <w:instrText xml:space="preserve"> FORMCHECKBOX </w:instrText>
            </w:r>
            <w:r w:rsidR="00A559C9">
              <w:fldChar w:fldCharType="separate"/>
            </w:r>
            <w:r>
              <w:fldChar w:fldCharType="end"/>
            </w:r>
            <w:bookmarkEnd w:id="43"/>
          </w:p>
        </w:tc>
        <w:tc>
          <w:tcPr>
            <w:tcW w:w="7522" w:type="dxa"/>
          </w:tcPr>
          <w:p w:rsidR="000C0B2F" w:rsidRDefault="000C0B2F">
            <w:r>
              <w:t>Framtidig kompetanse</w:t>
            </w:r>
          </w:p>
        </w:tc>
      </w:tr>
      <w:tr w:rsidR="000C0B2F">
        <w:tc>
          <w:tcPr>
            <w:tcW w:w="970" w:type="dxa"/>
          </w:tcPr>
          <w:p w:rsidR="000C0B2F" w:rsidRDefault="000C0B2F">
            <w:r>
              <w:fldChar w:fldCharType="begin">
                <w:ffData>
                  <w:name w:val="Avmerking4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4" w:name="Avmerking44"/>
            <w:r>
              <w:instrText xml:space="preserve"> FORMCHECKBOX </w:instrText>
            </w:r>
            <w:r w:rsidR="00A559C9">
              <w:fldChar w:fldCharType="separate"/>
            </w:r>
            <w:r>
              <w:fldChar w:fldCharType="end"/>
            </w:r>
            <w:bookmarkEnd w:id="44"/>
          </w:p>
        </w:tc>
        <w:tc>
          <w:tcPr>
            <w:tcW w:w="7522" w:type="dxa"/>
          </w:tcPr>
          <w:p w:rsidR="000C0B2F" w:rsidRDefault="000C0B2F">
            <w:r>
              <w:t>Vurdering av leder</w:t>
            </w:r>
          </w:p>
        </w:tc>
      </w:tr>
    </w:tbl>
    <w:p w:rsidR="000C0B2F" w:rsidRDefault="000C0B2F"/>
    <w:p w:rsidR="000C0B2F" w:rsidRDefault="000C0B2F">
      <w:r>
        <w:br w:type="page"/>
      </w:r>
    </w:p>
    <w:p w:rsidR="000C0B2F" w:rsidRDefault="000C0B2F">
      <w:pPr>
        <w:pStyle w:val="Overskrift1"/>
      </w:pPr>
      <w:r>
        <w:lastRenderedPageBreak/>
        <w:t>Kontaktperson</w:t>
      </w:r>
    </w:p>
    <w:p w:rsidR="00217280" w:rsidRPr="00217280" w:rsidRDefault="00217280" w:rsidP="00217280"/>
    <w:p w:rsidR="000C0B2F" w:rsidRDefault="000C0B2F">
      <w:r>
        <w:t>En nyansatt kan føle seg bortkommen og hjelpeløs den første tida. Kontaktpersonen har som oppgave å gjøre den første tida mest mulig positiv for den nyansatte.</w:t>
      </w:r>
    </w:p>
    <w:p w:rsidR="000C0B2F" w:rsidRDefault="000C0B2F">
      <w:r>
        <w:t>Oppgaven er å sørge for at den nyansatte blir ivaretatt og hjelp til rette både faglig og sosialt de første månedene. Sørg for å ha løpende kontakt med vedkommende.</w:t>
      </w:r>
    </w:p>
    <w:p w:rsidR="000C0B2F" w:rsidRDefault="000C0B2F">
      <w:r>
        <w:t>Tar ikke den nyansatte kontakt med deg, så må du ta kontakt.</w:t>
      </w:r>
    </w:p>
    <w:p w:rsidR="000C0B2F" w:rsidRDefault="000C0B2F">
      <w:r>
        <w:t>I tillegg til et generelt ansvar, har du konkrete oppgaver. De finner du listet opp her.</w:t>
      </w:r>
    </w:p>
    <w:p w:rsidR="000C0B2F" w:rsidRDefault="000C0B2F"/>
    <w:p w:rsidR="000C0B2F" w:rsidRDefault="000C0B2F">
      <w:r>
        <w:t>Merker du at den nyansatte har problemer, bør du snakke med vedkommende eller med den overordnede.</w:t>
      </w:r>
    </w:p>
    <w:p w:rsidR="000C0B2F" w:rsidRDefault="000C0B2F"/>
    <w:p w:rsidR="000C0B2F" w:rsidRDefault="000C0B2F">
      <w:r>
        <w:rPr>
          <w:b/>
          <w:bCs/>
        </w:rPr>
        <w:t>Første arbeidsdag –</w:t>
      </w:r>
      <w:r>
        <w:t xml:space="preserve"> </w:t>
      </w:r>
    </w:p>
    <w:p w:rsidR="000C0B2F" w:rsidRDefault="000C0B2F">
      <w:r>
        <w:t>Etter at den ansatte har blitt mottatt og orientert av lederen, blir du presentert for den nyansatte. Da overtar du introduksjonen.</w:t>
      </w:r>
    </w:p>
    <w:p w:rsidR="000C0B2F" w:rsidRDefault="000C0B2F"/>
    <w:p w:rsidR="000C0B2F" w:rsidRDefault="000C0B2F">
      <w:r>
        <w:t xml:space="preserve">Vis og orienter den ansatte </w:t>
      </w:r>
    </w:p>
    <w:p w:rsidR="000C0B2F" w:rsidRDefault="000C0B2F">
      <w:pPr>
        <w:numPr>
          <w:ilvl w:val="0"/>
          <w:numId w:val="5"/>
        </w:numPr>
      </w:pPr>
      <w:r>
        <w:t>Klient/elever/pasienter evt. andre som den ansatte vil måtte forholde seg til</w:t>
      </w:r>
    </w:p>
    <w:p w:rsidR="000C0B2F" w:rsidRDefault="000C0B2F">
      <w:pPr>
        <w:numPr>
          <w:ilvl w:val="0"/>
          <w:numId w:val="4"/>
        </w:numPr>
      </w:pPr>
      <w:r>
        <w:t>Garderobe – toalett</w:t>
      </w:r>
    </w:p>
    <w:p w:rsidR="000C0B2F" w:rsidRDefault="000C0B2F">
      <w:pPr>
        <w:numPr>
          <w:ilvl w:val="0"/>
          <w:numId w:val="4"/>
        </w:numPr>
      </w:pPr>
      <w:r>
        <w:t>Nøkler – adgangskort – stemplingskort</w:t>
      </w:r>
    </w:p>
    <w:p w:rsidR="000C0B2F" w:rsidRDefault="000C0B2F">
      <w:pPr>
        <w:numPr>
          <w:ilvl w:val="0"/>
          <w:numId w:val="4"/>
        </w:numPr>
      </w:pPr>
      <w:r>
        <w:t>Alarmer</w:t>
      </w:r>
    </w:p>
    <w:p w:rsidR="000C0B2F" w:rsidRDefault="000C0B2F">
      <w:pPr>
        <w:numPr>
          <w:ilvl w:val="0"/>
          <w:numId w:val="4"/>
        </w:numPr>
      </w:pPr>
      <w:r>
        <w:t>Lager for rekvisita/verktøy</w:t>
      </w:r>
    </w:p>
    <w:p w:rsidR="000C0B2F" w:rsidRDefault="000C0B2F">
      <w:pPr>
        <w:numPr>
          <w:ilvl w:val="0"/>
          <w:numId w:val="4"/>
        </w:numPr>
      </w:pPr>
      <w:r>
        <w:t>Skrivere og kopieringsmaskin</w:t>
      </w:r>
    </w:p>
    <w:p w:rsidR="000C0B2F" w:rsidRDefault="000C0B2F">
      <w:pPr>
        <w:numPr>
          <w:ilvl w:val="0"/>
          <w:numId w:val="4"/>
        </w:numPr>
      </w:pPr>
      <w:r>
        <w:t>Oppslagstavler</w:t>
      </w:r>
    </w:p>
    <w:p w:rsidR="000C0B2F" w:rsidRDefault="000C0B2F">
      <w:pPr>
        <w:numPr>
          <w:ilvl w:val="0"/>
          <w:numId w:val="4"/>
        </w:numPr>
      </w:pPr>
      <w:r>
        <w:t>Arkiv</w:t>
      </w:r>
    </w:p>
    <w:p w:rsidR="000C0B2F" w:rsidRDefault="000C0B2F">
      <w:pPr>
        <w:numPr>
          <w:ilvl w:val="0"/>
          <w:numId w:val="4"/>
        </w:numPr>
      </w:pPr>
      <w:r>
        <w:t>Møterom</w:t>
      </w:r>
    </w:p>
    <w:p w:rsidR="000C0B2F" w:rsidRDefault="000C0B2F">
      <w:pPr>
        <w:numPr>
          <w:ilvl w:val="0"/>
          <w:numId w:val="4"/>
        </w:numPr>
      </w:pPr>
      <w:r>
        <w:t>Matpause (hjelp til slik at den nytilsatte kommer inn i miljøet)</w:t>
      </w:r>
    </w:p>
    <w:p w:rsidR="000C0B2F" w:rsidRDefault="000C0B2F">
      <w:pPr>
        <w:numPr>
          <w:ilvl w:val="0"/>
          <w:numId w:val="4"/>
        </w:numPr>
      </w:pPr>
      <w:r>
        <w:t>Evt. rutiner ved kaffekoking eller andre interne vaktordninger</w:t>
      </w:r>
    </w:p>
    <w:p w:rsidR="000C0B2F" w:rsidRDefault="000C0B2F">
      <w:pPr>
        <w:numPr>
          <w:ilvl w:val="0"/>
          <w:numId w:val="4"/>
        </w:numPr>
      </w:pPr>
      <w:r>
        <w:t>Rutiner for søppelsortering</w:t>
      </w:r>
      <w:r w:rsidR="008603F6">
        <w:t>/miljøfyrtårn</w:t>
      </w:r>
    </w:p>
    <w:p w:rsidR="000C0B2F" w:rsidRDefault="000C0B2F">
      <w:pPr>
        <w:numPr>
          <w:ilvl w:val="0"/>
          <w:numId w:val="4"/>
        </w:numPr>
      </w:pPr>
      <w:r>
        <w:t>Rømningsveier (evakueringsplan)</w:t>
      </w:r>
    </w:p>
    <w:p w:rsidR="000C0B2F" w:rsidRDefault="000C0B2F">
      <w:pPr>
        <w:numPr>
          <w:ilvl w:val="0"/>
          <w:numId w:val="4"/>
        </w:numPr>
      </w:pPr>
      <w:r>
        <w:t>Brannrutiner</w:t>
      </w:r>
    </w:p>
    <w:p w:rsidR="000C0B2F" w:rsidRDefault="000C0B2F">
      <w:pPr>
        <w:numPr>
          <w:ilvl w:val="0"/>
          <w:numId w:val="4"/>
        </w:numPr>
      </w:pPr>
      <w:r>
        <w:t>Posthåndtering</w:t>
      </w:r>
    </w:p>
    <w:p w:rsidR="000C0B2F" w:rsidRDefault="000C0B2F">
      <w:pPr>
        <w:numPr>
          <w:ilvl w:val="0"/>
          <w:numId w:val="4"/>
        </w:numPr>
      </w:pPr>
      <w:r>
        <w:t>Førstehjelp</w:t>
      </w:r>
    </w:p>
    <w:p w:rsidR="000C0B2F" w:rsidRDefault="000C0B2F"/>
    <w:p w:rsidR="000C0B2F" w:rsidRDefault="000C0B2F">
      <w:pPr>
        <w:rPr>
          <w:b/>
          <w:bCs/>
        </w:rPr>
      </w:pPr>
      <w:r>
        <w:rPr>
          <w:b/>
          <w:bCs/>
        </w:rPr>
        <w:t xml:space="preserve">I løpet av den første arbeidsuken - </w:t>
      </w:r>
    </w:p>
    <w:p w:rsidR="000C0B2F" w:rsidRDefault="00EA6861">
      <w:r>
        <w:t>Presenter</w:t>
      </w:r>
      <w:r w:rsidR="000C0B2F">
        <w:t xml:space="preserve"> den nyansatte for</w:t>
      </w:r>
    </w:p>
    <w:p w:rsidR="000C0B2F" w:rsidRDefault="000C0B2F">
      <w:pPr>
        <w:numPr>
          <w:ilvl w:val="0"/>
          <w:numId w:val="5"/>
        </w:numPr>
      </w:pPr>
      <w:r>
        <w:t>Kolleger ved andre avdelinger</w:t>
      </w:r>
    </w:p>
    <w:p w:rsidR="000C0B2F" w:rsidRDefault="000C0B2F">
      <w:pPr>
        <w:numPr>
          <w:ilvl w:val="0"/>
          <w:numId w:val="5"/>
        </w:numPr>
      </w:pPr>
      <w:r>
        <w:t>Tillitsvalgte</w:t>
      </w:r>
    </w:p>
    <w:p w:rsidR="000C0B2F" w:rsidRDefault="000C0B2F">
      <w:pPr>
        <w:numPr>
          <w:ilvl w:val="0"/>
          <w:numId w:val="5"/>
        </w:numPr>
      </w:pPr>
      <w:r>
        <w:t>Verneombud</w:t>
      </w:r>
    </w:p>
    <w:p w:rsidR="000C0B2F" w:rsidRDefault="000C0B2F">
      <w:r>
        <w:t>Orienter om:</w:t>
      </w:r>
    </w:p>
    <w:p w:rsidR="000C0B2F" w:rsidRDefault="000C0B2F">
      <w:pPr>
        <w:numPr>
          <w:ilvl w:val="0"/>
          <w:numId w:val="6"/>
        </w:numPr>
      </w:pPr>
      <w:r>
        <w:t>Bruk av telefon og annet utstyr</w:t>
      </w:r>
    </w:p>
    <w:p w:rsidR="000C0B2F" w:rsidRDefault="00A13FF5">
      <w:pPr>
        <w:numPr>
          <w:ilvl w:val="0"/>
          <w:numId w:val="6"/>
        </w:numPr>
      </w:pPr>
      <w:r>
        <w:t>Rundskriv/</w:t>
      </w:r>
      <w:r w:rsidR="000C0B2F">
        <w:t>informasjonsrutiner</w:t>
      </w:r>
    </w:p>
    <w:p w:rsidR="000C0B2F" w:rsidRDefault="000C0B2F">
      <w:pPr>
        <w:numPr>
          <w:ilvl w:val="0"/>
          <w:numId w:val="6"/>
        </w:numPr>
      </w:pPr>
      <w:r>
        <w:t>Arbeidsoppgavene</w:t>
      </w:r>
    </w:p>
    <w:p w:rsidR="000C0B2F" w:rsidRDefault="000C0B2F">
      <w:pPr>
        <w:numPr>
          <w:ilvl w:val="0"/>
          <w:numId w:val="6"/>
        </w:numPr>
      </w:pPr>
      <w:r>
        <w:t>Opplæringsplaner for den ansatte og avdelingen</w:t>
      </w:r>
    </w:p>
    <w:p w:rsidR="000C0B2F" w:rsidRDefault="000C0B2F">
      <w:pPr>
        <w:numPr>
          <w:ilvl w:val="0"/>
          <w:numId w:val="6"/>
        </w:numPr>
      </w:pPr>
      <w:r>
        <w:t xml:space="preserve">Rettigheter og plikter (egenmeldinger, permisjon, ferie, fleksiavtaler </w:t>
      </w:r>
      <w:proofErr w:type="spellStart"/>
      <w:r>
        <w:t>osv</w:t>
      </w:r>
      <w:proofErr w:type="spellEnd"/>
      <w:r>
        <w:t>)</w:t>
      </w:r>
      <w:r>
        <w:br/>
        <w:t>og rutiner rundt dette</w:t>
      </w:r>
    </w:p>
    <w:p w:rsidR="000C0B2F" w:rsidRDefault="000C0B2F">
      <w:pPr>
        <w:numPr>
          <w:ilvl w:val="0"/>
          <w:numId w:val="6"/>
        </w:numPr>
      </w:pPr>
      <w:r>
        <w:t>Reiseregninger</w:t>
      </w:r>
    </w:p>
    <w:p w:rsidR="000C0B2F" w:rsidRDefault="000C0B2F">
      <w:pPr>
        <w:numPr>
          <w:ilvl w:val="0"/>
          <w:numId w:val="6"/>
        </w:numPr>
      </w:pPr>
      <w:r>
        <w:t>Overtid/ekstraarbeid</w:t>
      </w:r>
    </w:p>
    <w:p w:rsidR="000C0B2F" w:rsidRDefault="000C0B2F">
      <w:pPr>
        <w:numPr>
          <w:ilvl w:val="0"/>
          <w:numId w:val="6"/>
        </w:numPr>
      </w:pPr>
      <w:r>
        <w:t>Ansettelsesrutiner</w:t>
      </w:r>
    </w:p>
    <w:p w:rsidR="000C0B2F" w:rsidRDefault="000C0B2F">
      <w:pPr>
        <w:numPr>
          <w:ilvl w:val="0"/>
          <w:numId w:val="6"/>
        </w:numPr>
      </w:pPr>
      <w:r>
        <w:lastRenderedPageBreak/>
        <w:t>Tillitsvalgte</w:t>
      </w:r>
    </w:p>
    <w:p w:rsidR="000C0B2F" w:rsidRDefault="000C0B2F">
      <w:pPr>
        <w:numPr>
          <w:ilvl w:val="0"/>
          <w:numId w:val="6"/>
        </w:numPr>
      </w:pPr>
      <w:r>
        <w:t>Verneombud</w:t>
      </w:r>
    </w:p>
    <w:p w:rsidR="000C0B2F" w:rsidRDefault="000C0B2F">
      <w:pPr>
        <w:numPr>
          <w:ilvl w:val="0"/>
          <w:numId w:val="6"/>
        </w:numPr>
      </w:pPr>
      <w:r>
        <w:t xml:space="preserve">Bedriftsidrettslag </w:t>
      </w:r>
    </w:p>
    <w:p w:rsidR="000C0B2F" w:rsidRDefault="000C0B2F">
      <w:pPr>
        <w:numPr>
          <w:ilvl w:val="0"/>
          <w:numId w:val="6"/>
        </w:numPr>
      </w:pPr>
      <w:r>
        <w:t xml:space="preserve">Hytteforening </w:t>
      </w:r>
    </w:p>
    <w:p w:rsidR="000C0B2F" w:rsidRDefault="000C0B2F">
      <w:pPr>
        <w:numPr>
          <w:ilvl w:val="0"/>
          <w:numId w:val="6"/>
        </w:numPr>
      </w:pPr>
      <w:r>
        <w:t>Bedriftskunstforeningen</w:t>
      </w:r>
    </w:p>
    <w:p w:rsidR="000C0B2F" w:rsidRDefault="000C0B2F">
      <w:pPr>
        <w:numPr>
          <w:ilvl w:val="0"/>
          <w:numId w:val="6"/>
        </w:numPr>
      </w:pPr>
      <w:r>
        <w:t>Reiseavtaler for ansatte i og utenfor arbeid</w:t>
      </w:r>
    </w:p>
    <w:p w:rsidR="000C0B2F" w:rsidRDefault="000C0B2F">
      <w:pPr>
        <w:numPr>
          <w:ilvl w:val="0"/>
          <w:numId w:val="6"/>
        </w:numPr>
      </w:pPr>
      <w:r>
        <w:t>Kredittkort</w:t>
      </w:r>
    </w:p>
    <w:p w:rsidR="000C0B2F" w:rsidRDefault="000C0B2F">
      <w:pPr>
        <w:numPr>
          <w:ilvl w:val="0"/>
          <w:numId w:val="6"/>
        </w:numPr>
      </w:pPr>
      <w:r>
        <w:t>Lån i KLP/SPK</w:t>
      </w:r>
    </w:p>
    <w:p w:rsidR="000C0B2F" w:rsidRDefault="000C0B2F">
      <w:pPr>
        <w:numPr>
          <w:ilvl w:val="0"/>
          <w:numId w:val="6"/>
        </w:numPr>
      </w:pPr>
      <w:r>
        <w:t>Ulykkesforsikring i fritida</w:t>
      </w:r>
    </w:p>
    <w:p w:rsidR="000C0B2F" w:rsidRDefault="000C0B2F">
      <w:pPr>
        <w:numPr>
          <w:ilvl w:val="0"/>
          <w:numId w:val="6"/>
        </w:numPr>
      </w:pPr>
      <w:r>
        <w:t>Fullmakter</w:t>
      </w:r>
    </w:p>
    <w:p w:rsidR="000C0B2F" w:rsidRDefault="000C0B2F">
      <w:pPr>
        <w:numPr>
          <w:ilvl w:val="0"/>
          <w:numId w:val="6"/>
        </w:numPr>
      </w:pPr>
      <w:r>
        <w:t>Innkjøp av materiell/rekvisita</w:t>
      </w:r>
    </w:p>
    <w:p w:rsidR="000C0B2F" w:rsidRDefault="000C0B2F">
      <w:pPr>
        <w:numPr>
          <w:ilvl w:val="0"/>
          <w:numId w:val="6"/>
        </w:numPr>
      </w:pPr>
      <w:r>
        <w:t xml:space="preserve">Informasjon om </w:t>
      </w:r>
      <w:r w:rsidR="00EA6861">
        <w:t>personalpolitikk og reglement.</w:t>
      </w:r>
    </w:p>
    <w:p w:rsidR="000C0B2F" w:rsidRDefault="000C0B2F"/>
    <w:p w:rsidR="000C0B2F" w:rsidRDefault="000C0B2F"/>
    <w:p w:rsidR="000C0B2F" w:rsidRDefault="000C0B2F">
      <w:pPr>
        <w:rPr>
          <w:b/>
          <w:bCs/>
        </w:rPr>
      </w:pPr>
      <w:r>
        <w:rPr>
          <w:b/>
          <w:bCs/>
        </w:rPr>
        <w:t>Etter 1 måned</w:t>
      </w:r>
    </w:p>
    <w:p w:rsidR="000C0B2F" w:rsidRDefault="000C0B2F" w:rsidP="00A13FF5">
      <w:r>
        <w:t>Leder skal gjennomføre en samtale med den nyansatte. Du vil bli orientert hvis det er behov for endret oppfølging.</w:t>
      </w:r>
    </w:p>
    <w:p w:rsidR="000C0B2F" w:rsidRDefault="000C0B2F"/>
    <w:p w:rsidR="000C0B2F" w:rsidRDefault="000C0B2F">
      <w:pPr>
        <w:rPr>
          <w:b/>
          <w:bCs/>
        </w:rPr>
      </w:pPr>
      <w:r>
        <w:rPr>
          <w:b/>
          <w:bCs/>
        </w:rPr>
        <w:t>Etter 6 måneder</w:t>
      </w:r>
    </w:p>
    <w:p w:rsidR="000C0B2F" w:rsidRDefault="000C0B2F">
      <w:r>
        <w:t>Leder gjennomfører en oppfølgings/medarbeidersamtale. Din sjekkliste med evt. kommentarer vil bli gått gjennom med den den nyansatte.</w:t>
      </w:r>
    </w:p>
    <w:p w:rsidR="000C0B2F" w:rsidRDefault="000C0B2F"/>
    <w:p w:rsidR="000C0B2F" w:rsidRDefault="000C0B2F">
      <w:r>
        <w:t>Dine oppgaver som kontaktperson avsluttes.</w:t>
      </w:r>
    </w:p>
    <w:p w:rsidR="000C0B2F" w:rsidRDefault="000C0B2F"/>
    <w:p w:rsidR="000C0B2F" w:rsidRDefault="000C0B2F">
      <w:r>
        <w:t>Takk for innsatsen!!</w:t>
      </w:r>
    </w:p>
    <w:p w:rsidR="00217280" w:rsidRDefault="00217280">
      <w:r>
        <w:br w:type="page"/>
      </w:r>
    </w:p>
    <w:p w:rsidR="000C0B2F" w:rsidRDefault="000C0B2F">
      <w:pPr>
        <w:pStyle w:val="Overskrift1"/>
      </w:pPr>
      <w:r>
        <w:lastRenderedPageBreak/>
        <w:t>Den nyansatte</w:t>
      </w:r>
    </w:p>
    <w:p w:rsidR="00217280" w:rsidRPr="00217280" w:rsidRDefault="00217280" w:rsidP="00217280"/>
    <w:p w:rsidR="000C0B2F" w:rsidRDefault="000C0B2F">
      <w:r>
        <w:t>Vi ønsker at den nyansatte skal få en god og fortløpende innføring i arbeidsoppgaver og finne seg godt til rette på arbeidsplassen.</w:t>
      </w:r>
    </w:p>
    <w:p w:rsidR="00217280" w:rsidRDefault="00217280">
      <w:pPr>
        <w:ind w:left="360"/>
      </w:pPr>
    </w:p>
    <w:p w:rsidR="000C0B2F" w:rsidRDefault="000C0B2F">
      <w:pPr>
        <w:ind w:left="360"/>
      </w:pPr>
      <w:r>
        <w:t>Er</w:t>
      </w:r>
      <w:r w:rsidR="00A13FF5">
        <w:t xml:space="preserve"> du blitt kjent med:</w:t>
      </w:r>
    </w:p>
    <w:p w:rsidR="000C0B2F" w:rsidRDefault="000C0B2F">
      <w:pPr>
        <w:ind w:left="360"/>
      </w:pPr>
    </w:p>
    <w:p w:rsidR="000C0B2F" w:rsidRDefault="000C0B2F">
      <w:pPr>
        <w:rPr>
          <w:b/>
          <w:bCs/>
        </w:rPr>
      </w:pPr>
      <w:r>
        <w:rPr>
          <w:b/>
          <w:bCs/>
        </w:rPr>
        <w:t>Telemark fylkeskommune</w:t>
      </w:r>
    </w:p>
    <w:p w:rsidR="000C0B2F" w:rsidRDefault="000C0B2F">
      <w:r>
        <w:t>Formål</w:t>
      </w:r>
      <w:r w:rsidR="00217280">
        <w:tab/>
      </w:r>
      <w:r w:rsidR="00217280">
        <w:tab/>
      </w:r>
      <w:r w:rsidR="00217280">
        <w:tab/>
      </w:r>
      <w:r w:rsidR="00217280">
        <w:tab/>
      </w:r>
      <w:r w:rsidR="00217280">
        <w:tab/>
      </w:r>
      <w:r w:rsidR="00217280">
        <w:tab/>
      </w:r>
      <w:r>
        <w:t>Organisasjon</w:t>
      </w:r>
    </w:p>
    <w:p w:rsidR="000C0B2F" w:rsidRDefault="000C0B2F">
      <w:r>
        <w:t>Historikk</w:t>
      </w:r>
      <w:r w:rsidR="00217280">
        <w:tab/>
      </w:r>
      <w:r w:rsidR="00217280">
        <w:tab/>
      </w:r>
      <w:r w:rsidR="00217280">
        <w:tab/>
      </w:r>
      <w:r w:rsidR="00217280">
        <w:tab/>
      </w:r>
      <w:r w:rsidR="00217280">
        <w:tab/>
      </w:r>
      <w:r>
        <w:t>Virksomhetsområde</w:t>
      </w:r>
    </w:p>
    <w:p w:rsidR="000C0B2F" w:rsidRDefault="008603F6">
      <w:r>
        <w:t>Personalstrategier</w:t>
      </w:r>
    </w:p>
    <w:p w:rsidR="000C0B2F" w:rsidRDefault="000C0B2F"/>
    <w:p w:rsidR="000C0B2F" w:rsidRDefault="000C0B2F">
      <w:pPr>
        <w:rPr>
          <w:b/>
          <w:bCs/>
        </w:rPr>
      </w:pPr>
      <w:r>
        <w:rPr>
          <w:b/>
          <w:bCs/>
        </w:rPr>
        <w:t>Arbeid</w:t>
      </w:r>
    </w:p>
    <w:p w:rsidR="000C0B2F" w:rsidRDefault="000C0B2F">
      <w:r>
        <w:t>Egne arbeidsoppgaver</w:t>
      </w:r>
      <w:r w:rsidR="00217280">
        <w:tab/>
      </w:r>
      <w:r w:rsidR="00217280">
        <w:tab/>
      </w:r>
      <w:r w:rsidR="00217280">
        <w:tab/>
      </w:r>
      <w:r>
        <w:t xml:space="preserve">Arbeidsoppgavene til virksomheten </w:t>
      </w:r>
    </w:p>
    <w:p w:rsidR="000C0B2F" w:rsidRDefault="000C0B2F">
      <w:r>
        <w:t>Arbeidstid</w:t>
      </w:r>
      <w:r w:rsidR="00217280">
        <w:tab/>
      </w:r>
      <w:r w:rsidR="00217280">
        <w:tab/>
      </w:r>
      <w:r w:rsidR="00217280">
        <w:tab/>
      </w:r>
      <w:r w:rsidR="00217280">
        <w:tab/>
      </w:r>
      <w:r w:rsidR="00217280">
        <w:tab/>
      </w:r>
      <w:r>
        <w:t>Prøvetid</w:t>
      </w:r>
    </w:p>
    <w:p w:rsidR="000C0B2F" w:rsidRDefault="000C0B2F">
      <w:r>
        <w:t>Fullmakter</w:t>
      </w:r>
      <w:r w:rsidR="00217280">
        <w:tab/>
      </w:r>
      <w:r w:rsidR="00217280">
        <w:tab/>
      </w:r>
      <w:r w:rsidR="00217280">
        <w:tab/>
      </w:r>
      <w:r w:rsidR="00217280">
        <w:tab/>
      </w:r>
      <w:r w:rsidR="00217280">
        <w:tab/>
      </w:r>
      <w:r>
        <w:t>Innkjøp av materiell/rekvisita</w:t>
      </w:r>
    </w:p>
    <w:p w:rsidR="00A559C9" w:rsidRDefault="00A559C9">
      <w:r>
        <w:t>Behersker bruk av</w:t>
      </w:r>
      <w:bookmarkStart w:id="45" w:name="_GoBack"/>
      <w:bookmarkEnd w:id="45"/>
      <w:r>
        <w:t xml:space="preserve"> Public 360</w:t>
      </w:r>
    </w:p>
    <w:p w:rsidR="000C0B2F" w:rsidRDefault="000C0B2F"/>
    <w:p w:rsidR="000C0B2F" w:rsidRDefault="000C0B2F">
      <w:pPr>
        <w:rPr>
          <w:b/>
          <w:bCs/>
        </w:rPr>
      </w:pPr>
      <w:r>
        <w:rPr>
          <w:b/>
          <w:bCs/>
        </w:rPr>
        <w:t>Lønn</w:t>
      </w:r>
    </w:p>
    <w:p w:rsidR="000C0B2F" w:rsidRDefault="000C0B2F">
      <w:r>
        <w:t>Lønnsutbetalinger</w:t>
      </w:r>
      <w:r w:rsidR="00217280">
        <w:tab/>
      </w:r>
      <w:r w:rsidR="00217280">
        <w:tab/>
      </w:r>
      <w:r w:rsidR="00217280">
        <w:tab/>
      </w:r>
      <w:r w:rsidR="00217280">
        <w:tab/>
      </w:r>
      <w:r>
        <w:t>Overtid</w:t>
      </w:r>
    </w:p>
    <w:p w:rsidR="000C0B2F" w:rsidRDefault="000C0B2F">
      <w:r>
        <w:t>Sykdom</w:t>
      </w:r>
      <w:r w:rsidR="00217280">
        <w:tab/>
      </w:r>
      <w:r w:rsidR="00217280">
        <w:tab/>
      </w:r>
      <w:r w:rsidR="00217280">
        <w:tab/>
      </w:r>
      <w:r w:rsidR="00217280">
        <w:tab/>
      </w:r>
      <w:r w:rsidR="00217280">
        <w:tab/>
      </w:r>
      <w:r>
        <w:t>Militærtjeneste</w:t>
      </w:r>
    </w:p>
    <w:p w:rsidR="000C0B2F" w:rsidRDefault="000C0B2F">
      <w:r>
        <w:t>Svangerskap</w:t>
      </w:r>
      <w:r w:rsidR="00217280">
        <w:tab/>
      </w:r>
      <w:r w:rsidR="00217280">
        <w:tab/>
      </w:r>
      <w:r w:rsidR="00217280">
        <w:tab/>
      </w:r>
      <w:r w:rsidR="00217280">
        <w:tab/>
      </w:r>
      <w:r w:rsidR="00217280">
        <w:tab/>
      </w:r>
      <w:r>
        <w:t>Trekk i lønn</w:t>
      </w:r>
    </w:p>
    <w:p w:rsidR="000C0B2F" w:rsidRDefault="000C0B2F"/>
    <w:p w:rsidR="000C0B2F" w:rsidRDefault="000C0B2F">
      <w:pPr>
        <w:rPr>
          <w:b/>
          <w:bCs/>
        </w:rPr>
      </w:pPr>
      <w:r>
        <w:rPr>
          <w:b/>
          <w:bCs/>
        </w:rPr>
        <w:t>Ferie, permisjon</w:t>
      </w:r>
    </w:p>
    <w:p w:rsidR="000C0B2F" w:rsidRDefault="000C0B2F">
      <w:r>
        <w:t>Opparbeidelse av ferie</w:t>
      </w:r>
      <w:r w:rsidR="00217280">
        <w:tab/>
      </w:r>
      <w:r w:rsidR="00217280">
        <w:tab/>
      </w:r>
      <w:r w:rsidR="00217280">
        <w:tab/>
      </w:r>
      <w:proofErr w:type="spellStart"/>
      <w:r>
        <w:t>Ferie</w:t>
      </w:r>
      <w:proofErr w:type="spellEnd"/>
      <w:r>
        <w:t xml:space="preserve"> i prøvetid</w:t>
      </w:r>
    </w:p>
    <w:p w:rsidR="000C0B2F" w:rsidRDefault="000C0B2F">
      <w:r>
        <w:t>Utbetaling av feriepenger</w:t>
      </w:r>
      <w:r w:rsidR="00217280">
        <w:tab/>
      </w:r>
      <w:r w:rsidR="00217280">
        <w:tab/>
      </w:r>
      <w:r w:rsidR="00217280">
        <w:tab/>
      </w:r>
      <w:r>
        <w:t>Velferdspermisjon</w:t>
      </w:r>
    </w:p>
    <w:p w:rsidR="000C0B2F" w:rsidRDefault="000C0B2F">
      <w:r>
        <w:t>Militærtjeneste</w:t>
      </w:r>
    </w:p>
    <w:p w:rsidR="00217280" w:rsidRDefault="00217280"/>
    <w:p w:rsidR="000C0B2F" w:rsidRDefault="000C0B2F">
      <w:pPr>
        <w:rPr>
          <w:b/>
          <w:bCs/>
        </w:rPr>
      </w:pPr>
      <w:r>
        <w:rPr>
          <w:b/>
          <w:bCs/>
        </w:rPr>
        <w:t>Sykefravær</w:t>
      </w:r>
    </w:p>
    <w:p w:rsidR="000C0B2F" w:rsidRDefault="000C0B2F">
      <w:r>
        <w:t>Meldingsrutiner</w:t>
      </w:r>
      <w:r w:rsidR="00217280">
        <w:tab/>
      </w:r>
      <w:r w:rsidR="00217280">
        <w:tab/>
      </w:r>
      <w:r w:rsidR="00217280">
        <w:tab/>
      </w:r>
      <w:r w:rsidR="00217280">
        <w:tab/>
      </w:r>
      <w:r>
        <w:t>Sykemelding</w:t>
      </w:r>
    </w:p>
    <w:p w:rsidR="000C0B2F" w:rsidRDefault="000C0B2F">
      <w:r>
        <w:t>Sykelønnsordningen</w:t>
      </w:r>
      <w:r w:rsidR="00217280">
        <w:tab/>
      </w:r>
      <w:r w:rsidR="00217280">
        <w:tab/>
      </w:r>
      <w:r w:rsidR="00217280">
        <w:tab/>
      </w:r>
      <w:r w:rsidR="00217280">
        <w:tab/>
      </w:r>
      <w:r>
        <w:t>Egenmeldingsrutiner</w:t>
      </w:r>
    </w:p>
    <w:p w:rsidR="000C0B2F" w:rsidRDefault="000C0B2F">
      <w:r>
        <w:t>Utbetaling av sykepenger</w:t>
      </w:r>
      <w:r w:rsidR="00217280">
        <w:tab/>
      </w:r>
      <w:r w:rsidR="00217280">
        <w:tab/>
      </w:r>
      <w:r w:rsidR="00217280">
        <w:tab/>
      </w:r>
      <w:r w:rsidR="008603F6">
        <w:t>Arbeidsavklaringspenger</w:t>
      </w:r>
    </w:p>
    <w:p w:rsidR="000C0B2F" w:rsidRDefault="000C0B2F"/>
    <w:p w:rsidR="000C0B2F" w:rsidRDefault="000C0B2F">
      <w:pPr>
        <w:rPr>
          <w:b/>
          <w:bCs/>
        </w:rPr>
      </w:pPr>
      <w:r>
        <w:rPr>
          <w:b/>
          <w:bCs/>
        </w:rPr>
        <w:t>Tjenestereiser</w:t>
      </w:r>
    </w:p>
    <w:p w:rsidR="000C0B2F" w:rsidRDefault="000C0B2F">
      <w:r>
        <w:t>Bestilling av reise</w:t>
      </w:r>
      <w:r w:rsidR="00217280">
        <w:tab/>
      </w:r>
      <w:r w:rsidR="00217280">
        <w:tab/>
      </w:r>
      <w:r w:rsidR="00217280">
        <w:tab/>
      </w:r>
      <w:r w:rsidR="00217280">
        <w:tab/>
      </w:r>
      <w:r>
        <w:t>Reiseregning</w:t>
      </w:r>
    </w:p>
    <w:p w:rsidR="000C0B2F" w:rsidRDefault="000C0B2F">
      <w:r>
        <w:t>Overtid</w:t>
      </w:r>
      <w:r w:rsidR="00217280">
        <w:tab/>
      </w:r>
      <w:r w:rsidR="00217280">
        <w:tab/>
      </w:r>
      <w:r w:rsidR="00217280">
        <w:tab/>
      </w:r>
      <w:r w:rsidR="00217280">
        <w:tab/>
      </w:r>
      <w:r w:rsidR="00217280">
        <w:tab/>
      </w:r>
      <w:r>
        <w:t>Reiseavtaler for ansatte i og utenfor arbeid</w:t>
      </w:r>
    </w:p>
    <w:p w:rsidR="000C0B2F" w:rsidRDefault="000C0B2F"/>
    <w:p w:rsidR="000C0B2F" w:rsidRDefault="000C0B2F">
      <w:pPr>
        <w:rPr>
          <w:b/>
          <w:bCs/>
        </w:rPr>
      </w:pPr>
      <w:r>
        <w:rPr>
          <w:b/>
          <w:bCs/>
        </w:rPr>
        <w:t>Sosiale forhold</w:t>
      </w:r>
    </w:p>
    <w:p w:rsidR="000C0B2F" w:rsidRDefault="00217280">
      <w:r>
        <w:t>Bedriftshelsetjenesten</w:t>
      </w:r>
      <w:r>
        <w:tab/>
      </w:r>
      <w:r>
        <w:tab/>
      </w:r>
      <w:r>
        <w:tab/>
      </w:r>
      <w:r>
        <w:tab/>
      </w:r>
      <w:r w:rsidR="000C0B2F">
        <w:t>Gruppelivsforsikring</w:t>
      </w:r>
    </w:p>
    <w:p w:rsidR="000C0B2F" w:rsidRDefault="000C0B2F">
      <w:r>
        <w:t>Pensjonsordning</w:t>
      </w:r>
      <w:r w:rsidR="00217280">
        <w:tab/>
      </w:r>
      <w:r w:rsidR="00217280">
        <w:tab/>
      </w:r>
      <w:r w:rsidR="00217280">
        <w:tab/>
      </w:r>
      <w:r w:rsidR="00217280">
        <w:tab/>
      </w:r>
      <w:r>
        <w:t>Plikt til å endre person</w:t>
      </w:r>
      <w:r w:rsidR="008B0F05">
        <w:t>opplysninger</w:t>
      </w:r>
    </w:p>
    <w:p w:rsidR="000C0B2F" w:rsidRDefault="000C0B2F"/>
    <w:p w:rsidR="000C0B2F" w:rsidRDefault="000C0B2F">
      <w:pPr>
        <w:rPr>
          <w:b/>
          <w:bCs/>
        </w:rPr>
      </w:pPr>
      <w:r>
        <w:rPr>
          <w:b/>
          <w:bCs/>
        </w:rPr>
        <w:t>Foreninger</w:t>
      </w:r>
    </w:p>
    <w:p w:rsidR="000C0B2F" w:rsidRDefault="000C0B2F">
      <w:r>
        <w:t>Tillitsvalgtorganer</w:t>
      </w:r>
      <w:r w:rsidR="00217280">
        <w:tab/>
      </w:r>
      <w:r w:rsidR="00217280">
        <w:tab/>
      </w:r>
      <w:r w:rsidR="00217280">
        <w:tab/>
      </w:r>
      <w:r w:rsidR="00217280">
        <w:tab/>
      </w:r>
      <w:r>
        <w:t>Arbeidsmiljøutvalg</w:t>
      </w:r>
    </w:p>
    <w:p w:rsidR="000C0B2F" w:rsidRDefault="000C0B2F">
      <w:r>
        <w:t>Bedriftsidrettslag</w:t>
      </w:r>
      <w:r w:rsidR="00217280">
        <w:tab/>
      </w:r>
      <w:r w:rsidR="00217280">
        <w:tab/>
      </w:r>
      <w:r w:rsidR="00217280">
        <w:tab/>
      </w:r>
      <w:r w:rsidR="00217280">
        <w:tab/>
      </w:r>
      <w:r>
        <w:t>Hytteforening</w:t>
      </w:r>
    </w:p>
    <w:p w:rsidR="000C0B2F" w:rsidRDefault="000C0B2F">
      <w:r>
        <w:t>Kunstforening</w:t>
      </w:r>
    </w:p>
    <w:p w:rsidR="000C0B2F" w:rsidRDefault="000C0B2F"/>
    <w:p w:rsidR="000C0B2F" w:rsidRDefault="000C0B2F">
      <w:pPr>
        <w:rPr>
          <w:b/>
          <w:bCs/>
        </w:rPr>
      </w:pPr>
      <w:r>
        <w:rPr>
          <w:b/>
          <w:bCs/>
        </w:rPr>
        <w:t>Informasjon</w:t>
      </w:r>
    </w:p>
    <w:p w:rsidR="000C0B2F" w:rsidRDefault="000C0B2F">
      <w:r>
        <w:t>Personalreglementet</w:t>
      </w:r>
      <w:r w:rsidR="00217280">
        <w:tab/>
      </w:r>
      <w:r w:rsidR="00217280">
        <w:tab/>
      </w:r>
      <w:r w:rsidR="00217280">
        <w:tab/>
      </w:r>
      <w:r w:rsidR="00217280">
        <w:tab/>
      </w:r>
      <w:r>
        <w:t>Internett</w:t>
      </w:r>
      <w:r w:rsidR="00A559C9">
        <w:t>/intranett/Portalen</w:t>
      </w:r>
    </w:p>
    <w:p w:rsidR="000C0B2F" w:rsidRDefault="000C0B2F">
      <w:r>
        <w:t>Tidsskrifter</w:t>
      </w:r>
      <w:r w:rsidR="00217280">
        <w:tab/>
      </w:r>
      <w:r w:rsidR="00217280">
        <w:tab/>
      </w:r>
      <w:r w:rsidR="00217280">
        <w:tab/>
      </w:r>
      <w:r w:rsidR="00217280">
        <w:tab/>
      </w:r>
      <w:r w:rsidR="00217280">
        <w:tab/>
      </w:r>
      <w:r>
        <w:t>Oppslagstavler</w:t>
      </w:r>
    </w:p>
    <w:p w:rsidR="000C0B2F" w:rsidRDefault="000C0B2F">
      <w:r>
        <w:t>Posthåndtering</w:t>
      </w:r>
      <w:r w:rsidR="00217280">
        <w:tab/>
      </w:r>
      <w:r w:rsidR="00217280">
        <w:tab/>
      </w:r>
      <w:r w:rsidR="00217280">
        <w:tab/>
      </w:r>
      <w:r w:rsidR="00217280">
        <w:tab/>
      </w:r>
    </w:p>
    <w:p w:rsidR="000C0B2F" w:rsidRDefault="000C0B2F">
      <w:r>
        <w:t>Møtevirksomhet</w:t>
      </w:r>
    </w:p>
    <w:p w:rsidR="00217280" w:rsidRDefault="00217280">
      <w:pPr>
        <w:rPr>
          <w:b/>
          <w:bCs/>
        </w:rPr>
      </w:pPr>
      <w:r>
        <w:rPr>
          <w:b/>
          <w:bCs/>
        </w:rPr>
        <w:br w:type="page"/>
      </w:r>
    </w:p>
    <w:p w:rsidR="000C0B2F" w:rsidRDefault="000C0B2F">
      <w:r>
        <w:rPr>
          <w:b/>
          <w:bCs/>
        </w:rPr>
        <w:lastRenderedPageBreak/>
        <w:t>Lokaliteter</w:t>
      </w:r>
    </w:p>
    <w:p w:rsidR="000C0B2F" w:rsidRDefault="000C0B2F">
      <w:r>
        <w:t>Garderobe/toalett</w:t>
      </w:r>
      <w:r w:rsidR="00217280">
        <w:tab/>
      </w:r>
      <w:r w:rsidR="00217280">
        <w:tab/>
      </w:r>
      <w:r w:rsidR="00217280">
        <w:tab/>
      </w:r>
      <w:r w:rsidR="00217280">
        <w:tab/>
      </w:r>
      <w:r>
        <w:t>Spisested/tid</w:t>
      </w:r>
    </w:p>
    <w:p w:rsidR="000C0B2F" w:rsidRDefault="000C0B2F">
      <w:r>
        <w:t>Bruk og betjening av telefon</w:t>
      </w:r>
      <w:r w:rsidR="00217280">
        <w:tab/>
      </w:r>
      <w:r w:rsidR="00217280">
        <w:tab/>
      </w:r>
      <w:r w:rsidR="00217280">
        <w:tab/>
      </w:r>
      <w:r>
        <w:t xml:space="preserve">Skrivere og kopimaskin </w:t>
      </w:r>
    </w:p>
    <w:p w:rsidR="000C0B2F" w:rsidRDefault="000C0B2F">
      <w:r>
        <w:t>Arkiv</w:t>
      </w:r>
      <w:r w:rsidR="00217280">
        <w:tab/>
      </w:r>
      <w:r w:rsidR="00217280">
        <w:tab/>
      </w:r>
      <w:r w:rsidR="00217280">
        <w:tab/>
      </w:r>
      <w:r w:rsidR="00217280">
        <w:tab/>
      </w:r>
      <w:r w:rsidR="00217280">
        <w:tab/>
      </w:r>
      <w:r w:rsidR="00217280">
        <w:tab/>
      </w:r>
      <w:r>
        <w:t>Møterom</w:t>
      </w:r>
    </w:p>
    <w:p w:rsidR="000C0B2F" w:rsidRDefault="000C0B2F">
      <w:r>
        <w:t>Lager for rekvisita/verktøy</w:t>
      </w:r>
      <w:r w:rsidR="00217280">
        <w:tab/>
      </w:r>
      <w:r w:rsidR="00217280">
        <w:tab/>
      </w:r>
      <w:r w:rsidR="00217280">
        <w:tab/>
      </w:r>
      <w:r>
        <w:t>Rutiner for søppelsortering</w:t>
      </w:r>
    </w:p>
    <w:p w:rsidR="000C0B2F" w:rsidRDefault="000C0B2F">
      <w:r>
        <w:t>Oversikt over arbeidssted</w:t>
      </w:r>
    </w:p>
    <w:p w:rsidR="000C0B2F" w:rsidRDefault="000C0B2F"/>
    <w:p w:rsidR="000C0B2F" w:rsidRDefault="000C0B2F">
      <w:pPr>
        <w:rPr>
          <w:b/>
          <w:bCs/>
        </w:rPr>
      </w:pPr>
      <w:r>
        <w:rPr>
          <w:b/>
          <w:bCs/>
        </w:rPr>
        <w:t>Samværsformer</w:t>
      </w:r>
    </w:p>
    <w:p w:rsidR="000C0B2F" w:rsidRDefault="000C0B2F">
      <w:r>
        <w:t>Ordensregler, røykebestemmelser</w:t>
      </w:r>
      <w:r w:rsidR="00217280">
        <w:tab/>
      </w:r>
      <w:r w:rsidR="00217280">
        <w:tab/>
      </w:r>
      <w:r>
        <w:t>Taushetsplikt</w:t>
      </w:r>
    </w:p>
    <w:p w:rsidR="000C0B2F" w:rsidRDefault="000C0B2F">
      <w:r>
        <w:t>Telefonkultur</w:t>
      </w:r>
      <w:r w:rsidR="00217280">
        <w:tab/>
      </w:r>
      <w:r w:rsidR="00217280">
        <w:tab/>
      </w:r>
      <w:r w:rsidR="00217280">
        <w:tab/>
      </w:r>
      <w:r w:rsidR="00217280">
        <w:tab/>
      </w:r>
      <w:r w:rsidR="00217280">
        <w:tab/>
      </w:r>
      <w:r>
        <w:t>Bruker/kundeservice</w:t>
      </w:r>
    </w:p>
    <w:p w:rsidR="000C0B2F" w:rsidRDefault="000C0B2F"/>
    <w:p w:rsidR="000C0B2F" w:rsidRDefault="000C0B2F">
      <w:pPr>
        <w:rPr>
          <w:b/>
          <w:bCs/>
        </w:rPr>
      </w:pPr>
      <w:r>
        <w:rPr>
          <w:b/>
          <w:bCs/>
        </w:rPr>
        <w:t>Opplæring</w:t>
      </w:r>
    </w:p>
    <w:p w:rsidR="000C0B2F" w:rsidRDefault="000C0B2F">
      <w:r>
        <w:t>Følgende kurs er gjennomført:</w:t>
      </w:r>
    </w:p>
    <w:p w:rsidR="000C0B2F" w:rsidRDefault="000C0B2F"/>
    <w:p w:rsidR="000C0B2F" w:rsidRDefault="000C0B2F">
      <w:pPr>
        <w:rPr>
          <w:b/>
          <w:bCs/>
        </w:rPr>
      </w:pPr>
      <w:r>
        <w:rPr>
          <w:b/>
          <w:bCs/>
        </w:rPr>
        <w:t>Presentasjon</w:t>
      </w:r>
    </w:p>
    <w:p w:rsidR="000C0B2F" w:rsidRDefault="000C0B2F">
      <w:r>
        <w:t>Kontaktperson</w:t>
      </w:r>
    </w:p>
    <w:p w:rsidR="000C0B2F" w:rsidRDefault="000C0B2F">
      <w:r>
        <w:t>Arbeidsplassen og kolleger i egen avdeling</w:t>
      </w:r>
    </w:p>
    <w:p w:rsidR="000C0B2F" w:rsidRDefault="000C0B2F">
      <w:r>
        <w:t>Klient/elever/pasienter evt. andre som den ansatte vil måtte forholde seg til</w:t>
      </w:r>
    </w:p>
    <w:p w:rsidR="000C0B2F" w:rsidRDefault="000C0B2F">
      <w:r>
        <w:t>Kolleger ved andre avdelinger</w:t>
      </w:r>
    </w:p>
    <w:p w:rsidR="000C0B2F" w:rsidRDefault="000C0B2F">
      <w:r>
        <w:t>Tillitsvalgte</w:t>
      </w:r>
    </w:p>
    <w:p w:rsidR="000C0B2F" w:rsidRDefault="000C0B2F">
      <w:r>
        <w:t>Verneombud</w:t>
      </w:r>
    </w:p>
    <w:p w:rsidR="000C0B2F" w:rsidRDefault="000C0B2F"/>
    <w:p w:rsidR="000C0B2F" w:rsidRDefault="000C0B2F">
      <w:pPr>
        <w:rPr>
          <w:b/>
          <w:bCs/>
        </w:rPr>
      </w:pPr>
      <w:r>
        <w:rPr>
          <w:b/>
          <w:bCs/>
        </w:rPr>
        <w:t>Sikkerhet på arbeidsplassen</w:t>
      </w:r>
    </w:p>
    <w:p w:rsidR="000C0B2F" w:rsidRDefault="000C0B2F">
      <w:r>
        <w:t>Nøkler – adgangskort – stemplingskort</w:t>
      </w:r>
    </w:p>
    <w:p w:rsidR="000C0B2F" w:rsidRDefault="000C0B2F">
      <w:r>
        <w:t>Alarmer</w:t>
      </w:r>
    </w:p>
    <w:p w:rsidR="000C0B2F" w:rsidRDefault="000C0B2F">
      <w:r>
        <w:t>Brannrutiner</w:t>
      </w:r>
    </w:p>
    <w:p w:rsidR="000C0B2F" w:rsidRDefault="000C0B2F">
      <w:r>
        <w:t>Rømningsveier</w:t>
      </w:r>
    </w:p>
    <w:p w:rsidR="000C0B2F" w:rsidRDefault="000C0B2F">
      <w:r>
        <w:t>Førstehjelp</w:t>
      </w:r>
    </w:p>
    <w:p w:rsidR="000C0B2F" w:rsidRDefault="000C0B2F"/>
    <w:p w:rsidR="000C0B2F" w:rsidRDefault="000C0B2F"/>
    <w:p w:rsidR="000C0B2F" w:rsidRDefault="000C0B2F">
      <w:pPr>
        <w:rPr>
          <w:b/>
          <w:bCs/>
        </w:rPr>
      </w:pPr>
      <w:r>
        <w:rPr>
          <w:b/>
          <w:bCs/>
        </w:rPr>
        <w:t>Annet</w:t>
      </w:r>
    </w:p>
    <w:p w:rsidR="000C0B2F" w:rsidRDefault="000C0B2F">
      <w:r>
        <w:t>Interne vaktordninger</w:t>
      </w:r>
    </w:p>
    <w:p w:rsidR="000C0B2F" w:rsidRDefault="000C0B2F">
      <w:r>
        <w:t>Kredittkort</w:t>
      </w:r>
    </w:p>
    <w:p w:rsidR="000C0B2F" w:rsidRDefault="000C0B2F">
      <w:r>
        <w:t>Lån i KLP/SPK</w:t>
      </w:r>
    </w:p>
    <w:p w:rsidR="000C0B2F" w:rsidRDefault="000C0B2F">
      <w:r>
        <w:t>Ulykkesforsikring i fritida</w:t>
      </w:r>
    </w:p>
    <w:p w:rsidR="000C0B2F" w:rsidRDefault="000C0B2F"/>
    <w:p w:rsidR="000C0B2F" w:rsidRDefault="000C0B2F">
      <w:r>
        <w:t>Evt. spesielle forhold ved arbeidsplassen</w:t>
      </w:r>
    </w:p>
    <w:p w:rsidR="000C0B2F" w:rsidRDefault="000C0B2F"/>
    <w:sectPr w:rsidR="000C0B2F">
      <w:footerReference w:type="default" r:id="rId7"/>
      <w:pgSz w:w="11906" w:h="16838"/>
      <w:pgMar w:top="1417" w:right="1417" w:bottom="125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280" w:rsidRDefault="00217280" w:rsidP="00217280">
      <w:r>
        <w:separator/>
      </w:r>
    </w:p>
  </w:endnote>
  <w:endnote w:type="continuationSeparator" w:id="0">
    <w:p w:rsidR="00217280" w:rsidRDefault="00217280" w:rsidP="00217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280" w:rsidRDefault="00217280" w:rsidP="00217280">
    <w:pPr>
      <w:pStyle w:val="Bunntekst"/>
      <w:jc w:val="center"/>
    </w:pPr>
    <w:r>
      <w:t xml:space="preserve">Side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A559C9">
      <w:rPr>
        <w:b/>
        <w:noProof/>
      </w:rPr>
      <w:t>5</w:t>
    </w:r>
    <w:r>
      <w:rPr>
        <w:b/>
      </w:rPr>
      <w:fldChar w:fldCharType="end"/>
    </w:r>
    <w:r>
      <w:t xml:space="preserve"> av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A559C9">
      <w:rPr>
        <w:b/>
        <w:noProof/>
      </w:rPr>
      <w:t>7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280" w:rsidRDefault="00217280" w:rsidP="00217280">
      <w:r>
        <w:separator/>
      </w:r>
    </w:p>
  </w:footnote>
  <w:footnote w:type="continuationSeparator" w:id="0">
    <w:p w:rsidR="00217280" w:rsidRDefault="00217280" w:rsidP="00217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545AC7"/>
    <w:multiLevelType w:val="hybridMultilevel"/>
    <w:tmpl w:val="B6E6480A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52C694A"/>
    <w:multiLevelType w:val="multilevel"/>
    <w:tmpl w:val="B8F65294"/>
    <w:lvl w:ilvl="0">
      <w:start w:val="1"/>
      <w:numFmt w:val="decimal"/>
      <w:pStyle w:val="Oversk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0947E6D"/>
    <w:multiLevelType w:val="hybridMultilevel"/>
    <w:tmpl w:val="E28CA858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4AB76BF"/>
    <w:multiLevelType w:val="hybridMultilevel"/>
    <w:tmpl w:val="8774D764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D067D06"/>
    <w:multiLevelType w:val="hybridMultilevel"/>
    <w:tmpl w:val="604EEADC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E57684B"/>
    <w:multiLevelType w:val="hybridMultilevel"/>
    <w:tmpl w:val="B89CEE3C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94B3F6F"/>
    <w:multiLevelType w:val="hybridMultilevel"/>
    <w:tmpl w:val="68D636EC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8B51130"/>
    <w:multiLevelType w:val="hybridMultilevel"/>
    <w:tmpl w:val="405C80EA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F315775"/>
    <w:multiLevelType w:val="hybridMultilevel"/>
    <w:tmpl w:val="067030D6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8"/>
  </w:num>
  <w:num w:numId="5">
    <w:abstractNumId w:val="6"/>
  </w:num>
  <w:num w:numId="6">
    <w:abstractNumId w:val="0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BDB"/>
    <w:rsid w:val="000C0B2F"/>
    <w:rsid w:val="00217280"/>
    <w:rsid w:val="008603F6"/>
    <w:rsid w:val="008B0F05"/>
    <w:rsid w:val="009B6BDB"/>
    <w:rsid w:val="00A13FF5"/>
    <w:rsid w:val="00A559C9"/>
    <w:rsid w:val="00BE706B"/>
    <w:rsid w:val="00DF6EF3"/>
    <w:rsid w:val="00EA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FB7736A-A225-4326-B363-91A2EBD67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Overskrift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1298"/>
        <w:tab w:val="left" w:pos="2591"/>
        <w:tab w:val="left" w:pos="3890"/>
        <w:tab w:val="left" w:pos="5182"/>
        <w:tab w:val="left" w:pos="6481"/>
        <w:tab w:val="left" w:pos="7779"/>
        <w:tab w:val="left" w:pos="9072"/>
      </w:tabs>
      <w:spacing w:before="120"/>
      <w:outlineLvl w:val="0"/>
    </w:pPr>
    <w:rPr>
      <w:rFonts w:ascii="Verdana" w:hAnsi="Verdana"/>
      <w:b/>
      <w:snapToGrid w:val="0"/>
      <w:sz w:val="28"/>
      <w:szCs w:val="20"/>
    </w:rPr>
  </w:style>
  <w:style w:type="paragraph" w:styleId="Overskrift2">
    <w:name w:val="heading 2"/>
    <w:basedOn w:val="Normal"/>
    <w:next w:val="Normal"/>
    <w:qFormat/>
    <w:pPr>
      <w:keepNext/>
      <w:numPr>
        <w:ilvl w:val="1"/>
        <w:numId w:val="2"/>
      </w:numPr>
      <w:overflowPunct w:val="0"/>
      <w:autoSpaceDE w:val="0"/>
      <w:autoSpaceDN w:val="0"/>
      <w:adjustRightInd w:val="0"/>
      <w:spacing w:before="360"/>
      <w:textAlignment w:val="baseline"/>
      <w:outlineLvl w:val="1"/>
    </w:pPr>
    <w:rPr>
      <w:rFonts w:ascii="Verdana" w:hAnsi="Verdana"/>
      <w:b/>
      <w:bCs/>
      <w:sz w:val="20"/>
      <w:szCs w:val="20"/>
    </w:rPr>
  </w:style>
  <w:style w:type="paragraph" w:styleId="Overskrift3">
    <w:name w:val="heading 3"/>
    <w:basedOn w:val="Normal"/>
    <w:next w:val="Normal"/>
    <w:qFormat/>
    <w:pPr>
      <w:keepNext/>
      <w:numPr>
        <w:ilvl w:val="2"/>
        <w:numId w:val="2"/>
      </w:numPr>
      <w:overflowPunct w:val="0"/>
      <w:autoSpaceDE w:val="0"/>
      <w:autoSpaceDN w:val="0"/>
      <w:adjustRightInd w:val="0"/>
      <w:spacing w:before="240"/>
      <w:textAlignment w:val="baseline"/>
      <w:outlineLvl w:val="2"/>
    </w:pPr>
    <w:rPr>
      <w:rFonts w:ascii="Arial" w:hAnsi="Arial"/>
      <w:b/>
      <w:bCs/>
      <w:sz w:val="20"/>
      <w:szCs w:val="20"/>
    </w:rPr>
  </w:style>
  <w:style w:type="paragraph" w:styleId="Overskrift4">
    <w:name w:val="heading 4"/>
    <w:basedOn w:val="Normal"/>
    <w:next w:val="Normal"/>
    <w:qFormat/>
    <w:pPr>
      <w:keepNext/>
      <w:widowControl w:val="0"/>
      <w:numPr>
        <w:ilvl w:val="3"/>
        <w:numId w:val="2"/>
      </w:numPr>
      <w:tabs>
        <w:tab w:val="left" w:pos="1298"/>
        <w:tab w:val="left" w:pos="2591"/>
        <w:tab w:val="left" w:pos="3890"/>
        <w:tab w:val="left" w:pos="5182"/>
        <w:tab w:val="left" w:pos="6481"/>
        <w:tab w:val="left" w:pos="7779"/>
        <w:tab w:val="left" w:pos="9072"/>
      </w:tabs>
      <w:spacing w:before="120"/>
      <w:outlineLvl w:val="3"/>
    </w:pPr>
    <w:rPr>
      <w:rFonts w:ascii="Verdana" w:hAnsi="Verdana"/>
      <w:bCs/>
      <w:i/>
      <w:iCs/>
      <w:snapToGrid w:val="0"/>
      <w:sz w:val="20"/>
      <w:szCs w:val="20"/>
    </w:rPr>
  </w:style>
  <w:style w:type="paragraph" w:styleId="Overskrift5">
    <w:name w:val="heading 5"/>
    <w:basedOn w:val="Normal"/>
    <w:next w:val="Normal"/>
    <w:qFormat/>
    <w:pPr>
      <w:keepNext/>
      <w:widowControl w:val="0"/>
      <w:numPr>
        <w:ilvl w:val="4"/>
        <w:numId w:val="2"/>
      </w:numPr>
      <w:tabs>
        <w:tab w:val="left" w:pos="1298"/>
        <w:tab w:val="left" w:pos="2591"/>
        <w:tab w:val="left" w:pos="3890"/>
        <w:tab w:val="left" w:pos="5182"/>
        <w:tab w:val="left" w:pos="6481"/>
        <w:tab w:val="left" w:pos="7779"/>
        <w:tab w:val="left" w:pos="9072"/>
      </w:tabs>
      <w:spacing w:before="120"/>
      <w:outlineLvl w:val="4"/>
    </w:pPr>
    <w:rPr>
      <w:rFonts w:ascii="Verdana" w:hAnsi="Verdana"/>
      <w:snapToGrid w:val="0"/>
      <w:sz w:val="44"/>
      <w:szCs w:val="20"/>
    </w:rPr>
  </w:style>
  <w:style w:type="paragraph" w:styleId="Overskrift6">
    <w:name w:val="heading 6"/>
    <w:basedOn w:val="Normal"/>
    <w:next w:val="Normal"/>
    <w:qFormat/>
    <w:pPr>
      <w:widowControl w:val="0"/>
      <w:numPr>
        <w:ilvl w:val="5"/>
        <w:numId w:val="2"/>
      </w:numPr>
      <w:tabs>
        <w:tab w:val="left" w:pos="1298"/>
        <w:tab w:val="left" w:pos="2591"/>
        <w:tab w:val="left" w:pos="3890"/>
        <w:tab w:val="left" w:pos="5182"/>
        <w:tab w:val="left" w:pos="6481"/>
        <w:tab w:val="left" w:pos="7779"/>
        <w:tab w:val="left" w:pos="9072"/>
      </w:tabs>
      <w:spacing w:before="240" w:after="60"/>
      <w:outlineLvl w:val="5"/>
    </w:pPr>
    <w:rPr>
      <w:rFonts w:ascii="Verdana" w:hAnsi="Verdana"/>
      <w:b/>
      <w:bCs/>
      <w:snapToGrid w:val="0"/>
      <w:sz w:val="22"/>
      <w:szCs w:val="22"/>
    </w:rPr>
  </w:style>
  <w:style w:type="paragraph" w:styleId="Overskrift7">
    <w:name w:val="heading 7"/>
    <w:basedOn w:val="Normal"/>
    <w:next w:val="Normal"/>
    <w:qFormat/>
    <w:pPr>
      <w:widowControl w:val="0"/>
      <w:numPr>
        <w:ilvl w:val="6"/>
        <w:numId w:val="2"/>
      </w:numPr>
      <w:tabs>
        <w:tab w:val="left" w:pos="2591"/>
        <w:tab w:val="left" w:pos="3890"/>
        <w:tab w:val="left" w:pos="5182"/>
        <w:tab w:val="left" w:pos="6481"/>
        <w:tab w:val="left" w:pos="7779"/>
        <w:tab w:val="left" w:pos="9072"/>
      </w:tabs>
      <w:spacing w:before="240" w:after="60"/>
      <w:outlineLvl w:val="6"/>
    </w:pPr>
    <w:rPr>
      <w:rFonts w:ascii="Verdana" w:hAnsi="Verdana"/>
      <w:snapToGrid w:val="0"/>
      <w:sz w:val="20"/>
    </w:rPr>
  </w:style>
  <w:style w:type="paragraph" w:styleId="Overskrift8">
    <w:name w:val="heading 8"/>
    <w:basedOn w:val="Normal"/>
    <w:next w:val="Normal"/>
    <w:qFormat/>
    <w:pPr>
      <w:widowControl w:val="0"/>
      <w:numPr>
        <w:ilvl w:val="7"/>
        <w:numId w:val="2"/>
      </w:numPr>
      <w:tabs>
        <w:tab w:val="left" w:pos="1298"/>
        <w:tab w:val="left" w:pos="2591"/>
        <w:tab w:val="left" w:pos="3890"/>
        <w:tab w:val="left" w:pos="5182"/>
        <w:tab w:val="left" w:pos="6481"/>
        <w:tab w:val="left" w:pos="7779"/>
        <w:tab w:val="left" w:pos="9072"/>
      </w:tabs>
      <w:spacing w:before="240" w:after="60"/>
      <w:outlineLvl w:val="7"/>
    </w:pPr>
    <w:rPr>
      <w:rFonts w:ascii="Verdana" w:hAnsi="Verdana"/>
      <w:i/>
      <w:iCs/>
      <w:snapToGrid w:val="0"/>
      <w:sz w:val="20"/>
    </w:rPr>
  </w:style>
  <w:style w:type="paragraph" w:styleId="Overskrift9">
    <w:name w:val="heading 9"/>
    <w:basedOn w:val="Normal"/>
    <w:next w:val="Normal"/>
    <w:qFormat/>
    <w:pPr>
      <w:widowControl w:val="0"/>
      <w:numPr>
        <w:ilvl w:val="8"/>
        <w:numId w:val="2"/>
      </w:numPr>
      <w:tabs>
        <w:tab w:val="left" w:pos="1298"/>
        <w:tab w:val="left" w:pos="2591"/>
        <w:tab w:val="left" w:pos="3890"/>
        <w:tab w:val="left" w:pos="5182"/>
        <w:tab w:val="left" w:pos="6481"/>
        <w:tab w:val="left" w:pos="7779"/>
        <w:tab w:val="left" w:pos="9072"/>
      </w:tabs>
      <w:spacing w:before="240" w:after="60"/>
      <w:outlineLvl w:val="8"/>
    </w:pPr>
    <w:rPr>
      <w:rFonts w:ascii="Arial" w:hAnsi="Arial" w:cs="Arial"/>
      <w:snapToGrid w:val="0"/>
      <w:sz w:val="22"/>
      <w:szCs w:val="2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semiHidden/>
    <w:rsid w:val="008B0F05"/>
    <w:rPr>
      <w:rFonts w:ascii="Tahoma" w:hAnsi="Tahoma" w:cs="Tahoma"/>
      <w:sz w:val="16"/>
      <w:szCs w:val="16"/>
    </w:rPr>
  </w:style>
  <w:style w:type="paragraph" w:styleId="Topptekst">
    <w:name w:val="header"/>
    <w:basedOn w:val="Normal"/>
    <w:link w:val="TopptekstTegn"/>
    <w:rsid w:val="00217280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rsid w:val="00217280"/>
    <w:rPr>
      <w:sz w:val="24"/>
      <w:szCs w:val="24"/>
    </w:rPr>
  </w:style>
  <w:style w:type="paragraph" w:styleId="Bunntekst">
    <w:name w:val="footer"/>
    <w:basedOn w:val="Normal"/>
    <w:link w:val="BunntekstTegn"/>
    <w:rsid w:val="00217280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rsid w:val="0021728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36E82D29</Template>
  <TotalTime>1</TotalTime>
  <Pages>7</Pages>
  <Words>1240</Words>
  <Characters>6577</Characters>
  <Application>Microsoft Office Word</Application>
  <DocSecurity>4</DocSecurity>
  <Lines>54</Lines>
  <Paragraphs>15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Introduksjon for nyansatte</vt:lpstr>
    </vt:vector>
  </TitlesOfParts>
  <Company>Telemark Fylkeskommune</Company>
  <LinksUpToDate>false</LinksUpToDate>
  <CharactersWithSpaces>7802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Introduksjon for nyansatte</dc:title>
  <dc:creator>rootitum</dc:creator>
  <cp:lastModifiedBy>Thorbjørn Avsnes</cp:lastModifiedBy>
  <cp:revision>2</cp:revision>
  <cp:lastPrinted>2008-08-22T09:47:00Z</cp:lastPrinted>
  <dcterms:created xsi:type="dcterms:W3CDTF">2014-12-02T14:30:00Z</dcterms:created>
  <dcterms:modified xsi:type="dcterms:W3CDTF">2014-12-02T14:30:00Z</dcterms:modified>
</cp:coreProperties>
</file>